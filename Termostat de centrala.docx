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9664E9" w14:textId="77777777" w:rsidR="00952F7D" w:rsidRPr="00027672" w:rsidRDefault="00DF198B" w:rsidP="00DF198B">
      <w:pPr>
        <w:pStyle w:val="GraphicAnchor"/>
      </w:pPr>
      <w:r w:rsidRPr="00027672">
        <w:rPr>
          <w:noProof/>
          <w:lang w:eastAsia="en-AU"/>
        </w:rPr>
        <w:drawing>
          <wp:anchor distT="0" distB="0" distL="114300" distR="114300" simplePos="0" relativeHeight="251657216" behindDoc="1" locked="1" layoutInCell="1" allowOverlap="1" wp14:anchorId="156B1AE5" wp14:editId="48F36FC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027672" w14:paraId="27F66733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2FAA0108" w14:textId="77777777" w:rsidR="00DF198B" w:rsidRPr="00027672" w:rsidRDefault="00DF198B"/>
        </w:tc>
      </w:tr>
      <w:tr w:rsidR="00DF198B" w:rsidRPr="00027672" w14:paraId="030FE217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32E1DA75" w14:textId="77777777" w:rsidR="00DF198B" w:rsidRPr="00027672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D86868F" w14:textId="76B53012" w:rsidR="00DF198B" w:rsidRPr="00EC2C04" w:rsidRDefault="00F300AB" w:rsidP="00EB7C2B">
            <w:pPr>
              <w:pStyle w:val="Heading1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Toc168152045"/>
            <w:r w:rsidRPr="00EC2C04">
              <w:rPr>
                <w:rFonts w:ascii="Times New Roman" w:hAnsi="Times New Roman" w:cs="Times New Roman"/>
                <w:sz w:val="28"/>
                <w:szCs w:val="28"/>
              </w:rPr>
              <w:t>Termostat de centrala</w:t>
            </w:r>
            <w:bookmarkEnd w:id="0"/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CE4DD70" w14:textId="77777777" w:rsidR="00DF198B" w:rsidRPr="00027672" w:rsidRDefault="00DF198B">
            <w:pPr>
              <w:rPr>
                <w:sz w:val="32"/>
                <w:szCs w:val="32"/>
              </w:rPr>
            </w:pPr>
          </w:p>
        </w:tc>
      </w:tr>
      <w:tr w:rsidR="00DF198B" w:rsidRPr="00027672" w14:paraId="24BF60B8" w14:textId="77777777" w:rsidTr="00EB7C2B">
        <w:trPr>
          <w:trHeight w:val="1837"/>
        </w:trPr>
        <w:tc>
          <w:tcPr>
            <w:tcW w:w="1170" w:type="dxa"/>
          </w:tcPr>
          <w:p w14:paraId="13613C03" w14:textId="77777777" w:rsidR="00DF198B" w:rsidRPr="00027672" w:rsidRDefault="00DF198B"/>
        </w:tc>
        <w:tc>
          <w:tcPr>
            <w:tcW w:w="8460" w:type="dxa"/>
            <w:gridSpan w:val="7"/>
          </w:tcPr>
          <w:p w14:paraId="144806A7" w14:textId="77777777" w:rsidR="00DF198B" w:rsidRPr="00027672" w:rsidRDefault="00DF198B"/>
        </w:tc>
        <w:tc>
          <w:tcPr>
            <w:tcW w:w="1160" w:type="dxa"/>
          </w:tcPr>
          <w:p w14:paraId="2A33EAB1" w14:textId="77777777" w:rsidR="00DF198B" w:rsidRPr="00027672" w:rsidRDefault="00DF198B"/>
        </w:tc>
      </w:tr>
      <w:tr w:rsidR="00DF198B" w:rsidRPr="00027672" w14:paraId="599FEE14" w14:textId="77777777" w:rsidTr="00E60CB4">
        <w:trPr>
          <w:trHeight w:val="747"/>
        </w:trPr>
        <w:tc>
          <w:tcPr>
            <w:tcW w:w="2397" w:type="dxa"/>
            <w:gridSpan w:val="4"/>
          </w:tcPr>
          <w:p w14:paraId="5CEE3335" w14:textId="77777777" w:rsidR="00DF198B" w:rsidRPr="00027672" w:rsidRDefault="00DF198B"/>
        </w:tc>
        <w:tc>
          <w:tcPr>
            <w:tcW w:w="5995" w:type="dxa"/>
            <w:shd w:val="clear" w:color="auto" w:fill="FFFFFF" w:themeFill="background1"/>
          </w:tcPr>
          <w:p w14:paraId="392F5338" w14:textId="219FE587" w:rsidR="00DF198B" w:rsidRPr="00027672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67985273" w14:textId="77777777" w:rsidR="00DF198B" w:rsidRPr="00027672" w:rsidRDefault="00DF198B"/>
        </w:tc>
      </w:tr>
      <w:tr w:rsidR="00DF198B" w:rsidRPr="00027672" w14:paraId="30D4CEE8" w14:textId="77777777" w:rsidTr="002D3AC8">
        <w:trPr>
          <w:trHeight w:val="1260"/>
        </w:trPr>
        <w:tc>
          <w:tcPr>
            <w:tcW w:w="2397" w:type="dxa"/>
            <w:gridSpan w:val="4"/>
          </w:tcPr>
          <w:p w14:paraId="677D491C" w14:textId="77777777" w:rsidR="00DF198B" w:rsidRPr="00027672" w:rsidRDefault="00DF198B">
            <w:pPr>
              <w:rPr>
                <w:sz w:val="32"/>
                <w:szCs w:val="32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4C6A9AD3" w14:textId="16996822" w:rsidR="00885D91" w:rsidRPr="00027672" w:rsidRDefault="00885D91" w:rsidP="00885D91">
            <w:pPr>
              <w:rPr>
                <w:sz w:val="32"/>
                <w:szCs w:val="32"/>
              </w:rPr>
            </w:pPr>
          </w:p>
        </w:tc>
        <w:tc>
          <w:tcPr>
            <w:tcW w:w="2398" w:type="dxa"/>
            <w:gridSpan w:val="4"/>
          </w:tcPr>
          <w:p w14:paraId="30C280D2" w14:textId="77777777" w:rsidR="00DF198B" w:rsidRPr="00027672" w:rsidRDefault="00DF198B"/>
        </w:tc>
      </w:tr>
      <w:tr w:rsidR="00DF198B" w:rsidRPr="00027672" w14:paraId="4F81FEDC" w14:textId="77777777" w:rsidTr="00EB7C2B">
        <w:trPr>
          <w:trHeight w:val="7176"/>
        </w:trPr>
        <w:tc>
          <w:tcPr>
            <w:tcW w:w="2397" w:type="dxa"/>
            <w:gridSpan w:val="4"/>
          </w:tcPr>
          <w:p w14:paraId="6F127338" w14:textId="5A611C17" w:rsidR="00DF198B" w:rsidRPr="00027672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6E40B583" w14:textId="16064585" w:rsidR="00DF198B" w:rsidRPr="00EC2C04" w:rsidRDefault="00F300AB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2C04">
              <w:rPr>
                <w:rFonts w:ascii="Times New Roman" w:hAnsi="Times New Roman" w:cs="Times New Roman"/>
                <w:sz w:val="28"/>
                <w:szCs w:val="28"/>
              </w:rPr>
              <w:t>Proiect PSN</w:t>
            </w:r>
          </w:p>
          <w:p w14:paraId="7E78802B" w14:textId="277A7328" w:rsidR="00E60CB4" w:rsidRPr="00EC2C04" w:rsidRDefault="00E60CB4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2C04">
              <w:rPr>
                <w:rFonts w:ascii="Times New Roman" w:hAnsi="Times New Roman" w:cs="Times New Roman"/>
                <w:sz w:val="28"/>
                <w:szCs w:val="28"/>
              </w:rPr>
              <w:t>06/04/2024</w:t>
            </w:r>
          </w:p>
          <w:p w14:paraId="1B3BE2F5" w14:textId="06B5714A" w:rsidR="00E60CB4" w:rsidRPr="00EC2C04" w:rsidRDefault="00E60CB4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39C01C" w14:textId="77777777" w:rsidR="00E60CB4" w:rsidRPr="00EC2C04" w:rsidRDefault="00E60CB4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1C1DE7" w14:textId="77777777" w:rsidR="00E60CB4" w:rsidRPr="00EC2C04" w:rsidRDefault="00E60CB4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16BA5B4" w14:textId="77777777" w:rsidR="00454D62" w:rsidRPr="00EC2C04" w:rsidRDefault="00454D62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ECE0FCD" w14:textId="77777777" w:rsidR="00454D62" w:rsidRPr="00EC2C04" w:rsidRDefault="00454D62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055945" w14:textId="77777777" w:rsidR="00454D62" w:rsidRPr="00EC2C04" w:rsidRDefault="00454D62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C010A7B" w14:textId="56D2EB5A" w:rsidR="00E60CB4" w:rsidRPr="00EC2C04" w:rsidRDefault="00885D91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2C04">
              <w:rPr>
                <w:rFonts w:ascii="Times New Roman" w:hAnsi="Times New Roman" w:cs="Times New Roman"/>
                <w:sz w:val="28"/>
                <w:szCs w:val="28"/>
              </w:rPr>
              <w:t>Barna Razvan</w:t>
            </w:r>
          </w:p>
          <w:p w14:paraId="27C6D88A" w14:textId="025F8A5E" w:rsidR="00F300AB" w:rsidRPr="00EC2C04" w:rsidRDefault="00F300AB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2C04">
              <w:rPr>
                <w:rFonts w:ascii="Times New Roman" w:hAnsi="Times New Roman" w:cs="Times New Roman"/>
                <w:sz w:val="28"/>
                <w:szCs w:val="28"/>
              </w:rPr>
              <w:t>Grupa : 30212</w:t>
            </w:r>
          </w:p>
          <w:p w14:paraId="2C97B74F" w14:textId="3E3C3B97" w:rsidR="00DF198B" w:rsidRPr="00EC2C04" w:rsidRDefault="00F300AB" w:rsidP="00E60C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C2C04">
              <w:rPr>
                <w:rFonts w:ascii="Times New Roman" w:hAnsi="Times New Roman" w:cs="Times New Roman"/>
                <w:sz w:val="28"/>
                <w:szCs w:val="28"/>
              </w:rPr>
              <w:t>Indrumator</w:t>
            </w:r>
            <w:proofErr w:type="spellEnd"/>
            <w:r w:rsidRPr="00EC2C04">
              <w:rPr>
                <w:rFonts w:ascii="Times New Roman" w:hAnsi="Times New Roman" w:cs="Times New Roman"/>
                <w:sz w:val="28"/>
                <w:szCs w:val="28"/>
              </w:rPr>
              <w:t>: Ing.Diana Pop</w:t>
            </w:r>
          </w:p>
          <w:p w14:paraId="76546A60" w14:textId="77777777" w:rsidR="00F300AB" w:rsidRPr="00027672" w:rsidRDefault="00F300AB" w:rsidP="00E60CB4">
            <w:pPr>
              <w:rPr>
                <w:sz w:val="32"/>
                <w:szCs w:val="32"/>
              </w:rPr>
            </w:pPr>
          </w:p>
          <w:p w14:paraId="4CE5B3D2" w14:textId="77777777" w:rsidR="00F300AB" w:rsidRPr="00027672" w:rsidRDefault="00F300AB" w:rsidP="00E60CB4"/>
          <w:p w14:paraId="783BCD8C" w14:textId="77777777" w:rsidR="00454D62" w:rsidRPr="00027672" w:rsidRDefault="00454D62" w:rsidP="00E60CB4"/>
          <w:p w14:paraId="7F053D70" w14:textId="77777777" w:rsidR="00454D62" w:rsidRPr="00027672" w:rsidRDefault="00454D62" w:rsidP="00E60CB4"/>
          <w:p w14:paraId="7EA554AD" w14:textId="77777777" w:rsidR="00454D62" w:rsidRPr="00027672" w:rsidRDefault="00454D62" w:rsidP="00E60CB4"/>
          <w:p w14:paraId="4B217469" w14:textId="77777777" w:rsidR="00E60CB4" w:rsidRPr="00027672" w:rsidRDefault="00E60CB4" w:rsidP="00E60CB4"/>
          <w:p w14:paraId="38937574" w14:textId="77777777" w:rsidR="00E60CB4" w:rsidRPr="00027672" w:rsidRDefault="00E60CB4" w:rsidP="00E60CB4"/>
          <w:p w14:paraId="6CA98097" w14:textId="77777777" w:rsidR="00E60CB4" w:rsidRPr="00027672" w:rsidRDefault="00E60CB4" w:rsidP="00E60CB4"/>
          <w:p w14:paraId="53601C07" w14:textId="4A5A48C4" w:rsidR="00DF198B" w:rsidRPr="00027672" w:rsidRDefault="00F300AB" w:rsidP="00E60CB4">
            <w:r w:rsidRPr="00027672">
              <w:rPr>
                <w:noProof/>
              </w:rPr>
              <w:drawing>
                <wp:inline distT="0" distB="0" distL="0" distR="0" wp14:anchorId="04A6762D" wp14:editId="6749C3B2">
                  <wp:extent cx="1914525" cy="781474"/>
                  <wp:effectExtent l="0" t="0" r="0" b="0"/>
                  <wp:docPr id="202722056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220569" name="Picture 202722056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403" cy="782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98" w:type="dxa"/>
            <w:gridSpan w:val="4"/>
          </w:tcPr>
          <w:p w14:paraId="29201994" w14:textId="5C6FD2CC" w:rsidR="00DF198B" w:rsidRPr="00027672" w:rsidRDefault="00DF198B" w:rsidP="00F300AB"/>
        </w:tc>
      </w:tr>
      <w:tr w:rsidR="00DF198B" w:rsidRPr="00027672" w14:paraId="048208C1" w14:textId="77777777" w:rsidTr="00EB7C2B">
        <w:tc>
          <w:tcPr>
            <w:tcW w:w="2340" w:type="dxa"/>
            <w:gridSpan w:val="3"/>
          </w:tcPr>
          <w:p w14:paraId="491B0B53" w14:textId="77777777" w:rsidR="00DF198B" w:rsidRPr="00027672" w:rsidRDefault="00DF198B"/>
        </w:tc>
        <w:tc>
          <w:tcPr>
            <w:tcW w:w="6120" w:type="dxa"/>
            <w:gridSpan w:val="3"/>
          </w:tcPr>
          <w:p w14:paraId="2D8E3AFB" w14:textId="5CE3C4CF" w:rsidR="00DF198B" w:rsidRPr="00027672" w:rsidRDefault="00DF198B"/>
        </w:tc>
        <w:tc>
          <w:tcPr>
            <w:tcW w:w="2330" w:type="dxa"/>
            <w:gridSpan w:val="3"/>
          </w:tcPr>
          <w:p w14:paraId="44798221" w14:textId="77777777" w:rsidR="00DF198B" w:rsidRPr="00027672" w:rsidRDefault="00DF198B"/>
        </w:tc>
      </w:tr>
    </w:tbl>
    <w:p w14:paraId="0B9682A6" w14:textId="77777777" w:rsidR="00DF198B" w:rsidRPr="00027672" w:rsidRDefault="00DF198B"/>
    <w:p w14:paraId="281EC611" w14:textId="77777777" w:rsidR="00DF198B" w:rsidRPr="00027672" w:rsidRDefault="00DF198B" w:rsidP="002D2200">
      <w:pPr>
        <w:pStyle w:val="GraphicAnchor"/>
      </w:pPr>
    </w:p>
    <w:p w14:paraId="3001FB69" w14:textId="77777777" w:rsidR="002D2200" w:rsidRPr="00027672" w:rsidRDefault="002D2200"/>
    <w:p w14:paraId="5716B446" w14:textId="77777777" w:rsidR="00E74B29" w:rsidRPr="00027672" w:rsidRDefault="00E74B29" w:rsidP="0048120C">
      <w:pPr>
        <w:pStyle w:val="GraphicAnchor"/>
      </w:pPr>
    </w:p>
    <w:p w14:paraId="20A61F80" w14:textId="77777777" w:rsidR="0048120C" w:rsidRPr="00027672" w:rsidRDefault="0048120C"/>
    <w:p w14:paraId="20132F3E" w14:textId="44F96F29" w:rsidR="00EB7C2B" w:rsidRPr="00EC2C04" w:rsidRDefault="002D3AC8" w:rsidP="00E60CB4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" w:name="_Toc168152046"/>
      <w:r w:rsidRPr="00EC2C04">
        <w:rPr>
          <w:rFonts w:ascii="Times New Roman" w:hAnsi="Times New Roman" w:cs="Times New Roman"/>
          <w:sz w:val="28"/>
          <w:szCs w:val="28"/>
        </w:rPr>
        <w:t>Cuprins: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5504972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681C38" w14:textId="6948F040" w:rsidR="00E60CB4" w:rsidRPr="00EC2C04" w:rsidRDefault="00E60CB4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  <w:r w:rsidRPr="00EC2C04">
            <w:rPr>
              <w:rFonts w:ascii="Times New Roman" w:hAnsi="Times New Roman" w:cs="Times New Roman"/>
              <w:sz w:val="24"/>
              <w:szCs w:val="24"/>
            </w:rPr>
            <w:t xml:space="preserve">Table of </w:t>
          </w:r>
          <w:proofErr w:type="spellStart"/>
          <w:r w:rsidRPr="00EC2C04">
            <w:rPr>
              <w:rFonts w:ascii="Times New Roman" w:hAnsi="Times New Roman" w:cs="Times New Roman"/>
              <w:sz w:val="24"/>
              <w:szCs w:val="24"/>
            </w:rPr>
            <w:t>Contents</w:t>
          </w:r>
          <w:proofErr w:type="spellEnd"/>
        </w:p>
        <w:p w14:paraId="5FF4980F" w14:textId="18B6CDD8" w:rsidR="00AC6B28" w:rsidRPr="00EC2C04" w:rsidRDefault="00E60CB4">
          <w:pPr>
            <w:pStyle w:val="TOC1"/>
            <w:tabs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r w:rsidRPr="00EC2C04">
            <w:rPr>
              <w:rFonts w:ascii="Times New Roman" w:hAnsi="Times New Roman" w:cs="Times New Roman"/>
            </w:rPr>
            <w:fldChar w:fldCharType="begin"/>
          </w:r>
          <w:r w:rsidRPr="00EC2C04">
            <w:rPr>
              <w:rFonts w:ascii="Times New Roman" w:hAnsi="Times New Roman" w:cs="Times New Roman"/>
            </w:rPr>
            <w:instrText xml:space="preserve"> TOC \o "1-3" \h \z \u </w:instrText>
          </w:r>
          <w:r w:rsidRPr="00EC2C04">
            <w:rPr>
              <w:rFonts w:ascii="Times New Roman" w:hAnsi="Times New Roman" w:cs="Times New Roman"/>
            </w:rPr>
            <w:fldChar w:fldCharType="separate"/>
          </w:r>
          <w:hyperlink w:anchor="_Toc168152045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Termostat de centrala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_Toc168152045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7A7421" w14:textId="7B10166B" w:rsidR="00AC6B28" w:rsidRPr="00EC2C04" w:rsidRDefault="00000000">
          <w:pPr>
            <w:pStyle w:val="TOC3"/>
            <w:tabs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46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Cuprins: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_Toc168152046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C5F96C" w14:textId="2DF0D44E" w:rsidR="00AC6B28" w:rsidRPr="00EC2C04" w:rsidRDefault="00000000">
          <w:pPr>
            <w:pStyle w:val="TOC3"/>
            <w:tabs>
              <w:tab w:val="left" w:pos="110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47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AC6B28" w:rsidRPr="00EC2C0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Specificatii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_Toc168152047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FE5923" w14:textId="1D4E7CFC" w:rsidR="00AC6B28" w:rsidRPr="00EC2C04" w:rsidRDefault="00000000">
          <w:pPr>
            <w:pStyle w:val="TOC3"/>
            <w:tabs>
              <w:tab w:val="left" w:pos="110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48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AC6B28" w:rsidRPr="00EC2C0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Proiectare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_Toc168152048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AE5055" w14:textId="75EA044D" w:rsidR="00AC6B28" w:rsidRPr="00EC2C04" w:rsidRDefault="00000000">
          <w:pPr>
            <w:pStyle w:val="TOC3"/>
            <w:tabs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49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2.1 Schema Bloc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_Toc168152049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4CA4B2" w14:textId="6B228D93" w:rsidR="00AC6B28" w:rsidRPr="00EC2C04" w:rsidRDefault="00000000">
          <w:pPr>
            <w:pStyle w:val="TOC3"/>
            <w:tabs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0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2.2  Unitatea de Control și Unitatea de Execuție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_Toc168152050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571603" w14:textId="7BF379B5" w:rsidR="00AC6B28" w:rsidRPr="00EC2C04" w:rsidRDefault="00000000">
          <w:pPr>
            <w:pStyle w:val="TOC3"/>
            <w:tabs>
              <w:tab w:val="left" w:pos="132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1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 xml:space="preserve">2.2.1 </w:t>
            </w:r>
            <w:r w:rsidR="00AC6B28" w:rsidRPr="00EC2C0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Maparea intrărilor și ieșirilor cutiei mari pe cele două componente UC și UE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_Toc168152051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F4204C" w14:textId="44BE8545" w:rsidR="00AC6B28" w:rsidRPr="00EC2C04" w:rsidRDefault="00000000">
          <w:pPr>
            <w:pStyle w:val="TOC3"/>
            <w:tabs>
              <w:tab w:val="left" w:pos="132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2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2.2.2</w:t>
            </w:r>
            <w:r w:rsidR="00AC6B28" w:rsidRPr="00EC2C0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Determinarea resurselor (UE)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_Toc168152052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87C7B9" w14:textId="3E86A9D8" w:rsidR="00AC6B28" w:rsidRPr="00EC2C04" w:rsidRDefault="00000000">
          <w:pPr>
            <w:pStyle w:val="TOC3"/>
            <w:tabs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3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2.2.3 Schema bloc a primei descompuneri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_Toc168152053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05BBF4" w14:textId="4A58913E" w:rsidR="00AC6B28" w:rsidRPr="00EC2C04" w:rsidRDefault="00000000">
          <w:pPr>
            <w:pStyle w:val="TOC3"/>
            <w:tabs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4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2.2.4 Reprezentarea UC prin diagrama de stări (organigrama)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_Toc168152054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085EE0" w14:textId="2C655659" w:rsidR="00AC6B28" w:rsidRPr="00EC2C04" w:rsidRDefault="00000000">
          <w:pPr>
            <w:pStyle w:val="TOC3"/>
            <w:tabs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5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2.2.5 Schema de detaliu a proiectului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_Toc168152055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2C8C0B" w14:textId="2A21DE0D" w:rsidR="00AC6B28" w:rsidRPr="00EC2C04" w:rsidRDefault="00000000">
          <w:pPr>
            <w:pStyle w:val="TOC3"/>
            <w:tabs>
              <w:tab w:val="left" w:pos="110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6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AC6B28" w:rsidRPr="00EC2C0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Manual de utilizare și întreținere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_Toc168152056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056594" w14:textId="54DE22CF" w:rsidR="00AC6B28" w:rsidRPr="00EC2C04" w:rsidRDefault="00000000">
          <w:pPr>
            <w:pStyle w:val="TOC3"/>
            <w:tabs>
              <w:tab w:val="left" w:pos="110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7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="00AC6B28" w:rsidRPr="00EC2C0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Justificarea soluției alese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_Toc168152057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16A19A" w14:textId="7DCBB898" w:rsidR="00AC6B28" w:rsidRPr="00EC2C04" w:rsidRDefault="00000000">
          <w:pPr>
            <w:pStyle w:val="TOC3"/>
            <w:tabs>
              <w:tab w:val="left" w:pos="110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8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 w:rsidR="00AC6B28" w:rsidRPr="00EC2C0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Posibilități de dezvoltare ulterioare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_Toc168152058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426BAF" w14:textId="38275E5D" w:rsidR="00AC6B28" w:rsidRPr="00EC2C04" w:rsidRDefault="00000000">
          <w:pPr>
            <w:pStyle w:val="TOC3"/>
            <w:tabs>
              <w:tab w:val="left" w:pos="1100"/>
              <w:tab w:val="right" w:leader="dot" w:pos="1079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68152059" w:history="1"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 w:rsidR="00AC6B28" w:rsidRPr="00EC2C0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AC6B28" w:rsidRPr="00EC2C04">
              <w:rPr>
                <w:rStyle w:val="Hyperlink"/>
                <w:rFonts w:ascii="Times New Roman" w:hAnsi="Times New Roman" w:cs="Times New Roman"/>
                <w:noProof/>
              </w:rPr>
              <w:t>Bibliografie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instrText xml:space="preserve"> PAGEREF _Toc168152059 \h </w:instrTex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C6AB0" w:rsidRPr="00EC2C0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AC6B28" w:rsidRPr="00EC2C0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0F62E9" w14:textId="3929F124" w:rsidR="00E60CB4" w:rsidRPr="00027672" w:rsidRDefault="00E60CB4">
          <w:r w:rsidRPr="00EC2C04">
            <w:rPr>
              <w:rFonts w:ascii="Times New Roman" w:hAnsi="Times New Roman" w:cs="Times New Roman"/>
            </w:rPr>
            <w:fldChar w:fldCharType="end"/>
          </w:r>
        </w:p>
      </w:sdtContent>
    </w:sdt>
    <w:p w14:paraId="30AA7C1B" w14:textId="77777777" w:rsidR="002D3AC8" w:rsidRPr="00027672" w:rsidRDefault="002D3AC8" w:rsidP="002D3AC8"/>
    <w:p w14:paraId="003DF057" w14:textId="77777777" w:rsidR="002D3AC8" w:rsidRPr="00027672" w:rsidRDefault="002D3AC8" w:rsidP="002D3AC8"/>
    <w:p w14:paraId="3EFE7F2D" w14:textId="5286C0C7" w:rsidR="002D3AC8" w:rsidRPr="00027672" w:rsidRDefault="002D3AC8" w:rsidP="002D3AC8"/>
    <w:p w14:paraId="72B624DC" w14:textId="77777777" w:rsidR="002D3AC8" w:rsidRPr="00027672" w:rsidRDefault="002D3AC8" w:rsidP="002D3AC8"/>
    <w:p w14:paraId="30A9F623" w14:textId="77777777" w:rsidR="002D3AC8" w:rsidRPr="00027672" w:rsidRDefault="002D3AC8" w:rsidP="002D3AC8"/>
    <w:p w14:paraId="5A019B02" w14:textId="77777777" w:rsidR="002D3AC8" w:rsidRPr="00027672" w:rsidRDefault="002D3AC8" w:rsidP="002D3AC8"/>
    <w:p w14:paraId="62D77D7F" w14:textId="77777777" w:rsidR="002D3AC8" w:rsidRPr="00027672" w:rsidRDefault="002D3AC8" w:rsidP="002D3AC8"/>
    <w:p w14:paraId="26FD669D" w14:textId="77777777" w:rsidR="002D3AC8" w:rsidRPr="00027672" w:rsidRDefault="002D3AC8" w:rsidP="002D3AC8"/>
    <w:p w14:paraId="278F6891" w14:textId="77777777" w:rsidR="002D3AC8" w:rsidRPr="00027672" w:rsidRDefault="002D3AC8" w:rsidP="002D3AC8"/>
    <w:p w14:paraId="1F56CDA5" w14:textId="77777777" w:rsidR="002D3AC8" w:rsidRPr="00027672" w:rsidRDefault="002D3AC8" w:rsidP="002D3AC8"/>
    <w:p w14:paraId="2D1DBD9C" w14:textId="77777777" w:rsidR="002D3AC8" w:rsidRPr="00027672" w:rsidRDefault="002D3AC8" w:rsidP="002D3AC8"/>
    <w:p w14:paraId="37E55702" w14:textId="77777777" w:rsidR="002D3AC8" w:rsidRPr="00027672" w:rsidRDefault="002D3AC8" w:rsidP="002D3AC8"/>
    <w:p w14:paraId="00BF9F01" w14:textId="77777777" w:rsidR="002D3AC8" w:rsidRPr="00027672" w:rsidRDefault="002D3AC8" w:rsidP="002D3AC8"/>
    <w:p w14:paraId="092F1B66" w14:textId="77777777" w:rsidR="002D3AC8" w:rsidRPr="00027672" w:rsidRDefault="002D3AC8" w:rsidP="002D3AC8"/>
    <w:p w14:paraId="3FC3F961" w14:textId="77777777" w:rsidR="002D3AC8" w:rsidRPr="00027672" w:rsidRDefault="002D3AC8" w:rsidP="002D3AC8"/>
    <w:p w14:paraId="08602BDC" w14:textId="77777777" w:rsidR="002D3AC8" w:rsidRPr="00027672" w:rsidRDefault="002D3AC8" w:rsidP="002D3AC8"/>
    <w:p w14:paraId="6A4A7D3E" w14:textId="77777777" w:rsidR="002D3AC8" w:rsidRPr="00027672" w:rsidRDefault="002D3AC8" w:rsidP="002D3AC8"/>
    <w:p w14:paraId="73AFDE85" w14:textId="77777777" w:rsidR="002D3AC8" w:rsidRPr="00027672" w:rsidRDefault="002D3AC8" w:rsidP="002D3AC8"/>
    <w:p w14:paraId="262A524A" w14:textId="77777777" w:rsidR="002D3AC8" w:rsidRPr="00027672" w:rsidRDefault="002D3AC8" w:rsidP="002D3AC8"/>
    <w:p w14:paraId="642AFDC8" w14:textId="77777777" w:rsidR="002D3AC8" w:rsidRPr="00027672" w:rsidRDefault="002D3AC8" w:rsidP="002D3AC8"/>
    <w:p w14:paraId="7EA537CA" w14:textId="77777777" w:rsidR="002D3AC8" w:rsidRPr="00027672" w:rsidRDefault="002D3AC8" w:rsidP="002D3AC8"/>
    <w:p w14:paraId="6BDFF335" w14:textId="77777777" w:rsidR="002D3AC8" w:rsidRPr="00027672" w:rsidRDefault="002D3AC8" w:rsidP="002D3AC8"/>
    <w:p w14:paraId="27B999D2" w14:textId="3F654434" w:rsidR="00EB7C2B" w:rsidRPr="00027672" w:rsidRDefault="00EB7C2B" w:rsidP="00926366">
      <w:pPr>
        <w:jc w:val="center"/>
        <w:rPr>
          <w:rFonts w:ascii="Times New Roman" w:hAnsi="Times New Roman" w:cs="Times New Roman"/>
          <w:sz w:val="28"/>
          <w:szCs w:val="28"/>
        </w:rPr>
      </w:pPr>
      <w:r w:rsidRPr="00027672">
        <w:br w:type="page"/>
      </w:r>
      <w:r w:rsidR="002D3AC8" w:rsidRPr="00027672">
        <w:rPr>
          <w:rFonts w:ascii="Times New Roman" w:hAnsi="Times New Roman" w:cs="Times New Roman"/>
          <w:sz w:val="28"/>
          <w:szCs w:val="28"/>
        </w:rPr>
        <w:lastRenderedPageBreak/>
        <w:t>Termostat de centrala</w:t>
      </w:r>
    </w:p>
    <w:p w14:paraId="25B32500" w14:textId="77777777" w:rsidR="002D3AC8" w:rsidRPr="00027672" w:rsidRDefault="002D3AC8" w:rsidP="002D3AC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FBC350" w14:textId="32665648" w:rsidR="002D3AC8" w:rsidRPr="001372DC" w:rsidRDefault="002D3AC8" w:rsidP="00454D62">
      <w:pPr>
        <w:pStyle w:val="Heading3"/>
        <w:numPr>
          <w:ilvl w:val="0"/>
          <w:numId w:val="3"/>
        </w:numPr>
        <w:jc w:val="left"/>
        <w:rPr>
          <w:rFonts w:ascii="Times New Roman" w:hAnsi="Times New Roman" w:cs="Times New Roman"/>
          <w:sz w:val="28"/>
          <w:szCs w:val="28"/>
        </w:rPr>
      </w:pPr>
      <w:bookmarkStart w:id="2" w:name="_Toc168152047"/>
      <w:proofErr w:type="spellStart"/>
      <w:r w:rsidRPr="001372DC">
        <w:rPr>
          <w:rFonts w:ascii="Times New Roman" w:hAnsi="Times New Roman" w:cs="Times New Roman"/>
          <w:sz w:val="28"/>
          <w:szCs w:val="28"/>
        </w:rPr>
        <w:t>Specificatii</w:t>
      </w:r>
      <w:bookmarkEnd w:id="2"/>
      <w:proofErr w:type="spellEnd"/>
      <w:r w:rsidRPr="001372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AFB112" w14:textId="77777777" w:rsidR="002D3AC8" w:rsidRPr="00027672" w:rsidRDefault="002D3AC8" w:rsidP="002D3AC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B56097" w14:textId="55B01A98" w:rsidR="002D3AC8" w:rsidRPr="001372DC" w:rsidRDefault="002D3AC8" w:rsidP="002D3AC8">
      <w:pPr>
        <w:pStyle w:val="ListParagraph"/>
        <w:rPr>
          <w:rFonts w:ascii="Times New Roman" w:hAnsi="Times New Roman" w:cs="Times New Roman"/>
        </w:rPr>
      </w:pPr>
      <w:r w:rsidRPr="001372DC">
        <w:rPr>
          <w:rFonts w:ascii="Times New Roman" w:hAnsi="Times New Roman" w:cs="Times New Roman"/>
        </w:rPr>
        <w:t xml:space="preserve">Să se proiecteze un termostat pentru o centrală termică de apartament. Termostatul este prevăzut cu un termistor pentru măsurarea temperaturii. Există un ceas pentru </w:t>
      </w:r>
      <w:proofErr w:type="spellStart"/>
      <w:r w:rsidRPr="001372DC">
        <w:rPr>
          <w:rFonts w:ascii="Times New Roman" w:hAnsi="Times New Roman" w:cs="Times New Roman"/>
        </w:rPr>
        <w:t>afişarea</w:t>
      </w:r>
      <w:proofErr w:type="spellEnd"/>
      <w:r w:rsidRPr="001372DC">
        <w:rPr>
          <w:rFonts w:ascii="Times New Roman" w:hAnsi="Times New Roman" w:cs="Times New Roman"/>
        </w:rPr>
        <w:t xml:space="preserve"> timpului (oră, minute) </w:t>
      </w:r>
      <w:proofErr w:type="spellStart"/>
      <w:r w:rsidRPr="001372DC">
        <w:rPr>
          <w:rFonts w:ascii="Times New Roman" w:hAnsi="Times New Roman" w:cs="Times New Roman"/>
        </w:rPr>
        <w:t>şi</w:t>
      </w:r>
      <w:proofErr w:type="spellEnd"/>
      <w:r w:rsidRPr="001372DC">
        <w:rPr>
          <w:rFonts w:ascii="Times New Roman" w:hAnsi="Times New Roman" w:cs="Times New Roman"/>
        </w:rPr>
        <w:t xml:space="preserve"> un </w:t>
      </w:r>
      <w:proofErr w:type="spellStart"/>
      <w:r w:rsidRPr="001372DC">
        <w:rPr>
          <w:rFonts w:ascii="Times New Roman" w:hAnsi="Times New Roman" w:cs="Times New Roman"/>
        </w:rPr>
        <w:t>afişaj</w:t>
      </w:r>
      <w:proofErr w:type="spellEnd"/>
      <w:r w:rsidRPr="001372DC">
        <w:rPr>
          <w:rFonts w:ascii="Times New Roman" w:hAnsi="Times New Roman" w:cs="Times New Roman"/>
        </w:rPr>
        <w:t xml:space="preserve"> pentru temperatură. Se pot programa o valoare minimă </w:t>
      </w:r>
      <w:proofErr w:type="spellStart"/>
      <w:r w:rsidRPr="001372DC">
        <w:rPr>
          <w:rFonts w:ascii="Times New Roman" w:hAnsi="Times New Roman" w:cs="Times New Roman"/>
        </w:rPr>
        <w:t>şi</w:t>
      </w:r>
      <w:proofErr w:type="spellEnd"/>
      <w:r w:rsidRPr="001372DC">
        <w:rPr>
          <w:rFonts w:ascii="Times New Roman" w:hAnsi="Times New Roman" w:cs="Times New Roman"/>
        </w:rPr>
        <w:t xml:space="preserve"> una maximă de temperatură a apartamentului. Aceste valori pot fi apoi asociate pentru fiecare oră (din cele 24 de ore ale zilei). În </w:t>
      </w:r>
      <w:proofErr w:type="spellStart"/>
      <w:r w:rsidRPr="001372DC">
        <w:rPr>
          <w:rFonts w:ascii="Times New Roman" w:hAnsi="Times New Roman" w:cs="Times New Roman"/>
        </w:rPr>
        <w:t>funcţie</w:t>
      </w:r>
      <w:proofErr w:type="spellEnd"/>
      <w:r w:rsidRPr="001372DC">
        <w:rPr>
          <w:rFonts w:ascii="Times New Roman" w:hAnsi="Times New Roman" w:cs="Times New Roman"/>
        </w:rPr>
        <w:t xml:space="preserve"> de programare, termostatul trebuie să comande pornirea sau oprirea încălzirii. </w:t>
      </w:r>
      <w:proofErr w:type="spellStart"/>
      <w:r w:rsidRPr="001372DC">
        <w:rPr>
          <w:rFonts w:ascii="Times New Roman" w:hAnsi="Times New Roman" w:cs="Times New Roman"/>
        </w:rPr>
        <w:t>Adiţional</w:t>
      </w:r>
      <w:proofErr w:type="spellEnd"/>
      <w:r w:rsidRPr="001372DC">
        <w:rPr>
          <w:rFonts w:ascii="Times New Roman" w:hAnsi="Times New Roman" w:cs="Times New Roman"/>
        </w:rPr>
        <w:t xml:space="preserve"> termistorul va primi date de la o unitate de simulare, care va simula încălzirea cu 1° pentru fiecare 3 secunde cu elementul de încălzire pornit </w:t>
      </w:r>
      <w:proofErr w:type="spellStart"/>
      <w:r w:rsidRPr="001372DC">
        <w:rPr>
          <w:rFonts w:ascii="Times New Roman" w:hAnsi="Times New Roman" w:cs="Times New Roman"/>
        </w:rPr>
        <w:t>şi</w:t>
      </w:r>
      <w:proofErr w:type="spellEnd"/>
      <w:r w:rsidRPr="001372DC">
        <w:rPr>
          <w:rFonts w:ascii="Times New Roman" w:hAnsi="Times New Roman" w:cs="Times New Roman"/>
        </w:rPr>
        <w:t xml:space="preserve"> similar pentru răcire. Proiectul va fi realizat de 1 student.</w:t>
      </w:r>
    </w:p>
    <w:p w14:paraId="4A1AAD25" w14:textId="77777777" w:rsidR="00926366" w:rsidRPr="001372DC" w:rsidRDefault="00926366" w:rsidP="002D3AC8">
      <w:pPr>
        <w:pStyle w:val="ListParagraph"/>
        <w:rPr>
          <w:rFonts w:ascii="Times New Roman" w:hAnsi="Times New Roman" w:cs="Times New Roman"/>
        </w:rPr>
      </w:pPr>
    </w:p>
    <w:p w14:paraId="20F8F01D" w14:textId="77777777" w:rsidR="00926366" w:rsidRPr="00027672" w:rsidRDefault="00926366" w:rsidP="002D3AC8">
      <w:pPr>
        <w:pStyle w:val="ListParagraph"/>
      </w:pPr>
    </w:p>
    <w:p w14:paraId="363D7EA8" w14:textId="77777777" w:rsidR="00926366" w:rsidRPr="00027672" w:rsidRDefault="00926366" w:rsidP="002D3AC8">
      <w:pPr>
        <w:pStyle w:val="ListParagraph"/>
      </w:pPr>
    </w:p>
    <w:p w14:paraId="1AE59C0C" w14:textId="77777777" w:rsidR="00926366" w:rsidRPr="00027672" w:rsidRDefault="00926366" w:rsidP="002D3AC8">
      <w:pPr>
        <w:pStyle w:val="ListParagraph"/>
      </w:pPr>
    </w:p>
    <w:p w14:paraId="213C4EB0" w14:textId="77777777" w:rsidR="00926366" w:rsidRPr="00027672" w:rsidRDefault="00926366" w:rsidP="002D3AC8">
      <w:pPr>
        <w:pStyle w:val="ListParagraph"/>
      </w:pPr>
    </w:p>
    <w:p w14:paraId="153257A1" w14:textId="77777777" w:rsidR="00926366" w:rsidRPr="00027672" w:rsidRDefault="00926366" w:rsidP="002D3AC8">
      <w:pPr>
        <w:pStyle w:val="ListParagraph"/>
      </w:pPr>
    </w:p>
    <w:p w14:paraId="2AAADD1B" w14:textId="77777777" w:rsidR="00926366" w:rsidRPr="00027672" w:rsidRDefault="00926366" w:rsidP="002D3AC8">
      <w:pPr>
        <w:pStyle w:val="ListParagraph"/>
      </w:pPr>
    </w:p>
    <w:p w14:paraId="77E58703" w14:textId="77777777" w:rsidR="00926366" w:rsidRPr="00027672" w:rsidRDefault="00926366" w:rsidP="002D3AC8">
      <w:pPr>
        <w:pStyle w:val="ListParagraph"/>
      </w:pPr>
    </w:p>
    <w:p w14:paraId="3DA163FF" w14:textId="77777777" w:rsidR="00926366" w:rsidRPr="00027672" w:rsidRDefault="00926366" w:rsidP="002D3AC8">
      <w:pPr>
        <w:pStyle w:val="ListParagraph"/>
      </w:pPr>
    </w:p>
    <w:p w14:paraId="75BA5D6F" w14:textId="77777777" w:rsidR="00926366" w:rsidRPr="00027672" w:rsidRDefault="00926366" w:rsidP="002D3AC8">
      <w:pPr>
        <w:pStyle w:val="ListParagraph"/>
      </w:pPr>
    </w:p>
    <w:p w14:paraId="3FDC5A9B" w14:textId="77777777" w:rsidR="00926366" w:rsidRPr="00027672" w:rsidRDefault="00926366" w:rsidP="002D3AC8">
      <w:pPr>
        <w:pStyle w:val="ListParagraph"/>
      </w:pPr>
    </w:p>
    <w:p w14:paraId="4AEDCDBA" w14:textId="77777777" w:rsidR="00926366" w:rsidRPr="00027672" w:rsidRDefault="00926366" w:rsidP="002D3AC8">
      <w:pPr>
        <w:pStyle w:val="ListParagraph"/>
      </w:pPr>
    </w:p>
    <w:p w14:paraId="5BB1E039" w14:textId="77777777" w:rsidR="00926366" w:rsidRPr="00027672" w:rsidRDefault="00926366" w:rsidP="002D3AC8">
      <w:pPr>
        <w:pStyle w:val="ListParagraph"/>
      </w:pPr>
    </w:p>
    <w:p w14:paraId="0F9CE279" w14:textId="77777777" w:rsidR="00926366" w:rsidRPr="00027672" w:rsidRDefault="00926366" w:rsidP="002D3AC8">
      <w:pPr>
        <w:pStyle w:val="ListParagraph"/>
      </w:pPr>
    </w:p>
    <w:p w14:paraId="3F68BF4B" w14:textId="77777777" w:rsidR="00926366" w:rsidRPr="00027672" w:rsidRDefault="00926366" w:rsidP="002D3AC8">
      <w:pPr>
        <w:pStyle w:val="ListParagraph"/>
      </w:pPr>
    </w:p>
    <w:p w14:paraId="2589CF05" w14:textId="77777777" w:rsidR="00926366" w:rsidRPr="00027672" w:rsidRDefault="00926366" w:rsidP="002D3AC8">
      <w:pPr>
        <w:pStyle w:val="ListParagraph"/>
      </w:pPr>
    </w:p>
    <w:p w14:paraId="18AB5F0C" w14:textId="77777777" w:rsidR="00926366" w:rsidRPr="00027672" w:rsidRDefault="00926366" w:rsidP="002D3AC8">
      <w:pPr>
        <w:pStyle w:val="ListParagraph"/>
      </w:pPr>
    </w:p>
    <w:p w14:paraId="5BFB71E7" w14:textId="77777777" w:rsidR="00926366" w:rsidRPr="00027672" w:rsidRDefault="00926366" w:rsidP="002D3AC8">
      <w:pPr>
        <w:pStyle w:val="ListParagraph"/>
      </w:pPr>
    </w:p>
    <w:p w14:paraId="3360674B" w14:textId="77777777" w:rsidR="00926366" w:rsidRPr="00027672" w:rsidRDefault="00926366" w:rsidP="002D3AC8">
      <w:pPr>
        <w:pStyle w:val="ListParagraph"/>
      </w:pPr>
    </w:p>
    <w:p w14:paraId="5DAC4911" w14:textId="77777777" w:rsidR="00926366" w:rsidRPr="00027672" w:rsidRDefault="00926366" w:rsidP="002D3AC8">
      <w:pPr>
        <w:pStyle w:val="ListParagraph"/>
      </w:pPr>
    </w:p>
    <w:p w14:paraId="6E164892" w14:textId="77777777" w:rsidR="00926366" w:rsidRPr="00027672" w:rsidRDefault="00926366" w:rsidP="002D3AC8">
      <w:pPr>
        <w:pStyle w:val="ListParagraph"/>
      </w:pPr>
    </w:p>
    <w:p w14:paraId="3D13B530" w14:textId="77777777" w:rsidR="00926366" w:rsidRPr="00027672" w:rsidRDefault="00926366" w:rsidP="002D3AC8">
      <w:pPr>
        <w:pStyle w:val="ListParagraph"/>
      </w:pPr>
    </w:p>
    <w:p w14:paraId="75750479" w14:textId="77777777" w:rsidR="00926366" w:rsidRPr="00027672" w:rsidRDefault="00926366" w:rsidP="002D3AC8">
      <w:pPr>
        <w:pStyle w:val="ListParagraph"/>
      </w:pPr>
    </w:p>
    <w:p w14:paraId="2BFDA355" w14:textId="77777777" w:rsidR="00926366" w:rsidRPr="00027672" w:rsidRDefault="00926366" w:rsidP="002D3AC8">
      <w:pPr>
        <w:pStyle w:val="ListParagraph"/>
      </w:pPr>
    </w:p>
    <w:p w14:paraId="25459F46" w14:textId="77777777" w:rsidR="00926366" w:rsidRPr="00027672" w:rsidRDefault="00926366" w:rsidP="002D3AC8">
      <w:pPr>
        <w:pStyle w:val="ListParagraph"/>
      </w:pPr>
    </w:p>
    <w:p w14:paraId="2EEE3B46" w14:textId="77777777" w:rsidR="00926366" w:rsidRPr="00027672" w:rsidRDefault="00926366" w:rsidP="002D3AC8">
      <w:pPr>
        <w:pStyle w:val="ListParagraph"/>
      </w:pPr>
    </w:p>
    <w:p w14:paraId="26C131A4" w14:textId="77777777" w:rsidR="00926366" w:rsidRPr="00027672" w:rsidRDefault="00926366" w:rsidP="002D3AC8">
      <w:pPr>
        <w:pStyle w:val="ListParagraph"/>
      </w:pPr>
    </w:p>
    <w:p w14:paraId="1FE8D8C6" w14:textId="77777777" w:rsidR="00926366" w:rsidRPr="00027672" w:rsidRDefault="00926366" w:rsidP="002D3AC8">
      <w:pPr>
        <w:pStyle w:val="ListParagraph"/>
      </w:pPr>
    </w:p>
    <w:p w14:paraId="6511D258" w14:textId="77777777" w:rsidR="00926366" w:rsidRPr="00027672" w:rsidRDefault="00926366" w:rsidP="002D3AC8">
      <w:pPr>
        <w:pStyle w:val="ListParagraph"/>
      </w:pPr>
    </w:p>
    <w:p w14:paraId="02273C11" w14:textId="77777777" w:rsidR="00926366" w:rsidRPr="00027672" w:rsidRDefault="00926366" w:rsidP="002D3AC8">
      <w:pPr>
        <w:pStyle w:val="ListParagraph"/>
      </w:pPr>
    </w:p>
    <w:p w14:paraId="1C2CF97D" w14:textId="77777777" w:rsidR="00926366" w:rsidRPr="00027672" w:rsidRDefault="00926366" w:rsidP="002D3AC8">
      <w:pPr>
        <w:pStyle w:val="ListParagraph"/>
      </w:pPr>
    </w:p>
    <w:p w14:paraId="39C4B0A1" w14:textId="77777777" w:rsidR="00926366" w:rsidRPr="00027672" w:rsidRDefault="00926366" w:rsidP="002D3AC8">
      <w:pPr>
        <w:pStyle w:val="ListParagraph"/>
      </w:pPr>
    </w:p>
    <w:p w14:paraId="555E918F" w14:textId="77777777" w:rsidR="00926366" w:rsidRPr="00027672" w:rsidRDefault="00926366" w:rsidP="002D3AC8">
      <w:pPr>
        <w:pStyle w:val="ListParagraph"/>
      </w:pPr>
    </w:p>
    <w:p w14:paraId="151993B0" w14:textId="77777777" w:rsidR="00926366" w:rsidRPr="00027672" w:rsidRDefault="00926366" w:rsidP="002D3AC8">
      <w:pPr>
        <w:pStyle w:val="ListParagraph"/>
      </w:pPr>
    </w:p>
    <w:p w14:paraId="63F5AF1A" w14:textId="77777777" w:rsidR="00926366" w:rsidRPr="00027672" w:rsidRDefault="00926366" w:rsidP="002D3AC8">
      <w:pPr>
        <w:pStyle w:val="ListParagraph"/>
      </w:pPr>
    </w:p>
    <w:p w14:paraId="5DEDD1AE" w14:textId="77777777" w:rsidR="00926366" w:rsidRPr="00027672" w:rsidRDefault="00926366" w:rsidP="002D3AC8">
      <w:pPr>
        <w:pStyle w:val="ListParagraph"/>
      </w:pPr>
    </w:p>
    <w:p w14:paraId="01361899" w14:textId="77777777" w:rsidR="00926366" w:rsidRPr="00027672" w:rsidRDefault="00926366" w:rsidP="002D3AC8">
      <w:pPr>
        <w:pStyle w:val="ListParagraph"/>
      </w:pPr>
    </w:p>
    <w:p w14:paraId="0B065269" w14:textId="77777777" w:rsidR="00926366" w:rsidRPr="00027672" w:rsidRDefault="00926366" w:rsidP="002D3AC8">
      <w:pPr>
        <w:pStyle w:val="ListParagraph"/>
      </w:pPr>
    </w:p>
    <w:p w14:paraId="304929C8" w14:textId="77777777" w:rsidR="00926366" w:rsidRPr="00027672" w:rsidRDefault="00926366" w:rsidP="002D3AC8">
      <w:pPr>
        <w:pStyle w:val="ListParagraph"/>
      </w:pPr>
    </w:p>
    <w:p w14:paraId="54E8AEE7" w14:textId="77777777" w:rsidR="00926366" w:rsidRPr="00027672" w:rsidRDefault="00926366" w:rsidP="002D3AC8">
      <w:pPr>
        <w:pStyle w:val="ListParagraph"/>
      </w:pPr>
    </w:p>
    <w:p w14:paraId="4ED5260C" w14:textId="77777777" w:rsidR="00926366" w:rsidRPr="00027672" w:rsidRDefault="00926366" w:rsidP="002D3AC8">
      <w:pPr>
        <w:pStyle w:val="ListParagraph"/>
        <w:rPr>
          <w:rFonts w:ascii="Times New Roman" w:hAnsi="Times New Roman" w:cs="Times New Roman"/>
        </w:rPr>
      </w:pPr>
    </w:p>
    <w:p w14:paraId="36A7AEE4" w14:textId="5960EF70" w:rsidR="00926366" w:rsidRPr="00027672" w:rsidRDefault="00926366" w:rsidP="00454D62">
      <w:pPr>
        <w:pStyle w:val="Heading3"/>
        <w:numPr>
          <w:ilvl w:val="0"/>
          <w:numId w:val="3"/>
        </w:numPr>
        <w:jc w:val="left"/>
        <w:rPr>
          <w:rFonts w:ascii="Times New Roman" w:hAnsi="Times New Roman" w:cs="Times New Roman"/>
          <w:sz w:val="32"/>
          <w:szCs w:val="32"/>
        </w:rPr>
      </w:pPr>
      <w:bookmarkStart w:id="3" w:name="_Toc168152048"/>
      <w:r w:rsidRPr="00027672">
        <w:rPr>
          <w:rFonts w:ascii="Times New Roman" w:hAnsi="Times New Roman" w:cs="Times New Roman"/>
          <w:sz w:val="32"/>
          <w:szCs w:val="32"/>
        </w:rPr>
        <w:t>Proiectare</w:t>
      </w:r>
      <w:bookmarkEnd w:id="3"/>
    </w:p>
    <w:p w14:paraId="119ABFE4" w14:textId="77777777" w:rsidR="00926366" w:rsidRPr="00027672" w:rsidRDefault="00926366" w:rsidP="00926366">
      <w:pPr>
        <w:rPr>
          <w:rFonts w:ascii="Times New Roman" w:hAnsi="Times New Roman" w:cs="Times New Roman"/>
          <w:sz w:val="28"/>
          <w:szCs w:val="28"/>
        </w:rPr>
      </w:pPr>
    </w:p>
    <w:p w14:paraId="354B398E" w14:textId="140B4C8A" w:rsidR="00926366" w:rsidRPr="00027672" w:rsidRDefault="00C50900" w:rsidP="00BE2F07">
      <w:pPr>
        <w:pStyle w:val="Heading3"/>
        <w:ind w:left="720" w:firstLine="720"/>
        <w:jc w:val="left"/>
        <w:rPr>
          <w:rFonts w:ascii="Times New Roman" w:hAnsi="Times New Roman" w:cs="Times New Roman"/>
          <w:sz w:val="28"/>
          <w:szCs w:val="28"/>
        </w:rPr>
      </w:pPr>
      <w:bookmarkStart w:id="4" w:name="_Toc168152049"/>
      <w:r w:rsidRPr="00027672">
        <w:rPr>
          <w:rFonts w:ascii="Times New Roman" w:hAnsi="Times New Roman" w:cs="Times New Roman"/>
          <w:sz w:val="28"/>
          <w:szCs w:val="28"/>
        </w:rPr>
        <w:t>2.1 Schema Bloc</w:t>
      </w:r>
      <w:bookmarkEnd w:id="4"/>
    </w:p>
    <w:p w14:paraId="3320B5C9" w14:textId="31D13597" w:rsidR="00C50900" w:rsidRPr="00027672" w:rsidRDefault="00C50900" w:rsidP="00C50900">
      <w:pPr>
        <w:ind w:left="1440"/>
        <w:rPr>
          <w:rFonts w:ascii="Times New Roman" w:hAnsi="Times New Roman" w:cs="Times New Roman"/>
          <w:sz w:val="28"/>
          <w:szCs w:val="28"/>
        </w:rPr>
      </w:pPr>
      <w:r w:rsidRPr="00027672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027672">
        <w:rPr>
          <w:rFonts w:ascii="Times New Roman" w:hAnsi="Times New Roman" w:cs="Times New Roman"/>
          <w:sz w:val="28"/>
          <w:szCs w:val="28"/>
        </w:rPr>
        <w:tab/>
      </w:r>
      <w:r w:rsidR="00340C5B" w:rsidRPr="00027672">
        <w:rPr>
          <w:rFonts w:ascii="Times New Roman" w:hAnsi="Times New Roman" w:cs="Times New Roman"/>
          <w:sz w:val="28"/>
          <w:szCs w:val="28"/>
        </w:rPr>
        <w:tab/>
      </w:r>
    </w:p>
    <w:p w14:paraId="55BBA228" w14:textId="77777777" w:rsidR="00340C5B" w:rsidRPr="00027672" w:rsidRDefault="00340C5B" w:rsidP="00C50900">
      <w:pPr>
        <w:ind w:left="1440"/>
        <w:rPr>
          <w:rFonts w:ascii="Times New Roman" w:hAnsi="Times New Roman" w:cs="Times New Roman"/>
          <w:sz w:val="28"/>
          <w:szCs w:val="28"/>
        </w:rPr>
      </w:pPr>
    </w:p>
    <w:p w14:paraId="6BB111C1" w14:textId="05E5B032" w:rsidR="00926366" w:rsidRPr="00027672" w:rsidRDefault="00FC656F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  <w:r w:rsidRPr="00027672">
        <w:rPr>
          <w:rFonts w:ascii="Times New Roman" w:hAnsi="Times New Roman" w:cs="Times New Roman"/>
          <w:sz w:val="28"/>
          <w:szCs w:val="28"/>
        </w:rPr>
        <w:tab/>
      </w:r>
      <w:r w:rsidR="00AF20C6" w:rsidRPr="000276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51533" wp14:editId="304A0E62">
            <wp:extent cx="5819041" cy="3781425"/>
            <wp:effectExtent l="0" t="0" r="0" b="0"/>
            <wp:docPr id="6028921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92197" name="Picture 60289219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931" cy="379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3254" w14:textId="3AC98F67" w:rsidR="00CD7AC7" w:rsidRPr="00027672" w:rsidRDefault="00CD7AC7" w:rsidP="00CD7AC7">
      <w:pPr>
        <w:pStyle w:val="ListParagraph"/>
        <w:ind w:left="1140"/>
        <w:rPr>
          <w:rFonts w:ascii="Times New Roman" w:hAnsi="Times New Roman" w:cs="Times New Roman"/>
          <w:b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27672">
        <w:rPr>
          <w:rFonts w:ascii="Times New Roman" w:hAnsi="Times New Roman" w:cs="Times New Roman"/>
          <w:sz w:val="28"/>
          <w:szCs w:val="28"/>
        </w:rPr>
        <w:tab/>
      </w:r>
      <w:r w:rsidRPr="00027672">
        <w:rPr>
          <w:rFonts w:ascii="Times New Roman" w:hAnsi="Times New Roman" w:cs="Times New Roman"/>
          <w:sz w:val="28"/>
          <w:szCs w:val="28"/>
        </w:rPr>
        <w:tab/>
      </w:r>
      <w:r w:rsidR="00BA1123" w:rsidRPr="00027672">
        <w:rPr>
          <w:rFonts w:ascii="Times New Roman" w:hAnsi="Times New Roman" w:cs="Times New Roman"/>
          <w:sz w:val="28"/>
          <w:szCs w:val="28"/>
        </w:rPr>
        <w:tab/>
      </w:r>
      <w:r w:rsidRPr="00027672">
        <w:rPr>
          <w:rFonts w:ascii="Times New Roman" w:hAnsi="Times New Roman" w:cs="Times New Roman"/>
          <w:b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Figura 1</w:t>
      </w:r>
      <w:r w:rsidR="00865635" w:rsidRPr="00027672">
        <w:rPr>
          <w:rFonts w:ascii="Times New Roman" w:hAnsi="Times New Roman" w:cs="Times New Roman"/>
          <w:b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:</w:t>
      </w:r>
      <w:r w:rsidRPr="00027672">
        <w:rPr>
          <w:rFonts w:ascii="Times New Roman" w:hAnsi="Times New Roman" w:cs="Times New Roman"/>
          <w:b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Cutia neagră a sistemului cu intrările și ieșirile </w:t>
      </w:r>
    </w:p>
    <w:p w14:paraId="2506CE71" w14:textId="77777777" w:rsidR="00FC656F" w:rsidRPr="00027672" w:rsidRDefault="00FC656F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2672984D" w14:textId="77777777" w:rsidR="00FC656F" w:rsidRPr="00027672" w:rsidRDefault="00FC656F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39B82686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796827FA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48A7887C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51A6423C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46849FEF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1B82FC3A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74F88A9C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25EE3CAE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2A2DA243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044900C9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151A3B9C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44E8AA83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0021A234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4959DEC9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6FF4CE3A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7B5D0A48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7DEA6E93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2D110AEA" w14:textId="77777777" w:rsidR="00BC6568" w:rsidRPr="00027672" w:rsidRDefault="00BC6568" w:rsidP="00926366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044DDB6E" w14:textId="2FE28D8C" w:rsidR="00BC6568" w:rsidRPr="00027672" w:rsidRDefault="00752F0A" w:rsidP="00752F0A">
      <w:pPr>
        <w:pStyle w:val="Heading3"/>
        <w:jc w:val="left"/>
        <w:rPr>
          <w:rFonts w:ascii="Times New Roman" w:hAnsi="Times New Roman" w:cs="Times New Roman"/>
          <w:sz w:val="28"/>
          <w:szCs w:val="28"/>
        </w:rPr>
      </w:pPr>
      <w:r w:rsidRPr="00027672">
        <w:rPr>
          <w:sz w:val="28"/>
          <w:szCs w:val="28"/>
        </w:rPr>
        <w:t xml:space="preserve">      </w:t>
      </w:r>
      <w:bookmarkStart w:id="5" w:name="_Toc168152050"/>
      <w:r w:rsidR="00BC6568" w:rsidRPr="00027672">
        <w:rPr>
          <w:rFonts w:ascii="Times New Roman" w:hAnsi="Times New Roman" w:cs="Times New Roman"/>
          <w:sz w:val="28"/>
          <w:szCs w:val="28"/>
        </w:rPr>
        <w:t>2.2  Unitatea de Control și Unitatea de Execuție</w:t>
      </w:r>
      <w:bookmarkEnd w:id="5"/>
      <w:r w:rsidR="00BC6568" w:rsidRPr="0002767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97E659" w14:textId="6B1AA8DB" w:rsidR="002932C6" w:rsidRPr="00027672" w:rsidRDefault="002932C6" w:rsidP="002932C6">
      <w:pPr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ab/>
      </w:r>
      <w:r w:rsidRPr="00027672">
        <w:rPr>
          <w:rFonts w:ascii="Times New Roman" w:hAnsi="Times New Roman" w:cs="Times New Roman"/>
        </w:rPr>
        <w:tab/>
      </w:r>
      <w:r w:rsidRPr="00027672">
        <w:rPr>
          <w:rFonts w:ascii="Times New Roman" w:hAnsi="Times New Roman" w:cs="Times New Roman"/>
        </w:rPr>
        <w:tab/>
      </w:r>
    </w:p>
    <w:p w14:paraId="640793F7" w14:textId="714A8142" w:rsidR="002932C6" w:rsidRPr="00027672" w:rsidRDefault="002932C6" w:rsidP="002932C6">
      <w:pPr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ab/>
      </w:r>
      <w:r w:rsidRPr="00027672">
        <w:rPr>
          <w:rFonts w:ascii="Times New Roman" w:hAnsi="Times New Roman" w:cs="Times New Roman"/>
        </w:rPr>
        <w:tab/>
      </w:r>
      <w:r w:rsidRPr="00027672">
        <w:rPr>
          <w:rFonts w:ascii="Times New Roman" w:hAnsi="Times New Roman" w:cs="Times New Roman"/>
        </w:rPr>
        <w:tab/>
      </w:r>
    </w:p>
    <w:p w14:paraId="0AC54139" w14:textId="1C729C3C" w:rsidR="002932C6" w:rsidRPr="00027672" w:rsidRDefault="002932C6" w:rsidP="00752F0A">
      <w:pPr>
        <w:pStyle w:val="Heading3"/>
        <w:rPr>
          <w:sz w:val="28"/>
          <w:szCs w:val="28"/>
        </w:rPr>
      </w:pPr>
      <w:bookmarkStart w:id="6" w:name="_Toc168152051"/>
      <w:r w:rsidRPr="00027672">
        <w:rPr>
          <w:sz w:val="28"/>
          <w:szCs w:val="28"/>
        </w:rPr>
        <w:t xml:space="preserve">2.2.1 </w:t>
      </w:r>
      <w:r w:rsidRPr="00027672">
        <w:rPr>
          <w:sz w:val="28"/>
          <w:szCs w:val="28"/>
        </w:rPr>
        <w:tab/>
        <w:t>Maparea intrărilor și ieșirilor cutiei mari pe cele două componente UC și UE</w:t>
      </w:r>
      <w:bookmarkEnd w:id="6"/>
    </w:p>
    <w:p w14:paraId="0C5BBAA0" w14:textId="77777777" w:rsidR="00FC3691" w:rsidRPr="00027672" w:rsidRDefault="00FC3691" w:rsidP="002932C6">
      <w:pPr>
        <w:ind w:left="2160" w:hanging="720"/>
        <w:rPr>
          <w:sz w:val="28"/>
          <w:szCs w:val="28"/>
        </w:rPr>
      </w:pPr>
    </w:p>
    <w:p w14:paraId="1E7B4617" w14:textId="77777777" w:rsidR="00FC3691" w:rsidRPr="00027672" w:rsidRDefault="00FC3691" w:rsidP="002932C6">
      <w:pPr>
        <w:ind w:left="2160" w:hanging="720"/>
        <w:rPr>
          <w:sz w:val="28"/>
          <w:szCs w:val="28"/>
        </w:rPr>
      </w:pPr>
    </w:p>
    <w:p w14:paraId="02C36FC0" w14:textId="5EC6C971" w:rsidR="00FC3691" w:rsidRPr="00027672" w:rsidRDefault="00455FA4" w:rsidP="002932C6">
      <w:pPr>
        <w:ind w:left="2160" w:hanging="720"/>
      </w:pPr>
      <w:r w:rsidRPr="00027672">
        <w:rPr>
          <w:noProof/>
        </w:rPr>
        <w:drawing>
          <wp:inline distT="0" distB="0" distL="0" distR="0" wp14:anchorId="0B2AED4A" wp14:editId="16B8FBCB">
            <wp:extent cx="5886450" cy="4963196"/>
            <wp:effectExtent l="0" t="0" r="0" b="8890"/>
            <wp:docPr id="20941796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79679" name="Picture 20941796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733" cy="49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EAB9" w14:textId="57B89CE6" w:rsidR="000235FC" w:rsidRPr="00027672" w:rsidRDefault="00865635" w:rsidP="00455FA4">
      <w:pPr>
        <w:ind w:left="2160"/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27672"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Figura 2:</w:t>
      </w:r>
      <w:r w:rsidR="00382105" w:rsidRPr="00027672"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Maparea intrărilor și ieșirilor cutiei negre pe intrările și ieșirile </w:t>
      </w:r>
      <w:r w:rsidR="000235FC" w:rsidRPr="00027672"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      componentelor din prima descompunere.</w:t>
      </w:r>
    </w:p>
    <w:p w14:paraId="5E81BE50" w14:textId="77777777" w:rsidR="00860C15" w:rsidRPr="00027672" w:rsidRDefault="00860C15" w:rsidP="000235FC">
      <w:pPr>
        <w:ind w:left="1440"/>
        <w:rPr>
          <w:b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3EF06A3" w14:textId="77777777" w:rsidR="00860C15" w:rsidRPr="00027672" w:rsidRDefault="00860C15" w:rsidP="000235FC">
      <w:pPr>
        <w:ind w:left="1440"/>
        <w:rPr>
          <w:b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B9BC4F5" w14:textId="6016F2E5" w:rsidR="00860C15" w:rsidRPr="00027672" w:rsidRDefault="00860C15" w:rsidP="000235FC">
      <w:pPr>
        <w:ind w:left="144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F071C8" w14:textId="0B35E006" w:rsidR="00860C15" w:rsidRPr="00027672" w:rsidRDefault="009442AE" w:rsidP="000235FC">
      <w:pPr>
        <w:ind w:left="144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Împărțirea </w:t>
      </w:r>
      <w:r w:rsidR="004204A3" w:rsidRPr="00027672">
        <w:rPr>
          <w:rFonts w:ascii="Times New Roman" w:hAnsi="Times New Roman" w:cs="Times New Roman"/>
        </w:rPr>
        <w:t>intrărilor și ieșirilor este astfel:</w:t>
      </w:r>
    </w:p>
    <w:p w14:paraId="7BCCCD5A" w14:textId="0B491670" w:rsidR="004204A3" w:rsidRPr="00027672" w:rsidRDefault="009F2EA8" w:rsidP="004204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Intrări de control :</w:t>
      </w:r>
      <w:proofErr w:type="spellStart"/>
      <w:r w:rsidR="00D82869" w:rsidRPr="00027672">
        <w:rPr>
          <w:rFonts w:ascii="Times New Roman" w:hAnsi="Times New Roman" w:cs="Times New Roman"/>
        </w:rPr>
        <w:t>reset</w:t>
      </w:r>
      <w:proofErr w:type="spellEnd"/>
      <w:r w:rsidR="00D82869" w:rsidRPr="00027672">
        <w:rPr>
          <w:rFonts w:ascii="Times New Roman" w:hAnsi="Times New Roman" w:cs="Times New Roman"/>
        </w:rPr>
        <w:t>,</w:t>
      </w:r>
      <w:r w:rsidRPr="00027672">
        <w:rPr>
          <w:rFonts w:ascii="Times New Roman" w:hAnsi="Times New Roman" w:cs="Times New Roman"/>
        </w:rPr>
        <w:t xml:space="preserve"> buton “BTN” pentru confirmarea valorilor</w:t>
      </w:r>
      <w:r w:rsidR="00FA65B8" w:rsidRPr="00027672">
        <w:rPr>
          <w:rFonts w:ascii="Times New Roman" w:hAnsi="Times New Roman" w:cs="Times New Roman"/>
        </w:rPr>
        <w:t>,</w:t>
      </w:r>
      <w:r w:rsidR="00816922" w:rsidRPr="00027672">
        <w:rPr>
          <w:rFonts w:ascii="Times New Roman" w:hAnsi="Times New Roman" w:cs="Times New Roman"/>
        </w:rPr>
        <w:t xml:space="preserve"> </w:t>
      </w:r>
      <w:r w:rsidR="00FA65B8" w:rsidRPr="00027672">
        <w:rPr>
          <w:rFonts w:ascii="Times New Roman" w:hAnsi="Times New Roman" w:cs="Times New Roman"/>
        </w:rPr>
        <w:t xml:space="preserve">”EN” pentru </w:t>
      </w:r>
      <w:r w:rsidR="00C54694" w:rsidRPr="00027672">
        <w:rPr>
          <w:rFonts w:ascii="Times New Roman" w:hAnsi="Times New Roman" w:cs="Times New Roman"/>
        </w:rPr>
        <w:t>pornirea automatului,</w:t>
      </w:r>
      <w:r w:rsidR="000D62D6" w:rsidRPr="00027672">
        <w:rPr>
          <w:rFonts w:ascii="Times New Roman" w:hAnsi="Times New Roman" w:cs="Times New Roman"/>
        </w:rPr>
        <w:t>”</w:t>
      </w:r>
      <w:r w:rsidR="00816922" w:rsidRPr="00027672">
        <w:rPr>
          <w:rFonts w:ascii="Times New Roman" w:hAnsi="Times New Roman" w:cs="Times New Roman"/>
        </w:rPr>
        <w:t xml:space="preserve"> </w:t>
      </w:r>
      <w:proofErr w:type="spellStart"/>
      <w:r w:rsidR="00C54694" w:rsidRPr="00027672">
        <w:rPr>
          <w:rFonts w:ascii="Times New Roman" w:hAnsi="Times New Roman" w:cs="Times New Roman"/>
        </w:rPr>
        <w:t>start_ora</w:t>
      </w:r>
      <w:proofErr w:type="spellEnd"/>
      <w:r w:rsidR="00C54694" w:rsidRPr="00027672">
        <w:rPr>
          <w:rFonts w:ascii="Times New Roman" w:hAnsi="Times New Roman" w:cs="Times New Roman"/>
        </w:rPr>
        <w:t>,</w:t>
      </w:r>
      <w:r w:rsidR="00816922" w:rsidRPr="00027672">
        <w:rPr>
          <w:rFonts w:ascii="Times New Roman" w:hAnsi="Times New Roman" w:cs="Times New Roman"/>
        </w:rPr>
        <w:t xml:space="preserve"> </w:t>
      </w:r>
      <w:proofErr w:type="spellStart"/>
      <w:r w:rsidR="00C54694" w:rsidRPr="00027672">
        <w:rPr>
          <w:rFonts w:ascii="Times New Roman" w:hAnsi="Times New Roman" w:cs="Times New Roman"/>
        </w:rPr>
        <w:t>start_minute</w:t>
      </w:r>
      <w:proofErr w:type="spellEnd"/>
      <w:r w:rsidR="00C54694" w:rsidRPr="00027672">
        <w:rPr>
          <w:rFonts w:ascii="Times New Roman" w:hAnsi="Times New Roman" w:cs="Times New Roman"/>
        </w:rPr>
        <w:t>,</w:t>
      </w:r>
      <w:r w:rsidR="00816922" w:rsidRPr="00027672">
        <w:rPr>
          <w:rFonts w:ascii="Times New Roman" w:hAnsi="Times New Roman" w:cs="Times New Roman"/>
        </w:rPr>
        <w:t xml:space="preserve"> </w:t>
      </w:r>
      <w:proofErr w:type="spellStart"/>
      <w:r w:rsidR="00C54694" w:rsidRPr="00027672">
        <w:rPr>
          <w:rFonts w:ascii="Times New Roman" w:hAnsi="Times New Roman" w:cs="Times New Roman"/>
        </w:rPr>
        <w:t>start_t_min</w:t>
      </w:r>
      <w:proofErr w:type="spellEnd"/>
      <w:r w:rsidR="00C54694" w:rsidRPr="00027672">
        <w:rPr>
          <w:rFonts w:ascii="Times New Roman" w:hAnsi="Times New Roman" w:cs="Times New Roman"/>
        </w:rPr>
        <w:t>,</w:t>
      </w:r>
      <w:r w:rsidR="00816922" w:rsidRPr="00027672">
        <w:rPr>
          <w:rFonts w:ascii="Times New Roman" w:hAnsi="Times New Roman" w:cs="Times New Roman"/>
        </w:rPr>
        <w:t xml:space="preserve"> </w:t>
      </w:r>
      <w:proofErr w:type="spellStart"/>
      <w:r w:rsidR="00C54694" w:rsidRPr="00027672">
        <w:rPr>
          <w:rFonts w:ascii="Times New Roman" w:hAnsi="Times New Roman" w:cs="Times New Roman"/>
        </w:rPr>
        <w:t>start_t_max</w:t>
      </w:r>
      <w:proofErr w:type="spellEnd"/>
      <w:r w:rsidR="000D62D6" w:rsidRPr="00027672">
        <w:rPr>
          <w:rFonts w:ascii="Times New Roman" w:hAnsi="Times New Roman" w:cs="Times New Roman"/>
        </w:rPr>
        <w:t xml:space="preserve">” sunt pentru </w:t>
      </w:r>
      <w:r w:rsidR="00DE06CC" w:rsidRPr="00027672">
        <w:rPr>
          <w:rFonts w:ascii="Times New Roman" w:hAnsi="Times New Roman" w:cs="Times New Roman"/>
        </w:rPr>
        <w:t xml:space="preserve">pornirea </w:t>
      </w:r>
      <w:r w:rsidR="00C740E5" w:rsidRPr="00027672">
        <w:rPr>
          <w:rFonts w:ascii="Times New Roman" w:hAnsi="Times New Roman" w:cs="Times New Roman"/>
        </w:rPr>
        <w:t>num</w:t>
      </w:r>
      <w:r w:rsidR="00816922" w:rsidRPr="00027672">
        <w:rPr>
          <w:rFonts w:ascii="Times New Roman" w:hAnsi="Times New Roman" w:cs="Times New Roman"/>
        </w:rPr>
        <w:t>ă</w:t>
      </w:r>
      <w:r w:rsidR="00C740E5" w:rsidRPr="00027672">
        <w:rPr>
          <w:rFonts w:ascii="Times New Roman" w:hAnsi="Times New Roman" w:cs="Times New Roman"/>
        </w:rPr>
        <w:t>r</w:t>
      </w:r>
      <w:r w:rsidR="00816922" w:rsidRPr="00027672">
        <w:rPr>
          <w:rFonts w:ascii="Times New Roman" w:hAnsi="Times New Roman" w:cs="Times New Roman"/>
        </w:rPr>
        <w:t>ă</w:t>
      </w:r>
      <w:r w:rsidR="00C740E5" w:rsidRPr="00027672">
        <w:rPr>
          <w:rFonts w:ascii="Times New Roman" w:hAnsi="Times New Roman" w:cs="Times New Roman"/>
        </w:rPr>
        <w:t>rii datelor de set</w:t>
      </w:r>
      <w:r w:rsidR="007C4E9E">
        <w:rPr>
          <w:rFonts w:ascii="Times New Roman" w:hAnsi="Times New Roman" w:cs="Times New Roman"/>
        </w:rPr>
        <w:t>are</w:t>
      </w:r>
      <w:r w:rsidR="00C740E5" w:rsidRPr="00027672">
        <w:rPr>
          <w:rFonts w:ascii="Times New Roman" w:hAnsi="Times New Roman" w:cs="Times New Roman"/>
        </w:rPr>
        <w:t>.</w:t>
      </w:r>
    </w:p>
    <w:p w14:paraId="5432040E" w14:textId="5A6B3B97" w:rsidR="0094790D" w:rsidRPr="00027672" w:rsidRDefault="0034352E" w:rsidP="004204A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Ieșiri de date: </w:t>
      </w:r>
      <w:r w:rsidR="00DD3716" w:rsidRPr="00027672">
        <w:rPr>
          <w:rFonts w:ascii="Times New Roman" w:hAnsi="Times New Roman" w:cs="Times New Roman"/>
        </w:rPr>
        <w:t>anozi, catozi :</w:t>
      </w:r>
      <w:r w:rsidR="00402D12" w:rsidRPr="00027672">
        <w:rPr>
          <w:rFonts w:ascii="Times New Roman" w:hAnsi="Times New Roman" w:cs="Times New Roman"/>
        </w:rPr>
        <w:t xml:space="preserve">pe </w:t>
      </w:r>
      <w:proofErr w:type="spellStart"/>
      <w:r w:rsidR="00402D12" w:rsidRPr="00027672">
        <w:rPr>
          <w:rFonts w:ascii="Times New Roman" w:hAnsi="Times New Roman" w:cs="Times New Roman"/>
        </w:rPr>
        <w:t>seven</w:t>
      </w:r>
      <w:proofErr w:type="spellEnd"/>
      <w:r w:rsidR="00402D12" w:rsidRPr="00027672">
        <w:rPr>
          <w:rFonts w:ascii="Times New Roman" w:hAnsi="Times New Roman" w:cs="Times New Roman"/>
        </w:rPr>
        <w:t xml:space="preserve"> segment display vor fi </w:t>
      </w:r>
      <w:r w:rsidR="00DD3716" w:rsidRPr="00027672">
        <w:rPr>
          <w:rFonts w:ascii="Times New Roman" w:hAnsi="Times New Roman" w:cs="Times New Roman"/>
        </w:rPr>
        <w:t>afișate</w:t>
      </w:r>
      <w:r w:rsidR="00402D12" w:rsidRPr="00027672">
        <w:rPr>
          <w:rFonts w:ascii="Times New Roman" w:hAnsi="Times New Roman" w:cs="Times New Roman"/>
        </w:rPr>
        <w:t xml:space="preserve"> pe </w:t>
      </w:r>
      <w:r w:rsidR="00DD3716" w:rsidRPr="00027672">
        <w:rPr>
          <w:rFonts w:ascii="Times New Roman" w:hAnsi="Times New Roman" w:cs="Times New Roman"/>
        </w:rPr>
        <w:t>rând</w:t>
      </w:r>
      <w:r w:rsidR="00402D12" w:rsidRPr="00027672">
        <w:rPr>
          <w:rFonts w:ascii="Times New Roman" w:hAnsi="Times New Roman" w:cs="Times New Roman"/>
        </w:rPr>
        <w:t xml:space="preserve"> : ora si minutul, apoi temperatura minima, temperatura maxima si temperatura care se modifica</w:t>
      </w:r>
      <w:r w:rsidR="00DD3716" w:rsidRPr="00027672">
        <w:rPr>
          <w:rFonts w:ascii="Times New Roman" w:hAnsi="Times New Roman" w:cs="Times New Roman"/>
        </w:rPr>
        <w:t>.</w:t>
      </w:r>
    </w:p>
    <w:p w14:paraId="0B7E019A" w14:textId="5466F384" w:rsidR="008A40CF" w:rsidRPr="00027672" w:rsidRDefault="00D82869" w:rsidP="008A40C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Ieșiri de control: </w:t>
      </w:r>
      <w:r w:rsidR="008A40CF" w:rsidRPr="00027672">
        <w:rPr>
          <w:rFonts w:ascii="Times New Roman" w:hAnsi="Times New Roman" w:cs="Times New Roman"/>
        </w:rPr>
        <w:t>un led va fi aprins atunci când se va termina programul.</w:t>
      </w:r>
    </w:p>
    <w:p w14:paraId="6094EC03" w14:textId="77777777" w:rsidR="008A40CF" w:rsidRPr="00027672" w:rsidRDefault="008A40CF" w:rsidP="008A40CF">
      <w:pPr>
        <w:rPr>
          <w:rFonts w:ascii="Times New Roman" w:hAnsi="Times New Roman" w:cs="Times New Roman"/>
        </w:rPr>
      </w:pPr>
    </w:p>
    <w:p w14:paraId="462FCB8D" w14:textId="77777777" w:rsidR="008A40CF" w:rsidRPr="00027672" w:rsidRDefault="008A40CF" w:rsidP="008A40CF">
      <w:pPr>
        <w:rPr>
          <w:rFonts w:ascii="Times New Roman" w:hAnsi="Times New Roman" w:cs="Times New Roman"/>
        </w:rPr>
      </w:pPr>
    </w:p>
    <w:p w14:paraId="5B50E682" w14:textId="77777777" w:rsidR="008A40CF" w:rsidRPr="00027672" w:rsidRDefault="008A40CF" w:rsidP="008A40CF">
      <w:pPr>
        <w:rPr>
          <w:rFonts w:ascii="Times New Roman" w:hAnsi="Times New Roman" w:cs="Times New Roman"/>
        </w:rPr>
      </w:pPr>
    </w:p>
    <w:p w14:paraId="08A30EE0" w14:textId="436CDAA3" w:rsidR="00A4455E" w:rsidRPr="00027672" w:rsidRDefault="00A4455E" w:rsidP="00752F0A">
      <w:pPr>
        <w:pStyle w:val="Heading3"/>
        <w:ind w:firstLine="720"/>
        <w:jc w:val="left"/>
        <w:rPr>
          <w:rFonts w:ascii="Times New Roman" w:hAnsi="Times New Roman" w:cs="Times New Roman"/>
          <w:sz w:val="28"/>
          <w:szCs w:val="28"/>
        </w:rPr>
      </w:pPr>
      <w:bookmarkStart w:id="7" w:name="_Toc168152052"/>
      <w:r w:rsidRPr="00027672">
        <w:rPr>
          <w:rFonts w:ascii="Times New Roman" w:hAnsi="Times New Roman" w:cs="Times New Roman"/>
          <w:sz w:val="28"/>
          <w:szCs w:val="28"/>
        </w:rPr>
        <w:t>2.2.2</w:t>
      </w:r>
      <w:r w:rsidRPr="00027672">
        <w:rPr>
          <w:rFonts w:ascii="Times New Roman" w:hAnsi="Times New Roman" w:cs="Times New Roman"/>
          <w:sz w:val="28"/>
          <w:szCs w:val="28"/>
        </w:rPr>
        <w:tab/>
        <w:t>Determinarea resurselor (UE)</w:t>
      </w:r>
      <w:bookmarkEnd w:id="7"/>
    </w:p>
    <w:p w14:paraId="70DDDEAA" w14:textId="3949A890" w:rsidR="00752F0A" w:rsidRPr="00027672" w:rsidRDefault="00752F0A" w:rsidP="00752F0A">
      <w:pPr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ab/>
      </w:r>
      <w:r w:rsidRPr="00027672">
        <w:rPr>
          <w:rFonts w:ascii="Times New Roman" w:hAnsi="Times New Roman" w:cs="Times New Roman"/>
        </w:rPr>
        <w:tab/>
      </w:r>
    </w:p>
    <w:p w14:paraId="4666AC1C" w14:textId="68C1B395" w:rsidR="00752F0A" w:rsidRPr="00027672" w:rsidRDefault="00752F0A" w:rsidP="00752F0A">
      <w:pPr>
        <w:rPr>
          <w:rFonts w:ascii="Times New Roman" w:hAnsi="Times New Roman" w:cs="Times New Roman"/>
          <w:sz w:val="28"/>
          <w:szCs w:val="28"/>
        </w:rPr>
      </w:pPr>
      <w:r w:rsidRPr="00027672">
        <w:rPr>
          <w:rFonts w:ascii="Times New Roman" w:hAnsi="Times New Roman" w:cs="Times New Roman"/>
        </w:rPr>
        <w:tab/>
      </w:r>
      <w:r w:rsidRPr="00027672">
        <w:rPr>
          <w:rFonts w:ascii="Times New Roman" w:hAnsi="Times New Roman" w:cs="Times New Roman"/>
        </w:rPr>
        <w:tab/>
      </w:r>
      <w:r w:rsidRPr="00027672">
        <w:rPr>
          <w:rFonts w:ascii="Times New Roman" w:hAnsi="Times New Roman" w:cs="Times New Roman"/>
          <w:sz w:val="28"/>
          <w:szCs w:val="28"/>
        </w:rPr>
        <w:t>Resurse:</w:t>
      </w:r>
    </w:p>
    <w:p w14:paraId="6241E7C4" w14:textId="158824A0" w:rsidR="00FF253C" w:rsidRPr="00027672" w:rsidRDefault="00FF253C" w:rsidP="00752F0A">
      <w:pPr>
        <w:rPr>
          <w:rFonts w:ascii="Times New Roman" w:hAnsi="Times New Roman" w:cs="Times New Roman"/>
          <w:sz w:val="28"/>
          <w:szCs w:val="28"/>
        </w:rPr>
      </w:pPr>
      <w:r w:rsidRPr="00027672">
        <w:rPr>
          <w:rFonts w:ascii="Times New Roman" w:hAnsi="Times New Roman" w:cs="Times New Roman"/>
          <w:sz w:val="28"/>
          <w:szCs w:val="28"/>
        </w:rPr>
        <w:tab/>
      </w:r>
      <w:r w:rsidRPr="00027672">
        <w:rPr>
          <w:rFonts w:ascii="Times New Roman" w:hAnsi="Times New Roman" w:cs="Times New Roman"/>
          <w:sz w:val="28"/>
          <w:szCs w:val="28"/>
        </w:rPr>
        <w:tab/>
      </w:r>
      <w:r w:rsidRPr="00027672">
        <w:rPr>
          <w:rFonts w:ascii="Times New Roman" w:hAnsi="Times New Roman" w:cs="Times New Roman"/>
          <w:sz w:val="28"/>
          <w:szCs w:val="28"/>
        </w:rPr>
        <w:tab/>
      </w:r>
    </w:p>
    <w:p w14:paraId="7707434D" w14:textId="0B43B169" w:rsidR="00F67E7D" w:rsidRPr="00027672" w:rsidRDefault="00FF253C" w:rsidP="00F67E7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 xml:space="preserve">Registru </w:t>
      </w:r>
      <w:r w:rsidR="00F67E7D" w:rsidRPr="00027672">
        <w:rPr>
          <w:rFonts w:ascii="Times New Roman" w:hAnsi="Times New Roman" w:cs="Times New Roman"/>
          <w:u w:val="single"/>
        </w:rPr>
        <w:t>de încărcare paralelă :</w:t>
      </w:r>
    </w:p>
    <w:p w14:paraId="5423B785" w14:textId="67F42C5B" w:rsidR="00BB2DCD" w:rsidRPr="00027672" w:rsidRDefault="00BB2DCD" w:rsidP="00BB2DCD">
      <w:pPr>
        <w:pStyle w:val="ListParagraph"/>
        <w:ind w:left="2520"/>
        <w:rPr>
          <w:rFonts w:ascii="Times New Roman" w:hAnsi="Times New Roman" w:cs="Times New Roman"/>
        </w:rPr>
      </w:pPr>
    </w:p>
    <w:p w14:paraId="1682AEDD" w14:textId="2CF1BE17" w:rsidR="00361D2E" w:rsidRPr="00027672" w:rsidRDefault="00BB2DCD" w:rsidP="00361D2E">
      <w:pPr>
        <w:ind w:left="216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Acesta este un registru de</w:t>
      </w:r>
      <w:r w:rsidR="00F072C0" w:rsidRPr="00027672">
        <w:rPr>
          <w:rFonts w:ascii="Times New Roman" w:hAnsi="Times New Roman" w:cs="Times New Roman"/>
        </w:rPr>
        <w:t xml:space="preserve"> salvare a valorii dorite de către utilizator. Pentru salvarea temperaturi</w:t>
      </w:r>
      <w:r w:rsidR="00361D2E" w:rsidRPr="00027672">
        <w:rPr>
          <w:rFonts w:ascii="Times New Roman" w:hAnsi="Times New Roman" w:cs="Times New Roman"/>
        </w:rPr>
        <w:t xml:space="preserve">lor si a orei sunt folosite cele pe 5 biți ,iar pentru salvarea minutelor este folosit unul de 6 biți. Încărcarea se face pe logică pozitivă, </w:t>
      </w:r>
      <w:r w:rsidR="00F306AC" w:rsidRPr="00027672">
        <w:rPr>
          <w:rFonts w:ascii="Times New Roman" w:hAnsi="Times New Roman" w:cs="Times New Roman"/>
        </w:rPr>
        <w:t>prin apăsar</w:t>
      </w:r>
      <w:r w:rsidR="00476A6D" w:rsidRPr="00027672">
        <w:rPr>
          <w:rFonts w:ascii="Times New Roman" w:hAnsi="Times New Roman" w:cs="Times New Roman"/>
        </w:rPr>
        <w:t>ea butonului centrat al plăcii.</w:t>
      </w:r>
      <w:r w:rsidR="00D24A45" w:rsidRPr="00027672">
        <w:rPr>
          <w:rFonts w:ascii="Times New Roman" w:hAnsi="Times New Roman" w:cs="Times New Roman"/>
        </w:rPr>
        <w:t xml:space="preserve"> </w:t>
      </w:r>
    </w:p>
    <w:p w14:paraId="2632FC04" w14:textId="4EBAD429" w:rsidR="00476A6D" w:rsidRPr="00027672" w:rsidRDefault="00476A6D" w:rsidP="00361D2E">
      <w:pPr>
        <w:ind w:left="2160"/>
        <w:rPr>
          <w:rFonts w:ascii="Times New Roman" w:hAnsi="Times New Roman" w:cs="Times New Roman"/>
        </w:rPr>
      </w:pPr>
    </w:p>
    <w:p w14:paraId="3E2C80B2" w14:textId="0468A350" w:rsidR="00C0369B" w:rsidRPr="00027672" w:rsidRDefault="007F384C" w:rsidP="00C0369B">
      <w:pPr>
        <w:ind w:left="216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3D4DF793" wp14:editId="714986B5">
            <wp:extent cx="4953213" cy="1736835"/>
            <wp:effectExtent l="0" t="0" r="0" b="0"/>
            <wp:docPr id="6283151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15191" name="Picture 62831519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517" cy="174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FA4B" w14:textId="51ECC63E" w:rsidR="0022360C" w:rsidRPr="00027672" w:rsidRDefault="00C0369B" w:rsidP="00F01BC7">
      <w:pPr>
        <w:ind w:left="216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Așadar, pe ambele tipuri avem un semnal de </w:t>
      </w:r>
      <w:proofErr w:type="spellStart"/>
      <w:r w:rsidRPr="00027672">
        <w:rPr>
          <w:rFonts w:ascii="Times New Roman" w:hAnsi="Times New Roman" w:cs="Times New Roman"/>
        </w:rPr>
        <w:t>enable</w:t>
      </w:r>
      <w:proofErr w:type="spellEnd"/>
      <w:r w:rsidRPr="00027672">
        <w:rPr>
          <w:rFonts w:ascii="Times New Roman" w:hAnsi="Times New Roman" w:cs="Times New Roman"/>
        </w:rPr>
        <w:t xml:space="preserve"> ,care vine de la UC</w:t>
      </w:r>
      <w:r w:rsidR="00F01BC7" w:rsidRPr="00027672">
        <w:rPr>
          <w:rFonts w:ascii="Times New Roman" w:hAnsi="Times New Roman" w:cs="Times New Roman"/>
        </w:rPr>
        <w:t>, către UE</w:t>
      </w:r>
      <w:r w:rsidR="00D768A1" w:rsidRPr="00027672">
        <w:rPr>
          <w:rFonts w:ascii="Times New Roman" w:hAnsi="Times New Roman" w:cs="Times New Roman"/>
        </w:rPr>
        <w:t xml:space="preserve"> și care se </w:t>
      </w:r>
      <w:r w:rsidR="00787A71" w:rsidRPr="00027672">
        <w:rPr>
          <w:rFonts w:ascii="Times New Roman" w:hAnsi="Times New Roman" w:cs="Times New Roman"/>
        </w:rPr>
        <w:t>activează deodată cu numărătorul căruia îi aparține</w:t>
      </w:r>
      <w:r w:rsidR="00D768A1" w:rsidRPr="00027672">
        <w:rPr>
          <w:rFonts w:ascii="Times New Roman" w:hAnsi="Times New Roman" w:cs="Times New Roman"/>
        </w:rPr>
        <w:t>.</w:t>
      </w:r>
      <w:r w:rsidR="000E792D" w:rsidRPr="00027672">
        <w:rPr>
          <w:rFonts w:ascii="Times New Roman" w:hAnsi="Times New Roman" w:cs="Times New Roman"/>
        </w:rPr>
        <w:t xml:space="preserve"> </w:t>
      </w:r>
      <w:r w:rsidR="00D768A1" w:rsidRPr="00027672">
        <w:rPr>
          <w:rFonts w:ascii="Times New Roman" w:hAnsi="Times New Roman" w:cs="Times New Roman"/>
        </w:rPr>
        <w:t>U</w:t>
      </w:r>
      <w:r w:rsidR="00F01BC7" w:rsidRPr="00027672">
        <w:rPr>
          <w:rFonts w:ascii="Times New Roman" w:hAnsi="Times New Roman" w:cs="Times New Roman"/>
        </w:rPr>
        <w:t>n semnal X_SET care se va activa atunci când este salvată valoarea</w:t>
      </w:r>
      <w:r w:rsidR="00175526" w:rsidRPr="00027672">
        <w:rPr>
          <w:rFonts w:ascii="Times New Roman" w:hAnsi="Times New Roman" w:cs="Times New Roman"/>
        </w:rPr>
        <w:t xml:space="preserve"> și </w:t>
      </w:r>
      <w:r w:rsidR="001B5387" w:rsidRPr="00027672">
        <w:rPr>
          <w:rFonts w:ascii="Times New Roman" w:hAnsi="Times New Roman" w:cs="Times New Roman"/>
        </w:rPr>
        <w:t>UE a terminat operația de realizat</w:t>
      </w:r>
      <w:r w:rsidR="00F01BC7" w:rsidRPr="00027672">
        <w:rPr>
          <w:rFonts w:ascii="Times New Roman" w:hAnsi="Times New Roman" w:cs="Times New Roman"/>
        </w:rPr>
        <w:t>.</w:t>
      </w:r>
      <w:r w:rsidR="005804AF" w:rsidRPr="00027672">
        <w:rPr>
          <w:rFonts w:ascii="Times New Roman" w:hAnsi="Times New Roman" w:cs="Times New Roman"/>
        </w:rPr>
        <w:t xml:space="preserve"> Acesta este generat de UE </w:t>
      </w:r>
      <w:r w:rsidR="00D768A1" w:rsidRPr="00027672">
        <w:rPr>
          <w:rFonts w:ascii="Times New Roman" w:hAnsi="Times New Roman" w:cs="Times New Roman"/>
        </w:rPr>
        <w:t>pentru UC</w:t>
      </w:r>
      <w:r w:rsidR="00174BAC" w:rsidRPr="00027672">
        <w:rPr>
          <w:rFonts w:ascii="Times New Roman" w:hAnsi="Times New Roman" w:cs="Times New Roman"/>
        </w:rPr>
        <w:t xml:space="preserve"> și se poate salva o singură valoare, </w:t>
      </w:r>
      <w:r w:rsidR="00A859AA" w:rsidRPr="00027672">
        <w:rPr>
          <w:rFonts w:ascii="Times New Roman" w:hAnsi="Times New Roman" w:cs="Times New Roman"/>
        </w:rPr>
        <w:t>numărătorul oprindu-se.</w:t>
      </w:r>
      <w:r w:rsidR="000E792D" w:rsidRPr="00027672">
        <w:rPr>
          <w:rFonts w:ascii="Times New Roman" w:hAnsi="Times New Roman" w:cs="Times New Roman"/>
        </w:rPr>
        <w:t xml:space="preserve"> În plus, </w:t>
      </w:r>
      <w:r w:rsidR="0022360C" w:rsidRPr="00027672">
        <w:rPr>
          <w:rFonts w:ascii="Times New Roman" w:hAnsi="Times New Roman" w:cs="Times New Roman"/>
        </w:rPr>
        <w:t xml:space="preserve">intră un semnal de </w:t>
      </w:r>
      <w:proofErr w:type="spellStart"/>
      <w:r w:rsidR="0022360C" w:rsidRPr="00027672">
        <w:rPr>
          <w:rFonts w:ascii="Times New Roman" w:hAnsi="Times New Roman" w:cs="Times New Roman"/>
        </w:rPr>
        <w:t>reset</w:t>
      </w:r>
      <w:proofErr w:type="spellEnd"/>
      <w:r w:rsidR="0022360C" w:rsidRPr="00027672">
        <w:rPr>
          <w:rFonts w:ascii="Times New Roman" w:hAnsi="Times New Roman" w:cs="Times New Roman"/>
        </w:rPr>
        <w:t>, sincron generat de UC.</w:t>
      </w:r>
    </w:p>
    <w:p w14:paraId="455D1E08" w14:textId="77777777" w:rsidR="00E02BEC" w:rsidRPr="00027672" w:rsidRDefault="00E02BEC" w:rsidP="00F01BC7">
      <w:pPr>
        <w:ind w:left="2160"/>
        <w:rPr>
          <w:rFonts w:ascii="Times New Roman" w:hAnsi="Times New Roman" w:cs="Times New Roman"/>
        </w:rPr>
      </w:pPr>
    </w:p>
    <w:p w14:paraId="18A0C7D9" w14:textId="39451F0E" w:rsidR="00400203" w:rsidRPr="00027672" w:rsidRDefault="000E792D" w:rsidP="0040020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 xml:space="preserve"> </w:t>
      </w:r>
      <w:r w:rsidR="00CD089D" w:rsidRPr="00027672">
        <w:rPr>
          <w:rFonts w:ascii="Times New Roman" w:hAnsi="Times New Roman" w:cs="Times New Roman"/>
          <w:u w:val="single"/>
        </w:rPr>
        <w:t>Numărător pentru oră</w:t>
      </w:r>
    </w:p>
    <w:p w14:paraId="459BEED3" w14:textId="1A632354" w:rsidR="00400203" w:rsidRPr="00027672" w:rsidRDefault="00400203" w:rsidP="00400203">
      <w:pPr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Acesta este un numărător pe 5 biți </w:t>
      </w:r>
      <w:proofErr w:type="spellStart"/>
      <w:r w:rsidR="00C52705" w:rsidRPr="00027672">
        <w:rPr>
          <w:rFonts w:ascii="Times New Roman" w:hAnsi="Times New Roman" w:cs="Times New Roman"/>
        </w:rPr>
        <w:t>modulo</w:t>
      </w:r>
      <w:proofErr w:type="spellEnd"/>
      <w:r w:rsidR="00C52705" w:rsidRPr="00027672">
        <w:rPr>
          <w:rFonts w:ascii="Times New Roman" w:hAnsi="Times New Roman" w:cs="Times New Roman"/>
        </w:rPr>
        <w:t xml:space="preserve"> 24 .Circuitul </w:t>
      </w:r>
      <w:r w:rsidR="005C59EA" w:rsidRPr="00027672">
        <w:rPr>
          <w:rFonts w:ascii="Times New Roman" w:hAnsi="Times New Roman" w:cs="Times New Roman"/>
        </w:rPr>
        <w:t xml:space="preserve">va genera o oră pe care utilizatorul o dorește ,iar valoarea va fi trimisă </w:t>
      </w:r>
      <w:r w:rsidR="006A0BC6" w:rsidRPr="00027672">
        <w:rPr>
          <w:rFonts w:ascii="Times New Roman" w:hAnsi="Times New Roman" w:cs="Times New Roman"/>
        </w:rPr>
        <w:t>mai departe la registrul de salvare</w:t>
      </w:r>
      <w:r w:rsidR="009802D9" w:rsidRPr="00027672">
        <w:rPr>
          <w:rFonts w:ascii="Times New Roman" w:hAnsi="Times New Roman" w:cs="Times New Roman"/>
        </w:rPr>
        <w:t>, așteptând setarea de către utilizator.</w:t>
      </w:r>
    </w:p>
    <w:p w14:paraId="60F3CD3F" w14:textId="77777777" w:rsidR="006A0BC6" w:rsidRPr="00027672" w:rsidRDefault="006A0BC6" w:rsidP="00400203">
      <w:pPr>
        <w:ind w:left="2430"/>
        <w:rPr>
          <w:rFonts w:ascii="Times New Roman" w:hAnsi="Times New Roman" w:cs="Times New Roman"/>
        </w:rPr>
      </w:pPr>
    </w:p>
    <w:p w14:paraId="567A94C5" w14:textId="7B96486F" w:rsidR="006A0BC6" w:rsidRPr="00027672" w:rsidRDefault="00E02902" w:rsidP="00400203">
      <w:pPr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4F65C5CE" wp14:editId="69012CE6">
            <wp:extent cx="2806810" cy="1502429"/>
            <wp:effectExtent l="0" t="0" r="0" b="2540"/>
            <wp:docPr id="1792195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95163" name="Picture 179219516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377" cy="15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D325" w14:textId="55F8CA67" w:rsidR="003A3AFA" w:rsidRPr="00027672" w:rsidRDefault="001F0CAB" w:rsidP="003A3AFA">
      <w:pPr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Circuitul din UE primește de la UC un semnal “ora” care va porni numărăt</w:t>
      </w:r>
      <w:r w:rsidR="003A3AFA" w:rsidRPr="00027672">
        <w:rPr>
          <w:rFonts w:ascii="Times New Roman" w:hAnsi="Times New Roman" w:cs="Times New Roman"/>
        </w:rPr>
        <w:t>orul ,atunci când se află în starea corespunzătoare</w:t>
      </w:r>
      <w:r w:rsidR="007D78AD" w:rsidRPr="00027672">
        <w:rPr>
          <w:rFonts w:ascii="Times New Roman" w:hAnsi="Times New Roman" w:cs="Times New Roman"/>
        </w:rPr>
        <w:t xml:space="preserve">, însă se va opri atunci când </w:t>
      </w:r>
      <w:r w:rsidR="00FF33D9" w:rsidRPr="00027672">
        <w:rPr>
          <w:rFonts w:ascii="Times New Roman" w:hAnsi="Times New Roman" w:cs="Times New Roman"/>
        </w:rPr>
        <w:t>s-a apăsat butonul de set, de la registru</w:t>
      </w:r>
      <w:r w:rsidR="003A3AFA" w:rsidRPr="00027672">
        <w:rPr>
          <w:rFonts w:ascii="Times New Roman" w:hAnsi="Times New Roman" w:cs="Times New Roman"/>
        </w:rPr>
        <w:t>.</w:t>
      </w:r>
      <w:r w:rsidR="00AC156F" w:rsidRPr="00027672">
        <w:rPr>
          <w:rFonts w:ascii="Times New Roman" w:hAnsi="Times New Roman" w:cs="Times New Roman"/>
        </w:rPr>
        <w:t xml:space="preserve"> De asemenea, intră și un semnal de </w:t>
      </w:r>
      <w:proofErr w:type="spellStart"/>
      <w:r w:rsidR="00AC156F" w:rsidRPr="00027672">
        <w:rPr>
          <w:rFonts w:ascii="Times New Roman" w:hAnsi="Times New Roman" w:cs="Times New Roman"/>
        </w:rPr>
        <w:t>reset</w:t>
      </w:r>
      <w:proofErr w:type="spellEnd"/>
      <w:r w:rsidR="00AC156F" w:rsidRPr="00027672">
        <w:rPr>
          <w:rFonts w:ascii="Times New Roman" w:hAnsi="Times New Roman" w:cs="Times New Roman"/>
        </w:rPr>
        <w:t xml:space="preserve"> sincron cu UC.</w:t>
      </w:r>
    </w:p>
    <w:p w14:paraId="7D566DDF" w14:textId="77777777" w:rsidR="00AC156F" w:rsidRPr="00027672" w:rsidRDefault="00AC156F" w:rsidP="003A3AFA">
      <w:pPr>
        <w:ind w:left="2430"/>
        <w:rPr>
          <w:rFonts w:ascii="Times New Roman" w:hAnsi="Times New Roman" w:cs="Times New Roman"/>
        </w:rPr>
      </w:pPr>
    </w:p>
    <w:p w14:paraId="6682223F" w14:textId="77777777" w:rsidR="00AC156F" w:rsidRPr="00027672" w:rsidRDefault="00AC156F" w:rsidP="003A3AFA">
      <w:pPr>
        <w:ind w:left="2430"/>
        <w:rPr>
          <w:rFonts w:ascii="Times New Roman" w:hAnsi="Times New Roman" w:cs="Times New Roman"/>
        </w:rPr>
      </w:pPr>
    </w:p>
    <w:p w14:paraId="3186A296" w14:textId="77777777" w:rsidR="00AC156F" w:rsidRPr="00027672" w:rsidRDefault="00AC156F" w:rsidP="003A3AFA">
      <w:pPr>
        <w:ind w:left="2430"/>
        <w:rPr>
          <w:rFonts w:ascii="Times New Roman" w:hAnsi="Times New Roman" w:cs="Times New Roman"/>
        </w:rPr>
      </w:pPr>
    </w:p>
    <w:p w14:paraId="571BB993" w14:textId="77777777" w:rsidR="00AC156F" w:rsidRPr="00027672" w:rsidRDefault="00AC156F" w:rsidP="003A3AFA">
      <w:pPr>
        <w:ind w:left="2430"/>
        <w:rPr>
          <w:rFonts w:ascii="Times New Roman" w:hAnsi="Times New Roman" w:cs="Times New Roman"/>
        </w:rPr>
      </w:pPr>
    </w:p>
    <w:p w14:paraId="07AF1821" w14:textId="77777777" w:rsidR="00AC156F" w:rsidRPr="00027672" w:rsidRDefault="00AC156F" w:rsidP="003A3AFA">
      <w:pPr>
        <w:ind w:left="2430"/>
        <w:rPr>
          <w:rFonts w:ascii="Times New Roman" w:hAnsi="Times New Roman" w:cs="Times New Roman"/>
        </w:rPr>
      </w:pPr>
    </w:p>
    <w:p w14:paraId="45C41E0E" w14:textId="77777777" w:rsidR="00AC156F" w:rsidRPr="00027672" w:rsidRDefault="00AC156F" w:rsidP="003A3AFA">
      <w:pPr>
        <w:ind w:left="2430"/>
        <w:rPr>
          <w:rFonts w:ascii="Times New Roman" w:hAnsi="Times New Roman" w:cs="Times New Roman"/>
        </w:rPr>
      </w:pPr>
    </w:p>
    <w:p w14:paraId="1B9D42E9" w14:textId="6D93F4E7" w:rsidR="00AC156F" w:rsidRPr="00027672" w:rsidRDefault="00BB448D" w:rsidP="00AC156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 xml:space="preserve">Numărător minute </w:t>
      </w:r>
    </w:p>
    <w:p w14:paraId="7E15FC39" w14:textId="04D0459E" w:rsidR="001F6FA5" w:rsidRPr="00027672" w:rsidRDefault="001F6FA5" w:rsidP="00FF33D9">
      <w:pPr>
        <w:pStyle w:val="ListParagraph"/>
        <w:ind w:left="261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Acesta este un numărător pe 6 biți </w:t>
      </w:r>
      <w:proofErr w:type="spellStart"/>
      <w:r w:rsidRPr="00027672">
        <w:rPr>
          <w:rFonts w:ascii="Times New Roman" w:hAnsi="Times New Roman" w:cs="Times New Roman"/>
        </w:rPr>
        <w:t>modulo</w:t>
      </w:r>
      <w:proofErr w:type="spellEnd"/>
      <w:r w:rsidRPr="00027672">
        <w:rPr>
          <w:rFonts w:ascii="Times New Roman" w:hAnsi="Times New Roman" w:cs="Times New Roman"/>
        </w:rPr>
        <w:t xml:space="preserve"> 60 .Circuitul va genera minutele pe care utilizatorul le dorește ,iar valoarea va fi trimisă mai departe la registrul de salvare,</w:t>
      </w:r>
      <w:r w:rsidR="009802D9" w:rsidRPr="00027672">
        <w:rPr>
          <w:rFonts w:ascii="Times New Roman" w:hAnsi="Times New Roman" w:cs="Times New Roman"/>
        </w:rPr>
        <w:t xml:space="preserve"> </w:t>
      </w:r>
      <w:r w:rsidRPr="00027672">
        <w:rPr>
          <w:rFonts w:ascii="Times New Roman" w:hAnsi="Times New Roman" w:cs="Times New Roman"/>
        </w:rPr>
        <w:t>aștep</w:t>
      </w:r>
      <w:r w:rsidR="009802D9" w:rsidRPr="00027672">
        <w:rPr>
          <w:rFonts w:ascii="Times New Roman" w:hAnsi="Times New Roman" w:cs="Times New Roman"/>
        </w:rPr>
        <w:t>tând setarea de către utilizato</w:t>
      </w:r>
      <w:r w:rsidR="00FF33D9" w:rsidRPr="00027672">
        <w:rPr>
          <w:rFonts w:ascii="Times New Roman" w:hAnsi="Times New Roman" w:cs="Times New Roman"/>
        </w:rPr>
        <w:t>r</w:t>
      </w:r>
      <w:r w:rsidR="009802D9" w:rsidRPr="00027672">
        <w:rPr>
          <w:rFonts w:ascii="Times New Roman" w:hAnsi="Times New Roman" w:cs="Times New Roman"/>
        </w:rPr>
        <w:t>.</w:t>
      </w:r>
    </w:p>
    <w:p w14:paraId="6327EF87" w14:textId="77777777" w:rsidR="00FF33D9" w:rsidRPr="00027672" w:rsidRDefault="00FF33D9" w:rsidP="00FF33D9">
      <w:pPr>
        <w:pStyle w:val="ListParagraph"/>
        <w:ind w:left="2610"/>
        <w:rPr>
          <w:rFonts w:ascii="Times New Roman" w:hAnsi="Times New Roman" w:cs="Times New Roman"/>
        </w:rPr>
      </w:pPr>
    </w:p>
    <w:p w14:paraId="092EB5CA" w14:textId="186DED02" w:rsidR="00FF33D9" w:rsidRPr="00027672" w:rsidRDefault="00FF33D9" w:rsidP="00FF33D9">
      <w:pPr>
        <w:pStyle w:val="ListParagraph"/>
        <w:ind w:left="261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4C2A27BD" wp14:editId="12860663">
            <wp:extent cx="2544417" cy="1458710"/>
            <wp:effectExtent l="0" t="0" r="8890" b="8255"/>
            <wp:docPr id="15721155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15586" name="Picture 157211558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433" cy="14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539" w14:textId="77777777" w:rsidR="00FF33D9" w:rsidRPr="00027672" w:rsidRDefault="00FF33D9" w:rsidP="00FF33D9">
      <w:pPr>
        <w:pStyle w:val="ListParagraph"/>
        <w:ind w:left="2610"/>
        <w:rPr>
          <w:rFonts w:ascii="Times New Roman" w:hAnsi="Times New Roman" w:cs="Times New Roman"/>
        </w:rPr>
      </w:pPr>
    </w:p>
    <w:p w14:paraId="0C75464F" w14:textId="45F3FE4F" w:rsidR="00742EED" w:rsidRPr="00027672" w:rsidRDefault="00FF33D9" w:rsidP="00742EED">
      <w:pPr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Circuitul din UE primește de la UC un semnal “minute” care va porni numărătorul ,atunci când se află în starea corespunzătoare, însă se va opri atunci când s-a apăsat butonul de set, de la registru. De asemenea, intră și un semnal de </w:t>
      </w:r>
      <w:proofErr w:type="spellStart"/>
      <w:r w:rsidRPr="00027672">
        <w:rPr>
          <w:rFonts w:ascii="Times New Roman" w:hAnsi="Times New Roman" w:cs="Times New Roman"/>
        </w:rPr>
        <w:t>reset</w:t>
      </w:r>
      <w:proofErr w:type="spellEnd"/>
      <w:r w:rsidRPr="00027672">
        <w:rPr>
          <w:rFonts w:ascii="Times New Roman" w:hAnsi="Times New Roman" w:cs="Times New Roman"/>
        </w:rPr>
        <w:t xml:space="preserve"> sincron cu UC</w:t>
      </w:r>
      <w:r w:rsidR="00742EED" w:rsidRPr="00027672">
        <w:rPr>
          <w:rFonts w:ascii="Times New Roman" w:hAnsi="Times New Roman" w:cs="Times New Roman"/>
        </w:rPr>
        <w:t>.</w:t>
      </w:r>
    </w:p>
    <w:p w14:paraId="30D00118" w14:textId="77777777" w:rsidR="00742EED" w:rsidRPr="00027672" w:rsidRDefault="00742EED" w:rsidP="00742EED">
      <w:pPr>
        <w:ind w:left="2430"/>
        <w:rPr>
          <w:rFonts w:ascii="Times New Roman" w:hAnsi="Times New Roman" w:cs="Times New Roman"/>
        </w:rPr>
      </w:pPr>
    </w:p>
    <w:p w14:paraId="04E46950" w14:textId="0FB86599" w:rsidR="00742EED" w:rsidRPr="00027672" w:rsidRDefault="00742EED" w:rsidP="00742EE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>Numărător pentru temperatura minimă și maximă</w:t>
      </w:r>
    </w:p>
    <w:p w14:paraId="098A1E5C" w14:textId="150661B3" w:rsidR="00742EED" w:rsidRPr="00027672" w:rsidRDefault="00742EED" w:rsidP="00742EED">
      <w:pPr>
        <w:ind w:left="261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Acest</w:t>
      </w:r>
      <w:r w:rsidR="005F6005" w:rsidRPr="00027672">
        <w:rPr>
          <w:rFonts w:ascii="Times New Roman" w:hAnsi="Times New Roman" w:cs="Times New Roman"/>
        </w:rPr>
        <w:t>a</w:t>
      </w:r>
      <w:r w:rsidRPr="00027672">
        <w:rPr>
          <w:rFonts w:ascii="Times New Roman" w:hAnsi="Times New Roman" w:cs="Times New Roman"/>
        </w:rPr>
        <w:t xml:space="preserve"> este un numărător pe 5 biți </w:t>
      </w:r>
      <w:proofErr w:type="spellStart"/>
      <w:r w:rsidRPr="00027672">
        <w:rPr>
          <w:rFonts w:ascii="Times New Roman" w:hAnsi="Times New Roman" w:cs="Times New Roman"/>
        </w:rPr>
        <w:t>modulo</w:t>
      </w:r>
      <w:proofErr w:type="spellEnd"/>
      <w:r w:rsidRPr="00027672">
        <w:rPr>
          <w:rFonts w:ascii="Times New Roman" w:hAnsi="Times New Roman" w:cs="Times New Roman"/>
        </w:rPr>
        <w:t xml:space="preserve"> 31 .Circuitul va genera temperaturile  pe care utilizatorul le dorește, pe rând, temperatura minimă , iar apoi temperatura maximă. Valorile vor fi transmise mai departe la registrele de salvare,</w:t>
      </w:r>
      <w:r w:rsidR="00F02A2C" w:rsidRPr="00027672">
        <w:rPr>
          <w:rFonts w:ascii="Times New Roman" w:hAnsi="Times New Roman" w:cs="Times New Roman"/>
        </w:rPr>
        <w:t xml:space="preserve"> </w:t>
      </w:r>
      <w:r w:rsidRPr="00027672">
        <w:rPr>
          <w:rFonts w:ascii="Times New Roman" w:hAnsi="Times New Roman" w:cs="Times New Roman"/>
        </w:rPr>
        <w:t>corespunz</w:t>
      </w:r>
      <w:r w:rsidR="00F02A2C" w:rsidRPr="00027672">
        <w:rPr>
          <w:rFonts w:ascii="Times New Roman" w:hAnsi="Times New Roman" w:cs="Times New Roman"/>
        </w:rPr>
        <w:t>ă</w:t>
      </w:r>
      <w:r w:rsidRPr="00027672">
        <w:rPr>
          <w:rFonts w:ascii="Times New Roman" w:hAnsi="Times New Roman" w:cs="Times New Roman"/>
        </w:rPr>
        <w:t>toare fiec</w:t>
      </w:r>
      <w:r w:rsidR="00F02A2C" w:rsidRPr="00027672">
        <w:rPr>
          <w:rFonts w:ascii="Times New Roman" w:hAnsi="Times New Roman" w:cs="Times New Roman"/>
        </w:rPr>
        <w:t>ă</w:t>
      </w:r>
      <w:r w:rsidRPr="00027672">
        <w:rPr>
          <w:rFonts w:ascii="Times New Roman" w:hAnsi="Times New Roman" w:cs="Times New Roman"/>
        </w:rPr>
        <w:t>rui</w:t>
      </w:r>
      <w:r w:rsidR="00F02A2C" w:rsidRPr="00027672">
        <w:rPr>
          <w:rFonts w:ascii="Times New Roman" w:hAnsi="Times New Roman" w:cs="Times New Roman"/>
        </w:rPr>
        <w:t>a</w:t>
      </w:r>
      <w:r w:rsidRPr="00027672">
        <w:rPr>
          <w:rFonts w:ascii="Times New Roman" w:hAnsi="Times New Roman" w:cs="Times New Roman"/>
        </w:rPr>
        <w:t>, așteptând setarea de către utilizator.</w:t>
      </w:r>
    </w:p>
    <w:p w14:paraId="730BC90C" w14:textId="77777777" w:rsidR="00F02A2C" w:rsidRPr="00027672" w:rsidRDefault="00F02A2C" w:rsidP="00742EED">
      <w:pPr>
        <w:ind w:left="2610"/>
        <w:rPr>
          <w:rFonts w:ascii="Times New Roman" w:hAnsi="Times New Roman" w:cs="Times New Roman"/>
        </w:rPr>
      </w:pPr>
    </w:p>
    <w:p w14:paraId="205F13D6" w14:textId="577DF944" w:rsidR="00F02A2C" w:rsidRPr="00027672" w:rsidRDefault="00DB386D" w:rsidP="00742EED">
      <w:pPr>
        <w:ind w:left="261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4E17F513" wp14:editId="78E0C628">
            <wp:extent cx="2376283" cy="1335820"/>
            <wp:effectExtent l="0" t="0" r="5080" b="0"/>
            <wp:docPr id="8710216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21604" name="Picture 87102160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708" cy="133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16D093B3" wp14:editId="16141DAE">
            <wp:extent cx="2377526" cy="1273451"/>
            <wp:effectExtent l="0" t="0" r="3810" b="3175"/>
            <wp:docPr id="5296285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28581" name="Picture 52962858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045" cy="128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FEAF" w14:textId="5EE697F5" w:rsidR="00742EED" w:rsidRPr="00027672" w:rsidRDefault="00DB386D" w:rsidP="00742EED">
      <w:pPr>
        <w:pStyle w:val="ListParagraph"/>
        <w:ind w:left="261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Fiecare dintre numărătoare primește de la UC </w:t>
      </w:r>
      <w:r w:rsidR="00BC4449" w:rsidRPr="00027672">
        <w:rPr>
          <w:rFonts w:ascii="Times New Roman" w:hAnsi="Times New Roman" w:cs="Times New Roman"/>
        </w:rPr>
        <w:t xml:space="preserve">un semnal  </w:t>
      </w:r>
      <w:proofErr w:type="spellStart"/>
      <w:r w:rsidR="00BC4449" w:rsidRPr="00027672">
        <w:rPr>
          <w:rFonts w:ascii="Times New Roman" w:hAnsi="Times New Roman" w:cs="Times New Roman"/>
        </w:rPr>
        <w:t>t_min_num</w:t>
      </w:r>
      <w:proofErr w:type="spellEnd"/>
      <w:r w:rsidR="00BC4449" w:rsidRPr="00027672">
        <w:rPr>
          <w:rFonts w:ascii="Times New Roman" w:hAnsi="Times New Roman" w:cs="Times New Roman"/>
        </w:rPr>
        <w:t xml:space="preserve">, respectiv </w:t>
      </w:r>
    </w:p>
    <w:p w14:paraId="7B9FF599" w14:textId="6839777B" w:rsidR="00B71936" w:rsidRPr="00027672" w:rsidRDefault="00BC4449" w:rsidP="00B71936">
      <w:pPr>
        <w:ind w:left="2430"/>
        <w:rPr>
          <w:rFonts w:ascii="Times New Roman" w:hAnsi="Times New Roman" w:cs="Times New Roman"/>
        </w:rPr>
      </w:pPr>
      <w:proofErr w:type="spellStart"/>
      <w:r w:rsidRPr="00027672">
        <w:rPr>
          <w:rFonts w:ascii="Times New Roman" w:hAnsi="Times New Roman" w:cs="Times New Roman"/>
        </w:rPr>
        <w:t>t_max_num</w:t>
      </w:r>
      <w:proofErr w:type="spellEnd"/>
      <w:r w:rsidRPr="00027672">
        <w:rPr>
          <w:rFonts w:ascii="Times New Roman" w:hAnsi="Times New Roman" w:cs="Times New Roman"/>
        </w:rPr>
        <w:t xml:space="preserve"> , pentru activarea numărării</w:t>
      </w:r>
      <w:r w:rsidR="00B71936" w:rsidRPr="00027672">
        <w:rPr>
          <w:rFonts w:ascii="Times New Roman" w:hAnsi="Times New Roman" w:cs="Times New Roman"/>
        </w:rPr>
        <w:t xml:space="preserve">, până când vor fi setate temperaturile. De asemenea, intră și un semnal de </w:t>
      </w:r>
      <w:proofErr w:type="spellStart"/>
      <w:r w:rsidR="00B71936" w:rsidRPr="00027672">
        <w:rPr>
          <w:rFonts w:ascii="Times New Roman" w:hAnsi="Times New Roman" w:cs="Times New Roman"/>
        </w:rPr>
        <w:t>reset</w:t>
      </w:r>
      <w:proofErr w:type="spellEnd"/>
      <w:r w:rsidR="00B71936" w:rsidRPr="00027672">
        <w:rPr>
          <w:rFonts w:ascii="Times New Roman" w:hAnsi="Times New Roman" w:cs="Times New Roman"/>
        </w:rPr>
        <w:t xml:space="preserve"> sincron cu UC.</w:t>
      </w:r>
    </w:p>
    <w:p w14:paraId="5192DDA9" w14:textId="10841CC2" w:rsidR="007D2A9C" w:rsidRPr="00027672" w:rsidRDefault="00B71936" w:rsidP="007D2A9C">
      <w:pPr>
        <w:pStyle w:val="ListParagraph"/>
        <w:ind w:left="261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ab/>
      </w:r>
    </w:p>
    <w:p w14:paraId="11274DA2" w14:textId="77777777" w:rsidR="007D2A9C" w:rsidRPr="00027672" w:rsidRDefault="007D2A9C" w:rsidP="007D2A9C">
      <w:pPr>
        <w:pStyle w:val="ListParagraph"/>
        <w:ind w:left="2610"/>
        <w:rPr>
          <w:rFonts w:ascii="Times New Roman" w:hAnsi="Times New Roman" w:cs="Times New Roman"/>
        </w:rPr>
      </w:pPr>
    </w:p>
    <w:p w14:paraId="66BFA800" w14:textId="2B4EE86A" w:rsidR="007D2A9C" w:rsidRPr="00027672" w:rsidRDefault="007D2A9C" w:rsidP="007D2A9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 xml:space="preserve">Codificator </w:t>
      </w:r>
    </w:p>
    <w:p w14:paraId="2F5BC6A2" w14:textId="0635BBF6" w:rsidR="007D2A9C" w:rsidRPr="00027672" w:rsidRDefault="007D2A9C" w:rsidP="007D2A9C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Aceast</w:t>
      </w:r>
      <w:r w:rsidR="005F6005" w:rsidRPr="00027672">
        <w:rPr>
          <w:rFonts w:ascii="Times New Roman" w:hAnsi="Times New Roman" w:cs="Times New Roman"/>
        </w:rPr>
        <w:t>ă</w:t>
      </w:r>
      <w:r w:rsidRPr="00027672">
        <w:rPr>
          <w:rFonts w:ascii="Times New Roman" w:hAnsi="Times New Roman" w:cs="Times New Roman"/>
        </w:rPr>
        <w:t xml:space="preserve"> componenta a UE are rolul de a converti </w:t>
      </w:r>
      <w:r w:rsidR="00700E3D" w:rsidRPr="00027672">
        <w:rPr>
          <w:rFonts w:ascii="Times New Roman" w:hAnsi="Times New Roman" w:cs="Times New Roman"/>
        </w:rPr>
        <w:t>,în timp real , valorile din fiecare numărător, specificate anterior</w:t>
      </w:r>
      <w:r w:rsidR="00EE37B7" w:rsidRPr="00027672">
        <w:rPr>
          <w:rFonts w:ascii="Times New Roman" w:hAnsi="Times New Roman" w:cs="Times New Roman"/>
        </w:rPr>
        <w:t xml:space="preserve"> și a temperaturii care se va modifica ,în timp real.</w:t>
      </w:r>
      <w:r w:rsidR="003C0139" w:rsidRPr="00027672">
        <w:rPr>
          <w:rFonts w:ascii="Times New Roman" w:hAnsi="Times New Roman" w:cs="Times New Roman"/>
        </w:rPr>
        <w:t xml:space="preserve"> Convertește un număr din </w:t>
      </w:r>
      <w:r w:rsidR="00C174F0" w:rsidRPr="00027672">
        <w:rPr>
          <w:rFonts w:ascii="Times New Roman" w:hAnsi="Times New Roman" w:cs="Times New Roman"/>
        </w:rPr>
        <w:t xml:space="preserve">5/6 biți, în unul pe 8 biți. Primii 4, mai semnificativi reprezintă </w:t>
      </w:r>
      <w:r w:rsidR="0002476B" w:rsidRPr="00027672">
        <w:rPr>
          <w:rFonts w:ascii="Times New Roman" w:hAnsi="Times New Roman" w:cs="Times New Roman"/>
        </w:rPr>
        <w:t>zecile , iar ceilalți 4, unitățile</w:t>
      </w:r>
      <w:r w:rsidR="00474A75" w:rsidRPr="00027672">
        <w:rPr>
          <w:rFonts w:ascii="Times New Roman" w:hAnsi="Times New Roman" w:cs="Times New Roman"/>
        </w:rPr>
        <w:t>.</w:t>
      </w:r>
    </w:p>
    <w:p w14:paraId="4AD0173D" w14:textId="77777777" w:rsidR="00474A75" w:rsidRPr="00027672" w:rsidRDefault="00474A75" w:rsidP="007D2A9C">
      <w:pPr>
        <w:pStyle w:val="ListParagraph"/>
        <w:ind w:left="2430"/>
        <w:rPr>
          <w:rFonts w:ascii="Times New Roman" w:hAnsi="Times New Roman" w:cs="Times New Roman"/>
        </w:rPr>
      </w:pPr>
    </w:p>
    <w:p w14:paraId="17415C51" w14:textId="66DB80E9" w:rsidR="00530B6B" w:rsidRPr="00027672" w:rsidRDefault="00530B6B" w:rsidP="007D2A9C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ab/>
      </w: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0DED61C9" wp14:editId="1D6FA292">
            <wp:extent cx="3220278" cy="1224053"/>
            <wp:effectExtent l="0" t="0" r="0" b="0"/>
            <wp:docPr id="10880232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23250" name="Picture 108802325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830" cy="123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681F" w14:textId="619DF6FA" w:rsidR="002B6C3A" w:rsidRPr="00027672" w:rsidRDefault="00494E61" w:rsidP="002B6C3A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lastRenderedPageBreak/>
        <w:t xml:space="preserve">În cazul </w:t>
      </w:r>
      <w:r w:rsidR="008870AE" w:rsidRPr="00027672">
        <w:rPr>
          <w:rFonts w:ascii="Times New Roman" w:hAnsi="Times New Roman" w:cs="Times New Roman"/>
        </w:rPr>
        <w:t xml:space="preserve">orei și a temperaturilor ,care sunt reprezentate pe 5 biți , va fi </w:t>
      </w:r>
      <w:r w:rsidR="002B6C3A" w:rsidRPr="00027672">
        <w:rPr>
          <w:rFonts w:ascii="Times New Roman" w:hAnsi="Times New Roman" w:cs="Times New Roman"/>
        </w:rPr>
        <w:t>concatenat ‘0’ c</w:t>
      </w:r>
      <w:r w:rsidR="00D416C6" w:rsidRPr="00027672">
        <w:rPr>
          <w:rFonts w:ascii="Times New Roman" w:hAnsi="Times New Roman" w:cs="Times New Roman"/>
        </w:rPr>
        <w:t>a cel mai semnificativ bit, cu restul numărului binar.</w:t>
      </w:r>
    </w:p>
    <w:p w14:paraId="3B3B900A" w14:textId="77777777" w:rsidR="00B77ECF" w:rsidRPr="00027672" w:rsidRDefault="00B77ECF" w:rsidP="002B6C3A">
      <w:pPr>
        <w:pStyle w:val="ListParagraph"/>
        <w:ind w:left="2430"/>
        <w:rPr>
          <w:rFonts w:ascii="Times New Roman" w:hAnsi="Times New Roman" w:cs="Times New Roman"/>
        </w:rPr>
      </w:pPr>
    </w:p>
    <w:p w14:paraId="1DECE14C" w14:textId="0DC4B582" w:rsidR="00B77ECF" w:rsidRPr="00027672" w:rsidRDefault="00B77ECF" w:rsidP="00B77ECF">
      <w:pPr>
        <w:rPr>
          <w:rFonts w:ascii="Times New Roman" w:hAnsi="Times New Roman" w:cs="Times New Roman"/>
        </w:rPr>
      </w:pPr>
    </w:p>
    <w:p w14:paraId="58A0F837" w14:textId="2EA135D5" w:rsidR="005F6005" w:rsidRPr="00027672" w:rsidRDefault="005F6005" w:rsidP="005F600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>Memoria ROM</w:t>
      </w:r>
    </w:p>
    <w:p w14:paraId="49A996C5" w14:textId="020051FD" w:rsidR="005F6005" w:rsidRPr="00027672" w:rsidRDefault="00FD1FDD" w:rsidP="005F6005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Memoria con</w:t>
      </w:r>
      <w:r w:rsidR="00D343E9" w:rsidRPr="00027672">
        <w:rPr>
          <w:rFonts w:ascii="Times New Roman" w:hAnsi="Times New Roman" w:cs="Times New Roman"/>
        </w:rPr>
        <w:t xml:space="preserve">ține 23 de adrese de memorie ,fiecare pe 5 biți. </w:t>
      </w:r>
      <w:r w:rsidR="00896B99" w:rsidRPr="00027672">
        <w:rPr>
          <w:rFonts w:ascii="Times New Roman" w:hAnsi="Times New Roman" w:cs="Times New Roman"/>
        </w:rPr>
        <w:t>Această componentă are rolul de a citi temperaturile predefinite la anumite ore. Adresa de la care se va citi este ora salvată de către utilizator.</w:t>
      </w:r>
    </w:p>
    <w:p w14:paraId="3D40C4FC" w14:textId="2BCF8DCB" w:rsidR="00D343E9" w:rsidRPr="00027672" w:rsidRDefault="00FE773B" w:rsidP="005F6005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547F7298" wp14:editId="00E7EE3C">
            <wp:extent cx="4959428" cy="3434052"/>
            <wp:effectExtent l="0" t="0" r="0" b="0"/>
            <wp:docPr id="7508663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66399" name="Picture 75086639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64" cy="344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1259" w14:textId="6EAF9C8F" w:rsidR="00CB6B08" w:rsidRPr="00027672" w:rsidRDefault="000F7892" w:rsidP="00CB6B08">
      <w:pPr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De la UC este trimis un semnal </w:t>
      </w:r>
      <w:r w:rsidR="00D747CA" w:rsidRPr="00027672">
        <w:rPr>
          <w:rFonts w:ascii="Times New Roman" w:hAnsi="Times New Roman" w:cs="Times New Roman"/>
        </w:rPr>
        <w:t>“citire”</w:t>
      </w:r>
      <w:r w:rsidR="00902B7C" w:rsidRPr="00027672">
        <w:rPr>
          <w:rFonts w:ascii="Times New Roman" w:hAnsi="Times New Roman" w:cs="Times New Roman"/>
        </w:rPr>
        <w:t>,</w:t>
      </w:r>
      <w:r w:rsidR="00432112">
        <w:rPr>
          <w:rFonts w:ascii="Times New Roman" w:hAnsi="Times New Roman" w:cs="Times New Roman"/>
        </w:rPr>
        <w:t xml:space="preserve"> </w:t>
      </w:r>
      <w:r w:rsidR="00902B7C" w:rsidRPr="00027672">
        <w:rPr>
          <w:rFonts w:ascii="Times New Roman" w:hAnsi="Times New Roman" w:cs="Times New Roman"/>
        </w:rPr>
        <w:t xml:space="preserve">de tip </w:t>
      </w:r>
      <w:proofErr w:type="spellStart"/>
      <w:r w:rsidR="00902B7C" w:rsidRPr="00027672">
        <w:rPr>
          <w:rFonts w:ascii="Times New Roman" w:hAnsi="Times New Roman" w:cs="Times New Roman"/>
        </w:rPr>
        <w:t>enable</w:t>
      </w:r>
      <w:proofErr w:type="spellEnd"/>
      <w:r w:rsidR="00902B7C" w:rsidRPr="00027672">
        <w:rPr>
          <w:rFonts w:ascii="Times New Roman" w:hAnsi="Times New Roman" w:cs="Times New Roman"/>
        </w:rPr>
        <w:t>,</w:t>
      </w:r>
      <w:r w:rsidR="00D747CA" w:rsidRPr="00027672">
        <w:rPr>
          <w:rFonts w:ascii="Times New Roman" w:hAnsi="Times New Roman" w:cs="Times New Roman"/>
        </w:rPr>
        <w:t xml:space="preserve"> care va porni citirea din memorie.</w:t>
      </w:r>
      <w:r w:rsidR="00C24DED" w:rsidRPr="00027672">
        <w:rPr>
          <w:rFonts w:ascii="Times New Roman" w:hAnsi="Times New Roman" w:cs="Times New Roman"/>
        </w:rPr>
        <w:t xml:space="preserve"> În urma procesului, pe semnalul </w:t>
      </w:r>
      <w:proofErr w:type="spellStart"/>
      <w:r w:rsidR="00C24DED" w:rsidRPr="00027672">
        <w:rPr>
          <w:rFonts w:ascii="Times New Roman" w:hAnsi="Times New Roman" w:cs="Times New Roman"/>
        </w:rPr>
        <w:t>T_ora</w:t>
      </w:r>
      <w:proofErr w:type="spellEnd"/>
      <w:r w:rsidR="00C24DED" w:rsidRPr="00027672">
        <w:rPr>
          <w:rFonts w:ascii="Times New Roman" w:hAnsi="Times New Roman" w:cs="Times New Roman"/>
        </w:rPr>
        <w:t xml:space="preserve"> va fi temperatura de la ora respectiva, care se va salva într-un registru de memorare</w:t>
      </w:r>
      <w:r w:rsidR="00BA06A1" w:rsidRPr="00027672">
        <w:rPr>
          <w:rFonts w:ascii="Times New Roman" w:hAnsi="Times New Roman" w:cs="Times New Roman"/>
        </w:rPr>
        <w:t>. În urma apăsării butonului de “set”</w:t>
      </w:r>
      <w:r w:rsidR="00902B7C" w:rsidRPr="00027672">
        <w:rPr>
          <w:rFonts w:ascii="Times New Roman" w:hAnsi="Times New Roman" w:cs="Times New Roman"/>
        </w:rPr>
        <w:t xml:space="preserve"> și a salvării temperaturii, semnalul de </w:t>
      </w:r>
      <w:proofErr w:type="spellStart"/>
      <w:r w:rsidR="00902B7C" w:rsidRPr="00027672">
        <w:rPr>
          <w:rFonts w:ascii="Times New Roman" w:hAnsi="Times New Roman" w:cs="Times New Roman"/>
        </w:rPr>
        <w:t>enable</w:t>
      </w:r>
      <w:proofErr w:type="spellEnd"/>
      <w:r w:rsidR="00902B7C" w:rsidRPr="00027672">
        <w:rPr>
          <w:rFonts w:ascii="Times New Roman" w:hAnsi="Times New Roman" w:cs="Times New Roman"/>
        </w:rPr>
        <w:t xml:space="preserve"> </w:t>
      </w:r>
      <w:r w:rsidR="006103E3" w:rsidRPr="00027672">
        <w:rPr>
          <w:rFonts w:ascii="Times New Roman" w:hAnsi="Times New Roman" w:cs="Times New Roman"/>
        </w:rPr>
        <w:t>se va opri ,iar circuitul va scoate pe ieșiri “înaltă impedanță”.</w:t>
      </w:r>
      <w:r w:rsidR="00CB6B08" w:rsidRPr="00027672">
        <w:rPr>
          <w:rFonts w:ascii="Times New Roman" w:hAnsi="Times New Roman" w:cs="Times New Roman"/>
        </w:rPr>
        <w:t xml:space="preserve"> De asemenea, intră și un semnal de </w:t>
      </w:r>
      <w:proofErr w:type="spellStart"/>
      <w:r w:rsidR="00CB6B08" w:rsidRPr="00027672">
        <w:rPr>
          <w:rFonts w:ascii="Times New Roman" w:hAnsi="Times New Roman" w:cs="Times New Roman"/>
        </w:rPr>
        <w:t>reset</w:t>
      </w:r>
      <w:proofErr w:type="spellEnd"/>
      <w:r w:rsidR="00CB6B08" w:rsidRPr="00027672">
        <w:rPr>
          <w:rFonts w:ascii="Times New Roman" w:hAnsi="Times New Roman" w:cs="Times New Roman"/>
        </w:rPr>
        <w:t xml:space="preserve"> sincron cu UC.</w:t>
      </w:r>
    </w:p>
    <w:p w14:paraId="74C270F1" w14:textId="54C8A6EA" w:rsidR="000F7892" w:rsidRPr="00027672" w:rsidRDefault="000F7892" w:rsidP="005F6005">
      <w:pPr>
        <w:pStyle w:val="ListParagraph"/>
        <w:ind w:left="2430"/>
        <w:rPr>
          <w:rFonts w:ascii="Times New Roman" w:hAnsi="Times New Roman" w:cs="Times New Roman"/>
        </w:rPr>
      </w:pPr>
    </w:p>
    <w:p w14:paraId="4934349F" w14:textId="77777777" w:rsidR="00654E93" w:rsidRPr="00027672" w:rsidRDefault="00654E93" w:rsidP="005F6005">
      <w:pPr>
        <w:pStyle w:val="ListParagraph"/>
        <w:ind w:left="2430"/>
        <w:rPr>
          <w:rFonts w:ascii="Times New Roman" w:hAnsi="Times New Roman" w:cs="Times New Roman"/>
        </w:rPr>
      </w:pPr>
    </w:p>
    <w:p w14:paraId="3C17D501" w14:textId="5024C072" w:rsidR="00654E93" w:rsidRPr="00027672" w:rsidRDefault="00CB6B08" w:rsidP="00CB6B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proofErr w:type="spellStart"/>
      <w:r w:rsidRPr="00027672">
        <w:rPr>
          <w:rFonts w:ascii="Times New Roman" w:hAnsi="Times New Roman" w:cs="Times New Roman"/>
          <w:u w:val="single"/>
        </w:rPr>
        <w:t>Debouncer</w:t>
      </w:r>
      <w:proofErr w:type="spellEnd"/>
      <w:r w:rsidRPr="00027672">
        <w:rPr>
          <w:rFonts w:ascii="Times New Roman" w:hAnsi="Times New Roman" w:cs="Times New Roman"/>
          <w:u w:val="single"/>
        </w:rPr>
        <w:t xml:space="preserve"> </w:t>
      </w:r>
    </w:p>
    <w:p w14:paraId="6213F34C" w14:textId="60FA6903" w:rsidR="000E3F03" w:rsidRPr="00027672" w:rsidRDefault="000E3F03" w:rsidP="000E3F03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Acesta are rolul de a filtra buton și de a-l face s</w:t>
      </w:r>
      <w:r w:rsidR="009139EF" w:rsidRPr="00027672">
        <w:rPr>
          <w:rFonts w:ascii="Times New Roman" w:hAnsi="Times New Roman" w:cs="Times New Roman"/>
        </w:rPr>
        <w:t>ă funcționeze optim, astfel încât ,atunci când este apăsat,</w:t>
      </w:r>
      <w:r w:rsidR="00F167DB" w:rsidRPr="00027672">
        <w:rPr>
          <w:rFonts w:ascii="Times New Roman" w:hAnsi="Times New Roman" w:cs="Times New Roman"/>
        </w:rPr>
        <w:t xml:space="preserve"> registrul să primească comanda de încărcare paralelă.</w:t>
      </w:r>
    </w:p>
    <w:p w14:paraId="05484ED9" w14:textId="69FAA0D3" w:rsidR="00F7716F" w:rsidRPr="00027672" w:rsidRDefault="00F7716F" w:rsidP="000E3F03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4EF8BFFA" wp14:editId="3316C571">
            <wp:extent cx="4909811" cy="2284426"/>
            <wp:effectExtent l="0" t="0" r="5715" b="1905"/>
            <wp:docPr id="9824701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70175" name="Picture 98247017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802" cy="22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EEB1" w14:textId="77777777" w:rsidR="007E797E" w:rsidRDefault="00E210EF" w:rsidP="000E3F03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Acest circuit este format dintr-un numărător pe 17 biți, din care iese ca și semnal de </w:t>
      </w:r>
      <w:proofErr w:type="spellStart"/>
      <w:r w:rsidRPr="00027672">
        <w:rPr>
          <w:rFonts w:ascii="Times New Roman" w:hAnsi="Times New Roman" w:cs="Times New Roman"/>
        </w:rPr>
        <w:t>enable</w:t>
      </w:r>
      <w:proofErr w:type="spellEnd"/>
      <w:r w:rsidRPr="00027672">
        <w:rPr>
          <w:rFonts w:ascii="Times New Roman" w:hAnsi="Times New Roman" w:cs="Times New Roman"/>
        </w:rPr>
        <w:t xml:space="preserve"> cel mai semnificativ bit </w:t>
      </w:r>
      <w:r w:rsidR="00614291" w:rsidRPr="00027672">
        <w:rPr>
          <w:rFonts w:ascii="Times New Roman" w:hAnsi="Times New Roman" w:cs="Times New Roman"/>
        </w:rPr>
        <w:t xml:space="preserve">pentru primul bistabil de tip D. </w:t>
      </w:r>
    </w:p>
    <w:p w14:paraId="46FCBD45" w14:textId="28F035D5" w:rsidR="00F7716F" w:rsidRPr="00027672" w:rsidRDefault="00614291" w:rsidP="000E3F03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lastRenderedPageBreak/>
        <w:t xml:space="preserve">În continuare, sunt folosite 3 </w:t>
      </w:r>
      <w:proofErr w:type="spellStart"/>
      <w:r w:rsidRPr="00027672">
        <w:rPr>
          <w:rFonts w:ascii="Times New Roman" w:hAnsi="Times New Roman" w:cs="Times New Roman"/>
        </w:rPr>
        <w:t>bistabile</w:t>
      </w:r>
      <w:proofErr w:type="spellEnd"/>
      <w:r w:rsidRPr="00027672">
        <w:rPr>
          <w:rFonts w:ascii="Times New Roman" w:hAnsi="Times New Roman" w:cs="Times New Roman"/>
        </w:rPr>
        <w:t xml:space="preserve"> </w:t>
      </w:r>
      <w:r w:rsidR="00D4750B" w:rsidRPr="00027672">
        <w:rPr>
          <w:rFonts w:ascii="Times New Roman" w:hAnsi="Times New Roman" w:cs="Times New Roman"/>
        </w:rPr>
        <w:t xml:space="preserve">de tip </w:t>
      </w:r>
      <w:proofErr w:type="spellStart"/>
      <w:r w:rsidR="00D4750B" w:rsidRPr="00027672">
        <w:rPr>
          <w:rFonts w:ascii="Times New Roman" w:hAnsi="Times New Roman" w:cs="Times New Roman"/>
        </w:rPr>
        <w:t>D,cu</w:t>
      </w:r>
      <w:proofErr w:type="spellEnd"/>
      <w:r w:rsidR="00D4750B" w:rsidRPr="00027672">
        <w:rPr>
          <w:rFonts w:ascii="Times New Roman" w:hAnsi="Times New Roman" w:cs="Times New Roman"/>
        </w:rPr>
        <w:t xml:space="preserve"> </w:t>
      </w:r>
      <w:proofErr w:type="spellStart"/>
      <w:r w:rsidR="00D4750B" w:rsidRPr="00027672">
        <w:rPr>
          <w:rFonts w:ascii="Times New Roman" w:hAnsi="Times New Roman" w:cs="Times New Roman"/>
        </w:rPr>
        <w:t>enable</w:t>
      </w:r>
      <w:proofErr w:type="spellEnd"/>
      <w:r w:rsidR="00D4750B" w:rsidRPr="00027672">
        <w:rPr>
          <w:rFonts w:ascii="Times New Roman" w:hAnsi="Times New Roman" w:cs="Times New Roman"/>
        </w:rPr>
        <w:t xml:space="preserve"> fiecare, ultimele 2 fiind active mereu. Sunt </w:t>
      </w:r>
      <w:proofErr w:type="spellStart"/>
      <w:r w:rsidR="00B23F5F" w:rsidRPr="00027672">
        <w:rPr>
          <w:rFonts w:ascii="Times New Roman" w:hAnsi="Times New Roman" w:cs="Times New Roman"/>
        </w:rPr>
        <w:t>cascadate</w:t>
      </w:r>
      <w:proofErr w:type="spellEnd"/>
      <w:r w:rsidR="00B23F5F" w:rsidRPr="00027672">
        <w:rPr>
          <w:rFonts w:ascii="Times New Roman" w:hAnsi="Times New Roman" w:cs="Times New Roman"/>
        </w:rPr>
        <w:t>, astfel încât ieșirea din unul este intrarea în următorul</w:t>
      </w:r>
      <w:r w:rsidR="00A80A66" w:rsidRPr="00027672">
        <w:rPr>
          <w:rFonts w:ascii="Times New Roman" w:hAnsi="Times New Roman" w:cs="Times New Roman"/>
        </w:rPr>
        <w:t xml:space="preserve">. Semnalul de </w:t>
      </w:r>
      <w:proofErr w:type="spellStart"/>
      <w:r w:rsidR="00A80A66" w:rsidRPr="00027672">
        <w:rPr>
          <w:rFonts w:ascii="Times New Roman" w:hAnsi="Times New Roman" w:cs="Times New Roman"/>
        </w:rPr>
        <w:t>clock</w:t>
      </w:r>
      <w:proofErr w:type="spellEnd"/>
      <w:r w:rsidR="00A80A66" w:rsidRPr="00027672">
        <w:rPr>
          <w:rFonts w:ascii="Times New Roman" w:hAnsi="Times New Roman" w:cs="Times New Roman"/>
        </w:rPr>
        <w:t xml:space="preserve"> este sincron, la toate, iar filtrul de buton reprezintă un și din toate ieșirile </w:t>
      </w:r>
      <w:proofErr w:type="spellStart"/>
      <w:r w:rsidR="00A80A66" w:rsidRPr="00027672">
        <w:rPr>
          <w:rFonts w:ascii="Times New Roman" w:hAnsi="Times New Roman" w:cs="Times New Roman"/>
        </w:rPr>
        <w:t>bistabilelor</w:t>
      </w:r>
      <w:proofErr w:type="spellEnd"/>
      <w:r w:rsidR="00A80A66" w:rsidRPr="00027672">
        <w:rPr>
          <w:rFonts w:ascii="Times New Roman" w:hAnsi="Times New Roman" w:cs="Times New Roman"/>
        </w:rPr>
        <w:t>.</w:t>
      </w:r>
    </w:p>
    <w:p w14:paraId="2E802CE1" w14:textId="77777777" w:rsidR="00FE25E4" w:rsidRPr="00027672" w:rsidRDefault="00FE25E4" w:rsidP="000E3F03">
      <w:pPr>
        <w:pStyle w:val="ListParagraph"/>
        <w:ind w:left="2430"/>
        <w:rPr>
          <w:rFonts w:ascii="Times New Roman" w:hAnsi="Times New Roman" w:cs="Times New Roman"/>
        </w:rPr>
      </w:pPr>
    </w:p>
    <w:p w14:paraId="575CAA5B" w14:textId="77777777" w:rsidR="00FE25E4" w:rsidRPr="00027672" w:rsidRDefault="00FE25E4" w:rsidP="000E3F03">
      <w:pPr>
        <w:pStyle w:val="ListParagraph"/>
        <w:ind w:left="2430"/>
        <w:rPr>
          <w:rFonts w:ascii="Times New Roman" w:hAnsi="Times New Roman" w:cs="Times New Roman"/>
        </w:rPr>
      </w:pPr>
    </w:p>
    <w:p w14:paraId="3C14B139" w14:textId="77777777" w:rsidR="00FE25E4" w:rsidRPr="00027672" w:rsidRDefault="00FE25E4" w:rsidP="000E3F03">
      <w:pPr>
        <w:pStyle w:val="ListParagraph"/>
        <w:ind w:left="2430"/>
        <w:rPr>
          <w:rFonts w:ascii="Times New Roman" w:hAnsi="Times New Roman" w:cs="Times New Roman"/>
        </w:rPr>
      </w:pPr>
    </w:p>
    <w:p w14:paraId="210CD523" w14:textId="36B9D298" w:rsidR="00FE25E4" w:rsidRPr="00027672" w:rsidRDefault="001A2302" w:rsidP="000E3F03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11D0D781" wp14:editId="40269A6F">
            <wp:extent cx="3132814" cy="1299324"/>
            <wp:effectExtent l="0" t="0" r="0" b="0"/>
            <wp:docPr id="5046651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65122" name="Picture 5046651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291" cy="13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30FE" w14:textId="44EBD2F3" w:rsidR="001A2302" w:rsidRPr="00027672" w:rsidRDefault="001A2302" w:rsidP="000E3F03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Aceasta este componenta finală ,iar “</w:t>
      </w:r>
      <w:proofErr w:type="spellStart"/>
      <w:r w:rsidRPr="00027672">
        <w:rPr>
          <w:rFonts w:ascii="Times New Roman" w:hAnsi="Times New Roman" w:cs="Times New Roman"/>
        </w:rPr>
        <w:t>btn_db</w:t>
      </w:r>
      <w:proofErr w:type="spellEnd"/>
      <w:r w:rsidRPr="00027672">
        <w:rPr>
          <w:rFonts w:ascii="Times New Roman" w:hAnsi="Times New Roman" w:cs="Times New Roman"/>
        </w:rPr>
        <w:t>” reprezintă semnalul de “</w:t>
      </w:r>
      <w:proofErr w:type="spellStart"/>
      <w:r w:rsidRPr="00027672">
        <w:rPr>
          <w:rFonts w:ascii="Times New Roman" w:hAnsi="Times New Roman" w:cs="Times New Roman"/>
        </w:rPr>
        <w:t>load</w:t>
      </w:r>
      <w:proofErr w:type="spellEnd"/>
      <w:r w:rsidRPr="00027672">
        <w:rPr>
          <w:rFonts w:ascii="Times New Roman" w:hAnsi="Times New Roman" w:cs="Times New Roman"/>
        </w:rPr>
        <w:t>” pentru toate registrele de salvare.</w:t>
      </w:r>
    </w:p>
    <w:p w14:paraId="40AC7FE4" w14:textId="77777777" w:rsidR="007377E5" w:rsidRDefault="007377E5" w:rsidP="000E3F03">
      <w:pPr>
        <w:pStyle w:val="ListParagraph"/>
        <w:ind w:left="2430"/>
        <w:rPr>
          <w:rFonts w:ascii="Times New Roman" w:hAnsi="Times New Roman" w:cs="Times New Roman"/>
        </w:rPr>
      </w:pPr>
    </w:p>
    <w:p w14:paraId="5278ED97" w14:textId="77777777" w:rsidR="00F91FA3" w:rsidRDefault="00F91FA3" w:rsidP="000E3F03">
      <w:pPr>
        <w:pStyle w:val="ListParagraph"/>
        <w:ind w:left="2430"/>
        <w:rPr>
          <w:rFonts w:ascii="Times New Roman" w:hAnsi="Times New Roman" w:cs="Times New Roman"/>
        </w:rPr>
      </w:pPr>
    </w:p>
    <w:p w14:paraId="1673A0F1" w14:textId="77777777" w:rsidR="00F91FA3" w:rsidRPr="00027672" w:rsidRDefault="00F91FA3" w:rsidP="000E3F03">
      <w:pPr>
        <w:pStyle w:val="ListParagraph"/>
        <w:ind w:left="2430"/>
        <w:rPr>
          <w:rFonts w:ascii="Times New Roman" w:hAnsi="Times New Roman" w:cs="Times New Roman"/>
        </w:rPr>
      </w:pPr>
    </w:p>
    <w:p w14:paraId="55B8574E" w14:textId="69C38900" w:rsidR="007377E5" w:rsidRPr="00027672" w:rsidRDefault="007377E5" w:rsidP="007377E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>Simulator-răcire</w:t>
      </w:r>
    </w:p>
    <w:p w14:paraId="76239F7B" w14:textId="0F85EE17" w:rsidR="007377E5" w:rsidRPr="00027672" w:rsidRDefault="00CC1E50" w:rsidP="007377E5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Componenta aceasta are scopul de </w:t>
      </w:r>
      <w:r w:rsidR="003203D1" w:rsidRPr="00027672">
        <w:rPr>
          <w:rFonts w:ascii="Times New Roman" w:hAnsi="Times New Roman" w:cs="Times New Roman"/>
        </w:rPr>
        <w:t xml:space="preserve">a modifica temperatura de la o anumită </w:t>
      </w:r>
      <w:r w:rsidR="007A730A" w:rsidRPr="00027672">
        <w:rPr>
          <w:rFonts w:ascii="Times New Roman" w:hAnsi="Times New Roman" w:cs="Times New Roman"/>
        </w:rPr>
        <w:t>oră.</w:t>
      </w:r>
      <w:r w:rsidR="00BA3BCF" w:rsidRPr="00027672">
        <w:rPr>
          <w:rFonts w:ascii="Times New Roman" w:hAnsi="Times New Roman" w:cs="Times New Roman"/>
        </w:rPr>
        <w:t xml:space="preserve"> În aceasta intră ca semnale pe 5 biți : temperatur</w:t>
      </w:r>
      <w:r w:rsidR="001A13BB" w:rsidRPr="00027672">
        <w:rPr>
          <w:rFonts w:ascii="Times New Roman" w:hAnsi="Times New Roman" w:cs="Times New Roman"/>
        </w:rPr>
        <w:t>a</w:t>
      </w:r>
      <w:r w:rsidR="00BA3BCF" w:rsidRPr="00027672">
        <w:rPr>
          <w:rFonts w:ascii="Times New Roman" w:hAnsi="Times New Roman" w:cs="Times New Roman"/>
        </w:rPr>
        <w:t xml:space="preserve"> minimă și temperatura de la ora respectivă.</w:t>
      </w:r>
      <w:r w:rsidR="005226F4" w:rsidRPr="00027672">
        <w:rPr>
          <w:rFonts w:ascii="Times New Roman" w:hAnsi="Times New Roman" w:cs="Times New Roman"/>
        </w:rPr>
        <w:t xml:space="preserve"> La fiecare iterație va fi verificata daca este îndeplinită următoarea condiție:</w:t>
      </w:r>
    </w:p>
    <w:p w14:paraId="699F1A16" w14:textId="77777777" w:rsidR="0073090A" w:rsidRDefault="00A60C51" w:rsidP="007377E5">
      <w:pPr>
        <w:pStyle w:val="ListParagraph"/>
        <w:ind w:left="2430"/>
        <w:rPr>
          <w:rFonts w:ascii="Times New Roman" w:hAnsi="Times New Roman" w:cs="Times New Roman"/>
        </w:rPr>
      </w:pPr>
      <w:proofErr w:type="spellStart"/>
      <w:r w:rsidRPr="00027672">
        <w:rPr>
          <w:rFonts w:ascii="Times New Roman" w:hAnsi="Times New Roman" w:cs="Times New Roman"/>
        </w:rPr>
        <w:t>T_ora</w:t>
      </w:r>
      <w:proofErr w:type="spellEnd"/>
      <w:r w:rsidRPr="00027672">
        <w:rPr>
          <w:rFonts w:ascii="Times New Roman" w:hAnsi="Times New Roman" w:cs="Times New Roman"/>
        </w:rPr>
        <w:t xml:space="preserve"> &gt; </w:t>
      </w:r>
      <w:proofErr w:type="spellStart"/>
      <w:r w:rsidRPr="00027672">
        <w:rPr>
          <w:rFonts w:ascii="Times New Roman" w:hAnsi="Times New Roman" w:cs="Times New Roman"/>
        </w:rPr>
        <w:t>T_minimă</w:t>
      </w:r>
      <w:proofErr w:type="spellEnd"/>
      <w:r w:rsidRPr="00027672">
        <w:rPr>
          <w:rFonts w:ascii="Times New Roman" w:hAnsi="Times New Roman" w:cs="Times New Roman"/>
        </w:rPr>
        <w:t>. În caz afirmativ, va avea loc operația de</w:t>
      </w:r>
      <w:r w:rsidR="00B403BC" w:rsidRPr="00027672">
        <w:rPr>
          <w:rFonts w:ascii="Times New Roman" w:hAnsi="Times New Roman" w:cs="Times New Roman"/>
        </w:rPr>
        <w:t xml:space="preserve"> scădere a temperaturii ,cu un grad Celsius ,altfel </w:t>
      </w:r>
      <w:r w:rsidR="0073090A" w:rsidRPr="00027672">
        <w:rPr>
          <w:rFonts w:ascii="Times New Roman" w:hAnsi="Times New Roman" w:cs="Times New Roman"/>
        </w:rPr>
        <w:t>se va termina.</w:t>
      </w:r>
    </w:p>
    <w:p w14:paraId="1AA6D4F9" w14:textId="77777777" w:rsidR="00F91FA3" w:rsidRPr="00027672" w:rsidRDefault="00F91FA3" w:rsidP="007377E5">
      <w:pPr>
        <w:pStyle w:val="ListParagraph"/>
        <w:ind w:left="2430"/>
        <w:rPr>
          <w:rFonts w:ascii="Times New Roman" w:hAnsi="Times New Roman" w:cs="Times New Roman"/>
        </w:rPr>
      </w:pPr>
    </w:p>
    <w:p w14:paraId="49D6E1FD" w14:textId="6D17EDF0" w:rsidR="0018683B" w:rsidRPr="00027672" w:rsidRDefault="0018683B" w:rsidP="007377E5">
      <w:pPr>
        <w:pStyle w:val="ListParagraph"/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4A0FF724" wp14:editId="6385E2A8">
            <wp:extent cx="3999506" cy="1751311"/>
            <wp:effectExtent l="0" t="0" r="1270" b="1905"/>
            <wp:docPr id="3695787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78725" name="Picture 3695787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431" cy="175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24BA" w14:textId="77777777" w:rsidR="00F91FA3" w:rsidRDefault="00F91FA3" w:rsidP="00840594">
      <w:pPr>
        <w:ind w:left="2430"/>
        <w:rPr>
          <w:rFonts w:ascii="Times New Roman" w:hAnsi="Times New Roman" w:cs="Times New Roman"/>
        </w:rPr>
      </w:pPr>
    </w:p>
    <w:p w14:paraId="172891AF" w14:textId="77777777" w:rsidR="00F91FA3" w:rsidRDefault="00F91FA3" w:rsidP="00840594">
      <w:pPr>
        <w:ind w:left="2430"/>
        <w:rPr>
          <w:rFonts w:ascii="Times New Roman" w:hAnsi="Times New Roman" w:cs="Times New Roman"/>
        </w:rPr>
      </w:pPr>
    </w:p>
    <w:p w14:paraId="41E378DE" w14:textId="77777777" w:rsidR="00F91FA3" w:rsidRDefault="00F91FA3" w:rsidP="00840594">
      <w:pPr>
        <w:ind w:left="2430"/>
        <w:rPr>
          <w:rFonts w:ascii="Times New Roman" w:hAnsi="Times New Roman" w:cs="Times New Roman"/>
        </w:rPr>
      </w:pPr>
    </w:p>
    <w:p w14:paraId="07EFDACA" w14:textId="77777777" w:rsidR="00F91FA3" w:rsidRDefault="00F91FA3" w:rsidP="00840594">
      <w:pPr>
        <w:ind w:left="2430"/>
        <w:rPr>
          <w:rFonts w:ascii="Times New Roman" w:hAnsi="Times New Roman" w:cs="Times New Roman"/>
        </w:rPr>
      </w:pPr>
    </w:p>
    <w:p w14:paraId="3FBB9DD7" w14:textId="4909C71D" w:rsidR="00840594" w:rsidRPr="00027672" w:rsidRDefault="001F30EB" w:rsidP="00840594">
      <w:pPr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De la UC este transmis semnalul de </w:t>
      </w:r>
      <w:proofErr w:type="spellStart"/>
      <w:r w:rsidRPr="00027672">
        <w:rPr>
          <w:rFonts w:ascii="Times New Roman" w:hAnsi="Times New Roman" w:cs="Times New Roman"/>
        </w:rPr>
        <w:t>enable</w:t>
      </w:r>
      <w:proofErr w:type="spellEnd"/>
      <w:r w:rsidRPr="00027672">
        <w:rPr>
          <w:rFonts w:ascii="Times New Roman" w:hAnsi="Times New Roman" w:cs="Times New Roman"/>
        </w:rPr>
        <w:t xml:space="preserve"> : “răcire” pentru a începe </w:t>
      </w:r>
      <w:proofErr w:type="spellStart"/>
      <w:r w:rsidRPr="00027672">
        <w:rPr>
          <w:rFonts w:ascii="Times New Roman" w:hAnsi="Times New Roman" w:cs="Times New Roman"/>
        </w:rPr>
        <w:t>operaț</w:t>
      </w:r>
      <w:r w:rsidR="00022FD8" w:rsidRPr="00027672">
        <w:rPr>
          <w:rFonts w:ascii="Times New Roman" w:hAnsi="Times New Roman" w:cs="Times New Roman"/>
        </w:rPr>
        <w:t>ia</w:t>
      </w:r>
      <w:r w:rsidR="00661ECA" w:rsidRPr="00027672">
        <w:rPr>
          <w:rFonts w:ascii="Times New Roman" w:hAnsi="Times New Roman" w:cs="Times New Roman"/>
        </w:rPr>
        <w:t>,daca</w:t>
      </w:r>
      <w:proofErr w:type="spellEnd"/>
      <w:r w:rsidR="00661ECA" w:rsidRPr="00027672">
        <w:rPr>
          <w:rFonts w:ascii="Times New Roman" w:hAnsi="Times New Roman" w:cs="Times New Roman"/>
        </w:rPr>
        <w:t xml:space="preserve"> mod</w:t>
      </w:r>
      <w:r w:rsidR="002F7B60" w:rsidRPr="00027672">
        <w:rPr>
          <w:rFonts w:ascii="Times New Roman" w:hAnsi="Times New Roman" w:cs="Times New Roman"/>
        </w:rPr>
        <w:t>e=’1’.</w:t>
      </w:r>
      <w:r w:rsidR="0004393D" w:rsidRPr="00027672">
        <w:rPr>
          <w:rFonts w:ascii="Times New Roman" w:hAnsi="Times New Roman" w:cs="Times New Roman"/>
        </w:rPr>
        <w:t xml:space="preserve"> Când se termină simularea  </w:t>
      </w:r>
      <w:r w:rsidR="00B41840" w:rsidRPr="00027672">
        <w:rPr>
          <w:rFonts w:ascii="Times New Roman" w:hAnsi="Times New Roman" w:cs="Times New Roman"/>
        </w:rPr>
        <w:t xml:space="preserve">,este trimis către UC semnalul </w:t>
      </w:r>
      <w:proofErr w:type="spellStart"/>
      <w:r w:rsidR="00B41840" w:rsidRPr="00027672">
        <w:rPr>
          <w:rFonts w:ascii="Times New Roman" w:hAnsi="Times New Roman" w:cs="Times New Roman"/>
        </w:rPr>
        <w:t>Gata_T</w:t>
      </w:r>
      <w:proofErr w:type="spellEnd"/>
      <w:r w:rsidR="00B41840" w:rsidRPr="00027672">
        <w:rPr>
          <w:rFonts w:ascii="Times New Roman" w:hAnsi="Times New Roman" w:cs="Times New Roman"/>
        </w:rPr>
        <w:t xml:space="preserve"> care anunță </w:t>
      </w:r>
      <w:r w:rsidR="00EF3435" w:rsidRPr="00027672">
        <w:rPr>
          <w:rFonts w:ascii="Times New Roman" w:hAnsi="Times New Roman" w:cs="Times New Roman"/>
        </w:rPr>
        <w:t xml:space="preserve">că s-a terminat </w:t>
      </w:r>
      <w:r w:rsidR="00C32C62" w:rsidRPr="00027672">
        <w:rPr>
          <w:rFonts w:ascii="Times New Roman" w:hAnsi="Times New Roman" w:cs="Times New Roman"/>
        </w:rPr>
        <w:t xml:space="preserve">răcirea. Temperatura modificată la fiecare iterație </w:t>
      </w:r>
      <w:r w:rsidR="00840594" w:rsidRPr="00027672">
        <w:rPr>
          <w:rFonts w:ascii="Times New Roman" w:hAnsi="Times New Roman" w:cs="Times New Roman"/>
        </w:rPr>
        <w:t xml:space="preserve">va fi pusă pe anozi și catozi. De asemenea, intră și un semnal de </w:t>
      </w:r>
      <w:proofErr w:type="spellStart"/>
      <w:r w:rsidR="00840594" w:rsidRPr="00027672">
        <w:rPr>
          <w:rFonts w:ascii="Times New Roman" w:hAnsi="Times New Roman" w:cs="Times New Roman"/>
        </w:rPr>
        <w:t>reset</w:t>
      </w:r>
      <w:proofErr w:type="spellEnd"/>
      <w:r w:rsidR="00840594" w:rsidRPr="00027672">
        <w:rPr>
          <w:rFonts w:ascii="Times New Roman" w:hAnsi="Times New Roman" w:cs="Times New Roman"/>
        </w:rPr>
        <w:t xml:space="preserve"> sincron cu UC.</w:t>
      </w:r>
    </w:p>
    <w:p w14:paraId="4279BDC9" w14:textId="77777777" w:rsidR="00987CC1" w:rsidRPr="00027672" w:rsidRDefault="00987CC1" w:rsidP="00840594">
      <w:pPr>
        <w:ind w:left="2430"/>
        <w:rPr>
          <w:rFonts w:ascii="Times New Roman" w:hAnsi="Times New Roman" w:cs="Times New Roman"/>
        </w:rPr>
      </w:pPr>
    </w:p>
    <w:p w14:paraId="54CB148A" w14:textId="77777777" w:rsidR="00F91FA3" w:rsidRDefault="00F91FA3" w:rsidP="002F7B60">
      <w:pPr>
        <w:ind w:left="2250"/>
        <w:rPr>
          <w:rFonts w:ascii="Times New Roman" w:hAnsi="Times New Roman" w:cs="Times New Roman"/>
        </w:rPr>
      </w:pPr>
    </w:p>
    <w:p w14:paraId="602A83E6" w14:textId="77777777" w:rsidR="00F91FA3" w:rsidRDefault="00F91FA3" w:rsidP="002F7B60">
      <w:pPr>
        <w:ind w:left="2250"/>
        <w:rPr>
          <w:rFonts w:ascii="Times New Roman" w:hAnsi="Times New Roman" w:cs="Times New Roman"/>
        </w:rPr>
      </w:pPr>
    </w:p>
    <w:p w14:paraId="26808D4A" w14:textId="77777777" w:rsidR="00F91FA3" w:rsidRDefault="00F91FA3" w:rsidP="002F7B60">
      <w:pPr>
        <w:ind w:left="2250"/>
        <w:rPr>
          <w:rFonts w:ascii="Times New Roman" w:hAnsi="Times New Roman" w:cs="Times New Roman"/>
        </w:rPr>
      </w:pPr>
    </w:p>
    <w:p w14:paraId="55DBB761" w14:textId="77777777" w:rsidR="00F91FA3" w:rsidRDefault="00F91FA3" w:rsidP="002F7B60">
      <w:pPr>
        <w:ind w:left="2250"/>
        <w:rPr>
          <w:rFonts w:ascii="Times New Roman" w:hAnsi="Times New Roman" w:cs="Times New Roman"/>
        </w:rPr>
      </w:pPr>
    </w:p>
    <w:p w14:paraId="2E946874" w14:textId="77777777" w:rsidR="00F91FA3" w:rsidRDefault="00F91FA3" w:rsidP="002F7B60">
      <w:pPr>
        <w:ind w:left="2250"/>
        <w:rPr>
          <w:rFonts w:ascii="Times New Roman" w:hAnsi="Times New Roman" w:cs="Times New Roman"/>
        </w:rPr>
      </w:pPr>
    </w:p>
    <w:p w14:paraId="2CFE48B4" w14:textId="77777777" w:rsidR="00F91FA3" w:rsidRDefault="00F91FA3" w:rsidP="002F7B60">
      <w:pPr>
        <w:ind w:left="2250"/>
        <w:rPr>
          <w:rFonts w:ascii="Times New Roman" w:hAnsi="Times New Roman" w:cs="Times New Roman"/>
        </w:rPr>
      </w:pPr>
    </w:p>
    <w:p w14:paraId="4B434612" w14:textId="77777777" w:rsidR="00F91FA3" w:rsidRDefault="00F91FA3" w:rsidP="002F7B60">
      <w:pPr>
        <w:ind w:left="2250"/>
        <w:rPr>
          <w:rFonts w:ascii="Times New Roman" w:hAnsi="Times New Roman" w:cs="Times New Roman"/>
        </w:rPr>
      </w:pPr>
    </w:p>
    <w:p w14:paraId="325D310C" w14:textId="77777777" w:rsidR="00F91FA3" w:rsidRDefault="00F91FA3" w:rsidP="002F7B60">
      <w:pPr>
        <w:ind w:left="2250"/>
        <w:rPr>
          <w:rFonts w:ascii="Times New Roman" w:hAnsi="Times New Roman" w:cs="Times New Roman"/>
        </w:rPr>
      </w:pPr>
    </w:p>
    <w:p w14:paraId="03ADF9D7" w14:textId="77777777" w:rsidR="00F91FA3" w:rsidRDefault="00F91FA3" w:rsidP="002F7B60">
      <w:pPr>
        <w:ind w:left="2250"/>
        <w:rPr>
          <w:rFonts w:ascii="Times New Roman" w:hAnsi="Times New Roman" w:cs="Times New Roman"/>
        </w:rPr>
      </w:pPr>
    </w:p>
    <w:p w14:paraId="502A19B0" w14:textId="77777777" w:rsidR="00F91FA3" w:rsidRPr="00027672" w:rsidRDefault="00F91FA3" w:rsidP="00F91FA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>Simulator-încălzire</w:t>
      </w:r>
    </w:p>
    <w:p w14:paraId="7A284DB9" w14:textId="77777777" w:rsidR="00F91FA3" w:rsidRPr="00027672" w:rsidRDefault="00F91FA3" w:rsidP="00F91FA3">
      <w:pPr>
        <w:ind w:left="225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Componenta aceasta are scopul de a modifica temperatura de la o anumită oră. În aceasta intră ca semnale pe 5 biți : temperatura maximă și temperatura de la ora respectivă. La fiecare iterație va fi verificata daca este îndeplinită următoarea condiție:</w:t>
      </w:r>
    </w:p>
    <w:p w14:paraId="3AF041FB" w14:textId="002C2079" w:rsidR="002F7B60" w:rsidRPr="00027672" w:rsidRDefault="00F91FA3" w:rsidP="003E5BBF">
      <w:pPr>
        <w:ind w:left="2250"/>
        <w:rPr>
          <w:rFonts w:ascii="Times New Roman" w:hAnsi="Times New Roman" w:cs="Times New Roman"/>
        </w:rPr>
      </w:pPr>
      <w:proofErr w:type="spellStart"/>
      <w:r w:rsidRPr="00027672">
        <w:rPr>
          <w:rFonts w:ascii="Times New Roman" w:hAnsi="Times New Roman" w:cs="Times New Roman"/>
        </w:rPr>
        <w:t>T_maximă</w:t>
      </w:r>
      <w:proofErr w:type="spellEnd"/>
      <w:r w:rsidRPr="00027672">
        <w:rPr>
          <w:rFonts w:ascii="Times New Roman" w:hAnsi="Times New Roman" w:cs="Times New Roman"/>
        </w:rPr>
        <w:t xml:space="preserve"> &gt; </w:t>
      </w:r>
      <w:proofErr w:type="spellStart"/>
      <w:r w:rsidRPr="00027672">
        <w:rPr>
          <w:rFonts w:ascii="Times New Roman" w:hAnsi="Times New Roman" w:cs="Times New Roman"/>
        </w:rPr>
        <w:t>T_oră</w:t>
      </w:r>
      <w:proofErr w:type="spellEnd"/>
      <w:r w:rsidRPr="00027672">
        <w:rPr>
          <w:rFonts w:ascii="Times New Roman" w:hAnsi="Times New Roman" w:cs="Times New Roman"/>
        </w:rPr>
        <w:t xml:space="preserve">. În caz afirmativ, va avea loc operația de </w:t>
      </w:r>
      <w:r w:rsidR="003E5BBF">
        <w:rPr>
          <w:rFonts w:ascii="Times New Roman" w:hAnsi="Times New Roman" w:cs="Times New Roman"/>
        </w:rPr>
        <w:t>incrementarea</w:t>
      </w:r>
      <w:r w:rsidRPr="00027672">
        <w:rPr>
          <w:rFonts w:ascii="Times New Roman" w:hAnsi="Times New Roman" w:cs="Times New Roman"/>
        </w:rPr>
        <w:t xml:space="preserve"> temperaturii cu</w:t>
      </w:r>
      <w:r>
        <w:rPr>
          <w:rFonts w:ascii="Times New Roman" w:hAnsi="Times New Roman" w:cs="Times New Roman"/>
        </w:rPr>
        <w:t xml:space="preserve"> </w:t>
      </w:r>
      <w:r w:rsidR="002F7B60" w:rsidRPr="00027672">
        <w:rPr>
          <w:rFonts w:ascii="Times New Roman" w:hAnsi="Times New Roman" w:cs="Times New Roman"/>
        </w:rPr>
        <w:t>un grad Celsius ,altfel se va termina.</w:t>
      </w:r>
    </w:p>
    <w:p w14:paraId="3996589D" w14:textId="394F9614" w:rsidR="009C459D" w:rsidRPr="00027672" w:rsidRDefault="009C459D" w:rsidP="002F7B60">
      <w:pPr>
        <w:ind w:left="225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3D3D419A" wp14:editId="1AF2200C">
            <wp:extent cx="2916385" cy="1518699"/>
            <wp:effectExtent l="0" t="0" r="0" b="5715"/>
            <wp:docPr id="13271289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28937" name="Picture 13271289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263" cy="153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F4B2" w14:textId="097EBBD7" w:rsidR="009C459D" w:rsidRPr="00027672" w:rsidRDefault="009C459D" w:rsidP="009C459D">
      <w:pPr>
        <w:ind w:left="243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De la UC este transmis semnalul de </w:t>
      </w:r>
      <w:proofErr w:type="spellStart"/>
      <w:r w:rsidRPr="00027672">
        <w:rPr>
          <w:rFonts w:ascii="Times New Roman" w:hAnsi="Times New Roman" w:cs="Times New Roman"/>
        </w:rPr>
        <w:t>enable</w:t>
      </w:r>
      <w:proofErr w:type="spellEnd"/>
      <w:r w:rsidRPr="00027672">
        <w:rPr>
          <w:rFonts w:ascii="Times New Roman" w:hAnsi="Times New Roman" w:cs="Times New Roman"/>
        </w:rPr>
        <w:t xml:space="preserve"> : “încălzire” pentru a începe </w:t>
      </w:r>
      <w:proofErr w:type="spellStart"/>
      <w:r w:rsidRPr="00027672">
        <w:rPr>
          <w:rFonts w:ascii="Times New Roman" w:hAnsi="Times New Roman" w:cs="Times New Roman"/>
        </w:rPr>
        <w:t>operația,daca</w:t>
      </w:r>
      <w:proofErr w:type="spellEnd"/>
      <w:r w:rsidRPr="00027672">
        <w:rPr>
          <w:rFonts w:ascii="Times New Roman" w:hAnsi="Times New Roman" w:cs="Times New Roman"/>
        </w:rPr>
        <w:t xml:space="preserve"> mode=’0’. Când se termină simularea  ,este trimis către UC semnalul </w:t>
      </w:r>
      <w:proofErr w:type="spellStart"/>
      <w:r w:rsidRPr="00027672">
        <w:rPr>
          <w:rFonts w:ascii="Times New Roman" w:hAnsi="Times New Roman" w:cs="Times New Roman"/>
        </w:rPr>
        <w:t>Gata_T</w:t>
      </w:r>
      <w:proofErr w:type="spellEnd"/>
      <w:r w:rsidRPr="00027672">
        <w:rPr>
          <w:rFonts w:ascii="Times New Roman" w:hAnsi="Times New Roman" w:cs="Times New Roman"/>
        </w:rPr>
        <w:t xml:space="preserve"> care anunță că s-a terminat încălzirea. Temperatura modificată la fiecare iterație va fi pusă pe anozi și catozi. De asemenea, intră și un semnal de </w:t>
      </w:r>
      <w:proofErr w:type="spellStart"/>
      <w:r w:rsidRPr="00027672">
        <w:rPr>
          <w:rFonts w:ascii="Times New Roman" w:hAnsi="Times New Roman" w:cs="Times New Roman"/>
        </w:rPr>
        <w:t>reset</w:t>
      </w:r>
      <w:proofErr w:type="spellEnd"/>
      <w:r w:rsidRPr="00027672">
        <w:rPr>
          <w:rFonts w:ascii="Times New Roman" w:hAnsi="Times New Roman" w:cs="Times New Roman"/>
        </w:rPr>
        <w:t xml:space="preserve"> sincron cu UC.</w:t>
      </w:r>
    </w:p>
    <w:p w14:paraId="4CEF1100" w14:textId="77777777" w:rsidR="00360F79" w:rsidRPr="00027672" w:rsidRDefault="00360F79" w:rsidP="009C459D">
      <w:pPr>
        <w:ind w:left="2430"/>
        <w:rPr>
          <w:rFonts w:ascii="Times New Roman" w:hAnsi="Times New Roman" w:cs="Times New Roman"/>
        </w:rPr>
      </w:pPr>
    </w:p>
    <w:p w14:paraId="039F746E" w14:textId="006A6D70" w:rsidR="00360F79" w:rsidRPr="00027672" w:rsidRDefault="00360F79" w:rsidP="00360F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>Divizor de frecvență</w:t>
      </w:r>
    </w:p>
    <w:p w14:paraId="5BA15B6B" w14:textId="2DA75C67" w:rsidR="000B7ACE" w:rsidRPr="00027672" w:rsidRDefault="00360F79" w:rsidP="000B7ACE">
      <w:pPr>
        <w:pStyle w:val="ListParagraph"/>
        <w:ind w:left="189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Pentru a putea </w:t>
      </w:r>
      <w:r w:rsidR="00144D45" w:rsidRPr="00027672">
        <w:rPr>
          <w:rFonts w:ascii="Times New Roman" w:hAnsi="Times New Roman" w:cs="Times New Roman"/>
        </w:rPr>
        <w:t>cre</w:t>
      </w:r>
      <w:r w:rsidR="00FC1BD5" w:rsidRPr="00027672">
        <w:rPr>
          <w:rFonts w:ascii="Times New Roman" w:hAnsi="Times New Roman" w:cs="Times New Roman"/>
        </w:rPr>
        <w:t xml:space="preserve">a o modificare de temperatură o dată la 3 secunde, trebuie realizat un divizor de frecvență </w:t>
      </w:r>
      <w:r w:rsidR="00015B88" w:rsidRPr="00027672">
        <w:rPr>
          <w:rFonts w:ascii="Times New Roman" w:hAnsi="Times New Roman" w:cs="Times New Roman"/>
        </w:rPr>
        <w:t>,cu perioada T=3s</w:t>
      </w:r>
      <w:r w:rsidR="003C2B65" w:rsidRPr="00027672">
        <w:rPr>
          <w:rFonts w:ascii="Times New Roman" w:hAnsi="Times New Roman" w:cs="Times New Roman"/>
        </w:rPr>
        <w:t xml:space="preserve"> , cu factorul de umplere 50%.Această componentă este folosită la următoarele </w:t>
      </w:r>
      <w:r w:rsidR="000B7ACE" w:rsidRPr="00027672">
        <w:rPr>
          <w:rFonts w:ascii="Times New Roman" w:hAnsi="Times New Roman" w:cs="Times New Roman"/>
        </w:rPr>
        <w:t xml:space="preserve">circuite: numărător pentru oră, numărător pentru minute, numărător pentru temperatura maximă, numărător pentru temperatura minimă, răcire și încălzire. Pentru restul componentelor nemenționate, este folosit strict </w:t>
      </w:r>
      <w:proofErr w:type="spellStart"/>
      <w:r w:rsidR="000B7ACE" w:rsidRPr="00027672">
        <w:rPr>
          <w:rFonts w:ascii="Times New Roman" w:hAnsi="Times New Roman" w:cs="Times New Roman"/>
        </w:rPr>
        <w:t>clock-ul</w:t>
      </w:r>
      <w:proofErr w:type="spellEnd"/>
      <w:r w:rsidR="000B7ACE" w:rsidRPr="00027672">
        <w:rPr>
          <w:rFonts w:ascii="Times New Roman" w:hAnsi="Times New Roman" w:cs="Times New Roman"/>
        </w:rPr>
        <w:t xml:space="preserve"> plăcii basys-3 de 100MHZ</w:t>
      </w:r>
      <w:r w:rsidR="005F3507" w:rsidRPr="00027672">
        <w:rPr>
          <w:rFonts w:ascii="Times New Roman" w:hAnsi="Times New Roman" w:cs="Times New Roman"/>
        </w:rPr>
        <w:t>,inclusiv pentru UC.</w:t>
      </w:r>
    </w:p>
    <w:p w14:paraId="333E6E5F" w14:textId="5F1662DD" w:rsidR="005F3507" w:rsidRPr="00027672" w:rsidRDefault="005F3507" w:rsidP="000B7ACE">
      <w:pPr>
        <w:pStyle w:val="ListParagraph"/>
        <w:ind w:left="189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drawing>
          <wp:inline distT="0" distB="0" distL="0" distR="0" wp14:anchorId="78DBAF31" wp14:editId="357E2A12">
            <wp:extent cx="3586039" cy="1165161"/>
            <wp:effectExtent l="0" t="0" r="0" b="0"/>
            <wp:docPr id="7894508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50843" name="Picture 78945084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326" cy="116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913E" w14:textId="6B2C3258" w:rsidR="005F3507" w:rsidRPr="00027672" w:rsidRDefault="005F3507" w:rsidP="000B7ACE">
      <w:pPr>
        <w:pStyle w:val="ListParagraph"/>
        <w:ind w:left="189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ab/>
        <w:t xml:space="preserve">Pentru crearea acestei componente este folosit un vector </w:t>
      </w:r>
      <w:r w:rsidR="004751D1" w:rsidRPr="00027672">
        <w:rPr>
          <w:rFonts w:ascii="Times New Roman" w:hAnsi="Times New Roman" w:cs="Times New Roman"/>
        </w:rPr>
        <w:t>de biți , iar cel mai semnificativ bit</w:t>
      </w:r>
      <w:r w:rsidR="0045660D" w:rsidRPr="00027672">
        <w:rPr>
          <w:rFonts w:ascii="Times New Roman" w:hAnsi="Times New Roman" w:cs="Times New Roman"/>
        </w:rPr>
        <w:t xml:space="preserve"> va fi semnalul divizat.</w:t>
      </w:r>
    </w:p>
    <w:p w14:paraId="23DF174B" w14:textId="583CFB60" w:rsidR="00360F79" w:rsidRPr="00027672" w:rsidRDefault="00360F79" w:rsidP="00360F79">
      <w:pPr>
        <w:pStyle w:val="ListParagraph"/>
        <w:ind w:left="1890"/>
        <w:rPr>
          <w:rFonts w:ascii="Times New Roman" w:hAnsi="Times New Roman" w:cs="Times New Roman"/>
        </w:rPr>
      </w:pPr>
    </w:p>
    <w:p w14:paraId="73C4B7A3" w14:textId="3EE1645F" w:rsidR="00B55B90" w:rsidRPr="00027672" w:rsidRDefault="00B55B90" w:rsidP="00B55B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u w:val="single"/>
        </w:rPr>
      </w:pPr>
      <w:r w:rsidRPr="00027672">
        <w:rPr>
          <w:rFonts w:ascii="Times New Roman" w:hAnsi="Times New Roman" w:cs="Times New Roman"/>
          <w:u w:val="single"/>
        </w:rPr>
        <w:t>Afiș</w:t>
      </w:r>
      <w:r w:rsidR="006F1B77" w:rsidRPr="00027672">
        <w:rPr>
          <w:rFonts w:ascii="Times New Roman" w:hAnsi="Times New Roman" w:cs="Times New Roman"/>
          <w:u w:val="single"/>
        </w:rPr>
        <w:t xml:space="preserve">aj </w:t>
      </w:r>
    </w:p>
    <w:p w14:paraId="405F37A2" w14:textId="3897D496" w:rsidR="006F1B77" w:rsidRPr="00027672" w:rsidRDefault="007968BF" w:rsidP="006F1B77">
      <w:pPr>
        <w:pStyle w:val="ListParagraph"/>
        <w:ind w:left="189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 xml:space="preserve">Această parte a UE este formată din următoarele componente: </w:t>
      </w:r>
      <w:r w:rsidR="002C1EA5" w:rsidRPr="00027672">
        <w:rPr>
          <w:rFonts w:ascii="Times New Roman" w:hAnsi="Times New Roman" w:cs="Times New Roman"/>
        </w:rPr>
        <w:t xml:space="preserve">4 </w:t>
      </w:r>
      <w:proofErr w:type="spellStart"/>
      <w:r w:rsidR="002C1EA5" w:rsidRPr="00027672">
        <w:rPr>
          <w:rFonts w:ascii="Times New Roman" w:hAnsi="Times New Roman" w:cs="Times New Roman"/>
        </w:rPr>
        <w:t>mux</w:t>
      </w:r>
      <w:proofErr w:type="spellEnd"/>
      <w:r w:rsidR="002C1EA5" w:rsidRPr="00027672">
        <w:rPr>
          <w:rFonts w:ascii="Times New Roman" w:hAnsi="Times New Roman" w:cs="Times New Roman"/>
        </w:rPr>
        <w:t>-uri 4:1 , 3 pentru afișarea zecilor și uni</w:t>
      </w:r>
      <w:r w:rsidR="00654C59" w:rsidRPr="00027672">
        <w:rPr>
          <w:rFonts w:ascii="Times New Roman" w:hAnsi="Times New Roman" w:cs="Times New Roman"/>
        </w:rPr>
        <w:t>tăților a orei, minutelor , temperatura minima, temperatura maxima</w:t>
      </w:r>
      <w:r w:rsidR="00152180" w:rsidRPr="00027672">
        <w:rPr>
          <w:rFonts w:ascii="Times New Roman" w:hAnsi="Times New Roman" w:cs="Times New Roman"/>
        </w:rPr>
        <w:t xml:space="preserve"> și temperatura de la ora, care se modifică. </w:t>
      </w:r>
      <w:r w:rsidR="00F21834" w:rsidRPr="00027672">
        <w:rPr>
          <w:rFonts w:ascii="Times New Roman" w:hAnsi="Times New Roman" w:cs="Times New Roman"/>
        </w:rPr>
        <w:t>Aceste intrări provin din codificatoare</w:t>
      </w:r>
      <w:r w:rsidR="00183A9A" w:rsidRPr="00027672">
        <w:rPr>
          <w:rFonts w:ascii="Times New Roman" w:hAnsi="Times New Roman" w:cs="Times New Roman"/>
        </w:rPr>
        <w:t xml:space="preserve">. Cel de-al 4-lea </w:t>
      </w:r>
      <w:proofErr w:type="spellStart"/>
      <w:r w:rsidR="00183A9A" w:rsidRPr="00027672">
        <w:rPr>
          <w:rFonts w:ascii="Times New Roman" w:hAnsi="Times New Roman" w:cs="Times New Roman"/>
        </w:rPr>
        <w:t>mux</w:t>
      </w:r>
      <w:proofErr w:type="spellEnd"/>
      <w:r w:rsidR="00183A9A" w:rsidRPr="00027672">
        <w:rPr>
          <w:rFonts w:ascii="Times New Roman" w:hAnsi="Times New Roman" w:cs="Times New Roman"/>
        </w:rPr>
        <w:t xml:space="preserve"> 4:1 este folosit pentru activarea anozilor.</w:t>
      </w:r>
      <w:r w:rsidR="003F0D9F" w:rsidRPr="00027672">
        <w:rPr>
          <w:rFonts w:ascii="Times New Roman" w:hAnsi="Times New Roman" w:cs="Times New Roman"/>
        </w:rPr>
        <w:t xml:space="preserve"> De asemenea, este folosit un numărător pentru a diviza </w:t>
      </w:r>
      <w:proofErr w:type="spellStart"/>
      <w:r w:rsidR="003F0D9F" w:rsidRPr="00027672">
        <w:rPr>
          <w:rFonts w:ascii="Times New Roman" w:hAnsi="Times New Roman" w:cs="Times New Roman"/>
        </w:rPr>
        <w:t>clock-ul</w:t>
      </w:r>
      <w:proofErr w:type="spellEnd"/>
      <w:r w:rsidR="003F0D9F" w:rsidRPr="00027672">
        <w:rPr>
          <w:rFonts w:ascii="Times New Roman" w:hAnsi="Times New Roman" w:cs="Times New Roman"/>
        </w:rPr>
        <w:t xml:space="preserve"> plăcii, iar dintr-un șir de vectori de lungime 17 , </w:t>
      </w:r>
      <w:r w:rsidR="00B7092B" w:rsidRPr="00027672">
        <w:rPr>
          <w:rFonts w:ascii="Times New Roman" w:hAnsi="Times New Roman" w:cs="Times New Roman"/>
        </w:rPr>
        <w:t xml:space="preserve">primii 2 </w:t>
      </w:r>
      <w:r w:rsidR="003F0D9F" w:rsidRPr="00027672">
        <w:rPr>
          <w:rFonts w:ascii="Times New Roman" w:hAnsi="Times New Roman" w:cs="Times New Roman"/>
        </w:rPr>
        <w:t xml:space="preserve">mai semnificativi </w:t>
      </w:r>
      <w:r w:rsidR="00CA098E" w:rsidRPr="00027672">
        <w:rPr>
          <w:rFonts w:ascii="Times New Roman" w:hAnsi="Times New Roman" w:cs="Times New Roman"/>
        </w:rPr>
        <w:t xml:space="preserve"> biți sunt trimiți ca selecții pentru </w:t>
      </w:r>
      <w:proofErr w:type="spellStart"/>
      <w:r w:rsidR="00CA098E" w:rsidRPr="00027672">
        <w:rPr>
          <w:rFonts w:ascii="Times New Roman" w:hAnsi="Times New Roman" w:cs="Times New Roman"/>
        </w:rPr>
        <w:t>mux</w:t>
      </w:r>
      <w:proofErr w:type="spellEnd"/>
      <w:r w:rsidR="00CA098E" w:rsidRPr="00027672">
        <w:rPr>
          <w:rFonts w:ascii="Times New Roman" w:hAnsi="Times New Roman" w:cs="Times New Roman"/>
        </w:rPr>
        <w:t>-uri</w:t>
      </w:r>
      <w:r w:rsidR="0006626D" w:rsidRPr="00027672">
        <w:rPr>
          <w:rFonts w:ascii="Times New Roman" w:hAnsi="Times New Roman" w:cs="Times New Roman"/>
        </w:rPr>
        <w:t xml:space="preserve">. </w:t>
      </w:r>
      <w:r w:rsidR="00BF7526" w:rsidRPr="00027672">
        <w:rPr>
          <w:rFonts w:ascii="Times New Roman" w:hAnsi="Times New Roman" w:cs="Times New Roman"/>
        </w:rPr>
        <w:t xml:space="preserve">Ieșirile din primele 3 vor intra într-un </w:t>
      </w:r>
      <w:proofErr w:type="spellStart"/>
      <w:r w:rsidR="00BF7526" w:rsidRPr="00027672">
        <w:rPr>
          <w:rFonts w:ascii="Times New Roman" w:hAnsi="Times New Roman" w:cs="Times New Roman"/>
        </w:rPr>
        <w:t>mux</w:t>
      </w:r>
      <w:proofErr w:type="spellEnd"/>
      <w:r w:rsidR="00BF7526" w:rsidRPr="00027672">
        <w:rPr>
          <w:rFonts w:ascii="Times New Roman" w:hAnsi="Times New Roman" w:cs="Times New Roman"/>
        </w:rPr>
        <w:t xml:space="preserve"> 8:1, pe poziția 1,2 și respectiv 4,cu selecțiile</w:t>
      </w:r>
      <w:r w:rsidR="00A5264E" w:rsidRPr="00027672">
        <w:rPr>
          <w:rFonts w:ascii="Times New Roman" w:hAnsi="Times New Roman" w:cs="Times New Roman"/>
        </w:rPr>
        <w:t xml:space="preserve"> : </w:t>
      </w:r>
      <w:proofErr w:type="spellStart"/>
      <w:r w:rsidR="00A5264E" w:rsidRPr="00027672">
        <w:rPr>
          <w:rFonts w:ascii="Times New Roman" w:hAnsi="Times New Roman" w:cs="Times New Roman"/>
        </w:rPr>
        <w:t>afis_timp,afis_temp,afis_t_ora</w:t>
      </w:r>
      <w:proofErr w:type="spellEnd"/>
      <w:r w:rsidR="00A5264E" w:rsidRPr="00027672">
        <w:rPr>
          <w:rFonts w:ascii="Times New Roman" w:hAnsi="Times New Roman" w:cs="Times New Roman"/>
        </w:rPr>
        <w:t>, care provin din UC.</w:t>
      </w:r>
    </w:p>
    <w:p w14:paraId="68FDDC97" w14:textId="77777777" w:rsidR="00A5264E" w:rsidRPr="00027672" w:rsidRDefault="00A5264E" w:rsidP="006F1B77">
      <w:pPr>
        <w:pStyle w:val="ListParagraph"/>
        <w:ind w:left="1890"/>
        <w:rPr>
          <w:rFonts w:ascii="Times New Roman" w:hAnsi="Times New Roman" w:cs="Times New Roman"/>
        </w:rPr>
      </w:pPr>
    </w:p>
    <w:p w14:paraId="3E037CE0" w14:textId="23E6B62E" w:rsidR="00A5264E" w:rsidRPr="00027672" w:rsidRDefault="00822ABA" w:rsidP="006F1B77">
      <w:pPr>
        <w:pStyle w:val="ListParagraph"/>
        <w:ind w:left="1890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A230B8" wp14:editId="3C382D45">
            <wp:extent cx="5939220" cy="2719346"/>
            <wp:effectExtent l="0" t="0" r="4445" b="5080"/>
            <wp:docPr id="11549899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89965" name="Picture 115498996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20" cy="27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D628" w14:textId="1BA31B8C" w:rsidR="001F30EB" w:rsidRPr="00027672" w:rsidRDefault="001F30EB" w:rsidP="00022FD8">
      <w:pPr>
        <w:pStyle w:val="ListParagraph"/>
        <w:ind w:left="2430"/>
        <w:rPr>
          <w:rFonts w:ascii="Times New Roman" w:hAnsi="Times New Roman" w:cs="Times New Roman"/>
        </w:rPr>
      </w:pPr>
    </w:p>
    <w:p w14:paraId="0C807426" w14:textId="77777777" w:rsidR="0087179F" w:rsidRDefault="0087179F" w:rsidP="009A5128">
      <w:pPr>
        <w:ind w:left="1890"/>
        <w:rPr>
          <w:rFonts w:ascii="Times New Roman" w:hAnsi="Times New Roman" w:cs="Times New Roman"/>
        </w:rPr>
      </w:pPr>
    </w:p>
    <w:p w14:paraId="17084549" w14:textId="77777777" w:rsidR="001E39B7" w:rsidRDefault="001E39B7" w:rsidP="0085259E">
      <w:pPr>
        <w:jc w:val="both"/>
        <w:rPr>
          <w:rFonts w:ascii="Times New Roman" w:hAnsi="Times New Roman" w:cs="Times New Roman"/>
        </w:rPr>
      </w:pPr>
    </w:p>
    <w:p w14:paraId="20730BEC" w14:textId="77777777" w:rsidR="001E39B7" w:rsidRDefault="001E39B7" w:rsidP="001E39B7">
      <w:pPr>
        <w:ind w:left="2430"/>
        <w:jc w:val="both"/>
        <w:rPr>
          <w:rFonts w:ascii="Times New Roman" w:hAnsi="Times New Roman" w:cs="Times New Roman"/>
        </w:rPr>
      </w:pPr>
    </w:p>
    <w:p w14:paraId="04214089" w14:textId="3356B539" w:rsidR="003A59AD" w:rsidRPr="00027672" w:rsidRDefault="006B380E" w:rsidP="001E39B7">
      <w:pPr>
        <w:ind w:left="1440"/>
        <w:jc w:val="both"/>
        <w:rPr>
          <w:rFonts w:ascii="Times New Roman" w:hAnsi="Times New Roman" w:cs="Times New Roman"/>
        </w:rPr>
      </w:pPr>
      <w:r w:rsidRPr="00027672">
        <w:rPr>
          <w:rFonts w:ascii="Times New Roman" w:hAnsi="Times New Roman" w:cs="Times New Roman"/>
        </w:rPr>
        <w:t>Afișării timpului îi corespunde</w:t>
      </w:r>
      <w:r w:rsidR="009A5128" w:rsidRPr="00027672">
        <w:rPr>
          <w:rFonts w:ascii="Times New Roman" w:hAnsi="Times New Roman" w:cs="Times New Roman"/>
        </w:rPr>
        <w:t xml:space="preserve"> selecția : “001” , pentru temperaturi : “010”, respectiv “100” pentru </w:t>
      </w:r>
      <w:r w:rsidR="00027672">
        <w:rPr>
          <w:rFonts w:ascii="Times New Roman" w:hAnsi="Times New Roman" w:cs="Times New Roman"/>
        </w:rPr>
        <w:t>temperatura</w:t>
      </w:r>
      <w:r w:rsidR="00027672" w:rsidRPr="00027672">
        <w:rPr>
          <w:rFonts w:ascii="Times New Roman" w:hAnsi="Times New Roman" w:cs="Times New Roman"/>
        </w:rPr>
        <w:t xml:space="preserve"> orei.</w:t>
      </w:r>
      <w:r w:rsidR="00027672">
        <w:rPr>
          <w:rFonts w:ascii="Times New Roman" w:hAnsi="Times New Roman" w:cs="Times New Roman"/>
        </w:rPr>
        <w:t xml:space="preserve"> Primul semnal se va activa </w:t>
      </w:r>
      <w:r w:rsidR="00BF2CA2">
        <w:rPr>
          <w:rFonts w:ascii="Times New Roman" w:hAnsi="Times New Roman" w:cs="Times New Roman"/>
        </w:rPr>
        <w:t xml:space="preserve">la atunci când automatul se află pregătit de setat, până </w:t>
      </w:r>
      <w:r w:rsidR="00394F9C">
        <w:rPr>
          <w:rFonts w:ascii="Times New Roman" w:hAnsi="Times New Roman" w:cs="Times New Roman"/>
        </w:rPr>
        <w:t>când minutele au fost setate. Apoi , semnalul timpului se va stinge și va fi activ cel pentru temperaturi</w:t>
      </w:r>
      <w:r w:rsidR="00DA3123">
        <w:rPr>
          <w:rFonts w:ascii="Times New Roman" w:hAnsi="Times New Roman" w:cs="Times New Roman"/>
        </w:rPr>
        <w:t xml:space="preserve">, până </w:t>
      </w:r>
      <w:r w:rsidR="0028288B">
        <w:rPr>
          <w:rFonts w:ascii="Times New Roman" w:hAnsi="Times New Roman" w:cs="Times New Roman"/>
        </w:rPr>
        <w:t>când va fi citită o temperatura din memoria ROM.</w:t>
      </w:r>
      <w:r w:rsidR="0087179F">
        <w:rPr>
          <w:rFonts w:ascii="Times New Roman" w:hAnsi="Times New Roman" w:cs="Times New Roman"/>
        </w:rPr>
        <w:t xml:space="preserve"> Iar cel din urmă </w:t>
      </w:r>
      <w:r w:rsidR="00D7156E">
        <w:rPr>
          <w:rFonts w:ascii="Times New Roman" w:hAnsi="Times New Roman" w:cs="Times New Roman"/>
        </w:rPr>
        <w:t xml:space="preserve">va rămâne activ până la sfârșit. Ieșirea din </w:t>
      </w:r>
      <w:proofErr w:type="spellStart"/>
      <w:r w:rsidR="000A4D3B">
        <w:rPr>
          <w:rFonts w:ascii="Times New Roman" w:hAnsi="Times New Roman" w:cs="Times New Roman"/>
        </w:rPr>
        <w:t>mux-ul</w:t>
      </w:r>
      <w:proofErr w:type="spellEnd"/>
      <w:r w:rsidR="000A4D3B">
        <w:rPr>
          <w:rFonts w:ascii="Times New Roman" w:hAnsi="Times New Roman" w:cs="Times New Roman"/>
        </w:rPr>
        <w:t xml:space="preserve"> din urmă va fi condus într-un </w:t>
      </w:r>
      <w:r w:rsidR="00D94909">
        <w:rPr>
          <w:rFonts w:ascii="Times New Roman" w:hAnsi="Times New Roman" w:cs="Times New Roman"/>
        </w:rPr>
        <w:t>codificator</w:t>
      </w:r>
      <w:r w:rsidR="000A4D3B">
        <w:rPr>
          <w:rFonts w:ascii="Times New Roman" w:hAnsi="Times New Roman" w:cs="Times New Roman"/>
        </w:rPr>
        <w:t xml:space="preserve"> </w:t>
      </w:r>
      <w:r w:rsidR="00D94909">
        <w:rPr>
          <w:rFonts w:ascii="Times New Roman" w:hAnsi="Times New Roman" w:cs="Times New Roman"/>
        </w:rPr>
        <w:t>pentru catozi, având ieșirile pe catozii plăcii.</w:t>
      </w:r>
      <w:r w:rsidR="003A59AD" w:rsidRPr="003A59AD">
        <w:rPr>
          <w:rFonts w:ascii="Times New Roman" w:hAnsi="Times New Roman" w:cs="Times New Roman"/>
        </w:rPr>
        <w:t xml:space="preserve"> </w:t>
      </w:r>
      <w:r w:rsidR="003A59AD" w:rsidRPr="00027672">
        <w:rPr>
          <w:rFonts w:ascii="Times New Roman" w:hAnsi="Times New Roman" w:cs="Times New Roman"/>
        </w:rPr>
        <w:t xml:space="preserve">De asemenea, intră și un semnal de </w:t>
      </w:r>
      <w:proofErr w:type="spellStart"/>
      <w:r w:rsidR="003A59AD" w:rsidRPr="00027672">
        <w:rPr>
          <w:rFonts w:ascii="Times New Roman" w:hAnsi="Times New Roman" w:cs="Times New Roman"/>
        </w:rPr>
        <w:t>reset</w:t>
      </w:r>
      <w:proofErr w:type="spellEnd"/>
      <w:r w:rsidR="003A59AD" w:rsidRPr="00027672">
        <w:rPr>
          <w:rFonts w:ascii="Times New Roman" w:hAnsi="Times New Roman" w:cs="Times New Roman"/>
        </w:rPr>
        <w:t xml:space="preserve"> sincron cu UC.</w:t>
      </w:r>
    </w:p>
    <w:p w14:paraId="7618E0A5" w14:textId="0AB5861D" w:rsidR="00D94909" w:rsidRDefault="00D94909" w:rsidP="009A5128">
      <w:pPr>
        <w:ind w:left="1890"/>
        <w:rPr>
          <w:rFonts w:ascii="Times New Roman" w:hAnsi="Times New Roman" w:cs="Times New Roman"/>
        </w:rPr>
      </w:pPr>
    </w:p>
    <w:p w14:paraId="26B53AB3" w14:textId="77777777" w:rsidR="001E39B7" w:rsidRDefault="001E39B7" w:rsidP="009A5128">
      <w:pPr>
        <w:ind w:left="1890"/>
        <w:rPr>
          <w:rFonts w:ascii="Times New Roman" w:hAnsi="Times New Roman" w:cs="Times New Roman"/>
        </w:rPr>
      </w:pPr>
    </w:p>
    <w:p w14:paraId="50958F55" w14:textId="77777777" w:rsidR="001E39B7" w:rsidRDefault="001E39B7" w:rsidP="009A5128">
      <w:pPr>
        <w:ind w:left="1890"/>
        <w:rPr>
          <w:rFonts w:ascii="Times New Roman" w:hAnsi="Times New Roman" w:cs="Times New Roman"/>
        </w:rPr>
      </w:pPr>
    </w:p>
    <w:p w14:paraId="1F735822" w14:textId="77777777" w:rsidR="001E39B7" w:rsidRDefault="001E39B7" w:rsidP="009A5128">
      <w:pPr>
        <w:ind w:left="1890"/>
        <w:rPr>
          <w:rFonts w:ascii="Times New Roman" w:hAnsi="Times New Roman" w:cs="Times New Roman"/>
        </w:rPr>
      </w:pPr>
    </w:p>
    <w:p w14:paraId="708570DD" w14:textId="1273BC27" w:rsidR="005226F4" w:rsidRDefault="003A59AD" w:rsidP="00BF5F80">
      <w:pPr>
        <w:ind w:left="18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6B0558" wp14:editId="355B2182">
            <wp:extent cx="4587903" cy="3227352"/>
            <wp:effectExtent l="0" t="0" r="3175" b="0"/>
            <wp:docPr id="15616327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2727" name="Picture 15616327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768" cy="32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3EAE" w14:textId="578CD1D7" w:rsidR="00A546C7" w:rsidRPr="00101577" w:rsidRDefault="00A546C7" w:rsidP="00101577">
      <w:pPr>
        <w:rPr>
          <w:rFonts w:ascii="Times New Roman" w:hAnsi="Times New Roman" w:cs="Times New Roman"/>
        </w:rPr>
      </w:pPr>
    </w:p>
    <w:p w14:paraId="09B08A50" w14:textId="77777777" w:rsidR="00856F70" w:rsidRDefault="00856F70" w:rsidP="00A84F12">
      <w:pPr>
        <w:pStyle w:val="Heading3"/>
        <w:ind w:left="720" w:firstLine="720"/>
        <w:jc w:val="left"/>
        <w:rPr>
          <w:rFonts w:ascii="Times New Roman" w:hAnsi="Times New Roman" w:cs="Times New Roman"/>
          <w:sz w:val="28"/>
          <w:szCs w:val="28"/>
        </w:rPr>
      </w:pPr>
      <w:bookmarkStart w:id="8" w:name="_Toc168152053"/>
    </w:p>
    <w:p w14:paraId="03397B02" w14:textId="77777777" w:rsidR="00856F70" w:rsidRDefault="00856F70" w:rsidP="00A84F12">
      <w:pPr>
        <w:pStyle w:val="Heading3"/>
        <w:ind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1B537D55" w14:textId="77777777" w:rsidR="00856F70" w:rsidRDefault="00856F70" w:rsidP="00A84F12">
      <w:pPr>
        <w:pStyle w:val="Heading3"/>
        <w:ind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38DF4FAB" w14:textId="4F30B9C4" w:rsidR="00BF5F80" w:rsidRDefault="00BF5F80" w:rsidP="00A84F12">
      <w:pPr>
        <w:pStyle w:val="Heading3"/>
        <w:ind w:left="720" w:firstLine="720"/>
        <w:jc w:val="left"/>
        <w:rPr>
          <w:rFonts w:ascii="Times New Roman" w:hAnsi="Times New Roman" w:cs="Times New Roman"/>
          <w:sz w:val="28"/>
          <w:szCs w:val="28"/>
        </w:rPr>
      </w:pPr>
      <w:r w:rsidRPr="00E03211">
        <w:rPr>
          <w:rFonts w:ascii="Times New Roman" w:hAnsi="Times New Roman" w:cs="Times New Roman"/>
          <w:sz w:val="28"/>
          <w:szCs w:val="28"/>
        </w:rPr>
        <w:t xml:space="preserve">2.2.3 Schema bloc </w:t>
      </w:r>
      <w:r w:rsidR="00A84F12" w:rsidRPr="00E03211">
        <w:rPr>
          <w:rFonts w:ascii="Times New Roman" w:hAnsi="Times New Roman" w:cs="Times New Roman"/>
          <w:sz w:val="28"/>
          <w:szCs w:val="28"/>
        </w:rPr>
        <w:t>a primei descompuneri</w:t>
      </w:r>
      <w:bookmarkEnd w:id="8"/>
      <w:r w:rsidR="00A84F12" w:rsidRPr="00E032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57EC81" w14:textId="77777777" w:rsidR="00856F70" w:rsidRDefault="00856F70" w:rsidP="00856F70"/>
    <w:p w14:paraId="0C476035" w14:textId="77777777" w:rsidR="00856F70" w:rsidRDefault="00856F70" w:rsidP="00856F70"/>
    <w:p w14:paraId="7744131A" w14:textId="77777777" w:rsidR="00856F70" w:rsidRPr="00856F70" w:rsidRDefault="00856F70" w:rsidP="00856F70"/>
    <w:p w14:paraId="3112E8A4" w14:textId="2188FC1D" w:rsidR="001A2302" w:rsidRDefault="00A84F12" w:rsidP="000E3F03">
      <w:pPr>
        <w:pStyle w:val="ListParagraph"/>
        <w:ind w:left="24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3CB250" wp14:editId="3D3982D5">
            <wp:extent cx="4210638" cy="3896269"/>
            <wp:effectExtent l="0" t="0" r="0" b="9525"/>
            <wp:docPr id="21103533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53355" name="Picture 211035335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8C1C" w14:textId="0F598835" w:rsidR="00CF50D2" w:rsidRPr="00CF50D2" w:rsidRDefault="00CF50D2" w:rsidP="000E3F03">
      <w:pPr>
        <w:pStyle w:val="ListParagraph"/>
        <w:ind w:left="2430"/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CF50D2">
        <w:rPr>
          <w:rFonts w:ascii="Times New Roman" w:hAnsi="Times New Roman" w:cs="Times New Roman"/>
          <w:bCs/>
        </w:rPr>
        <w:tab/>
      </w:r>
      <w:r w:rsidRPr="00CF50D2"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Figura 3</w:t>
      </w:r>
      <w:r w:rsidRPr="00CF50D2">
        <w:rPr>
          <w:rFonts w:ascii="Times New Roman" w:hAnsi="Times New Roman" w:cs="Times New Roman"/>
          <w:bCs/>
          <w:color w:val="1C75BC" w:themeColor="accent3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: </w:t>
      </w:r>
      <w:r w:rsidRPr="00CF50D2"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Schema bloc cu legăturile dintre UC și UE </w:t>
      </w:r>
      <w:proofErr w:type="spellStart"/>
      <w:r w:rsidRPr="00CF50D2"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mapate</w:t>
      </w:r>
      <w:proofErr w:type="spellEnd"/>
    </w:p>
    <w:p w14:paraId="064ABB31" w14:textId="77777777" w:rsidR="00CF50D2" w:rsidRDefault="00CF50D2" w:rsidP="000E3F03">
      <w:pPr>
        <w:pStyle w:val="ListParagraph"/>
        <w:ind w:left="2430"/>
        <w:rPr>
          <w:rFonts w:ascii="Times New Roman" w:hAnsi="Times New Roman" w:cs="Times New Roman"/>
          <w:b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F9D265C" w14:textId="7929F9E7" w:rsidR="00CF50D2" w:rsidRDefault="00CF50D2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5EDF3A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C1BCCA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46CA8D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82AA71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486D4D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5B9CE4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BE0CD9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8807CA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F36E28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E4DDFA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308531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985276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99D883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97D7E1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66034F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A5327F" w14:textId="77777777" w:rsidR="00543E7C" w:rsidRDefault="00543E7C" w:rsidP="000E3F03">
      <w:pPr>
        <w:pStyle w:val="ListParagraph"/>
        <w:ind w:left="2430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CE647E" w14:textId="77777777" w:rsidR="00101577" w:rsidRDefault="00101577" w:rsidP="00101577"/>
    <w:p w14:paraId="4BA10AB5" w14:textId="77777777" w:rsidR="00101577" w:rsidRDefault="00101577" w:rsidP="00101577"/>
    <w:p w14:paraId="27665CD9" w14:textId="77777777" w:rsidR="00101577" w:rsidRPr="00101577" w:rsidRDefault="00101577" w:rsidP="00101577"/>
    <w:p w14:paraId="5517104C" w14:textId="537E2FC1" w:rsidR="00543E7C" w:rsidRDefault="00543E7C" w:rsidP="00864EFE">
      <w:pPr>
        <w:pStyle w:val="Heading3"/>
        <w:rPr>
          <w:sz w:val="28"/>
          <w:szCs w:val="28"/>
        </w:rPr>
      </w:pPr>
      <w:bookmarkStart w:id="9" w:name="_Toc168152054"/>
      <w:r w:rsidRPr="00864EFE">
        <w:rPr>
          <w:sz w:val="28"/>
          <w:szCs w:val="28"/>
        </w:rPr>
        <w:t xml:space="preserve">2.2.4 </w:t>
      </w:r>
      <w:r w:rsidR="00E03211" w:rsidRPr="00864EFE">
        <w:rPr>
          <w:sz w:val="28"/>
          <w:szCs w:val="28"/>
        </w:rPr>
        <w:t>Reprezentarea UC prin diagrama de stări (organigrama)</w:t>
      </w:r>
      <w:bookmarkEnd w:id="9"/>
    </w:p>
    <w:p w14:paraId="47E212B8" w14:textId="77777777" w:rsidR="005B0C23" w:rsidRDefault="00864EFE" w:rsidP="00541FB9">
      <w:pPr>
        <w:ind w:left="2880" w:firstLine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E83E12" wp14:editId="387BE096">
            <wp:extent cx="2138534" cy="8486775"/>
            <wp:effectExtent l="0" t="0" r="0" b="0"/>
            <wp:docPr id="19910192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19265" name="Picture 19910192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855" cy="85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3729" w14:textId="77927010" w:rsidR="00541FB9" w:rsidRPr="005B0C23" w:rsidRDefault="008D7987" w:rsidP="00541FB9">
      <w:pPr>
        <w:ind w:left="2880" w:firstLine="720"/>
        <w:rPr>
          <w:rFonts w:ascii="Times New Roman" w:hAnsi="Times New Roman" w:cs="Times New Roman"/>
          <w:bCs/>
          <w:color w:val="1C75BC" w:themeColor="accent3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B0C23"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Figura 5:Organigrama u</w:t>
      </w:r>
      <w:r w:rsidR="005B0C23" w:rsidRPr="005B0C23"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nității de control</w:t>
      </w:r>
    </w:p>
    <w:p w14:paraId="2F6754B5" w14:textId="3E9DFDCC" w:rsidR="00864EFE" w:rsidRPr="00864EFE" w:rsidRDefault="00864EFE" w:rsidP="00864EFE">
      <w:r>
        <w:lastRenderedPageBreak/>
        <w:tab/>
      </w:r>
      <w:r>
        <w:tab/>
      </w:r>
    </w:p>
    <w:p w14:paraId="2A62430F" w14:textId="50F7A2DE" w:rsidR="00AB5625" w:rsidRDefault="00AB5625" w:rsidP="00D4461E">
      <w:pPr>
        <w:pStyle w:val="Heading3"/>
        <w:ind w:left="720" w:firstLine="720"/>
        <w:jc w:val="left"/>
        <w:rPr>
          <w:rFonts w:ascii="Times New Roman" w:hAnsi="Times New Roman" w:cs="Times New Roman"/>
          <w:sz w:val="28"/>
          <w:szCs w:val="28"/>
        </w:rPr>
      </w:pPr>
      <w:bookmarkStart w:id="10" w:name="_Toc168152055"/>
      <w:r w:rsidRPr="00D4461E">
        <w:rPr>
          <w:rFonts w:ascii="Times New Roman" w:hAnsi="Times New Roman" w:cs="Times New Roman"/>
          <w:sz w:val="28"/>
          <w:szCs w:val="28"/>
        </w:rPr>
        <w:t xml:space="preserve">2.2.5 </w:t>
      </w:r>
      <w:r w:rsidR="00D4461E" w:rsidRPr="00D4461E">
        <w:rPr>
          <w:rFonts w:ascii="Times New Roman" w:hAnsi="Times New Roman" w:cs="Times New Roman"/>
          <w:sz w:val="28"/>
          <w:szCs w:val="28"/>
        </w:rPr>
        <w:t>Schema de detaliu a proiectului</w:t>
      </w:r>
      <w:bookmarkEnd w:id="10"/>
      <w:r w:rsidR="00D4461E" w:rsidRPr="00D4461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1B9DBA" w14:textId="50CDFF25" w:rsidR="00D4461E" w:rsidRDefault="00D4461E" w:rsidP="00D4461E">
      <w:r>
        <w:tab/>
      </w:r>
      <w:r w:rsidR="00F91E59">
        <w:rPr>
          <w:noProof/>
        </w:rPr>
        <w:drawing>
          <wp:inline distT="0" distB="0" distL="0" distR="0" wp14:anchorId="09C208CF" wp14:editId="67DDD66C">
            <wp:extent cx="6125430" cy="4553585"/>
            <wp:effectExtent l="0" t="0" r="8890" b="0"/>
            <wp:docPr id="5546106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0677" name="Picture 55461067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5401" w14:textId="0BA1024B" w:rsidR="00F91E59" w:rsidRDefault="00F91E59" w:rsidP="00D4461E">
      <w:r>
        <w:tab/>
      </w:r>
      <w:r>
        <w:rPr>
          <w:noProof/>
        </w:rPr>
        <w:drawing>
          <wp:inline distT="0" distB="0" distL="0" distR="0" wp14:anchorId="3AE1B729" wp14:editId="5293F561">
            <wp:extent cx="6181725" cy="3857625"/>
            <wp:effectExtent l="0" t="0" r="9525" b="9525"/>
            <wp:docPr id="18900273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27385" name="Picture 18900273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91" cy="38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B727" w14:textId="77777777" w:rsidR="00F91E59" w:rsidRDefault="00F91E59" w:rsidP="00D4461E"/>
    <w:p w14:paraId="7E7EB7C4" w14:textId="5E5CDFA6" w:rsidR="00F91E59" w:rsidRDefault="00F91E59" w:rsidP="00D4461E">
      <w:r>
        <w:lastRenderedPageBreak/>
        <w:tab/>
      </w:r>
    </w:p>
    <w:p w14:paraId="1CD6A4C0" w14:textId="16FDAA42" w:rsidR="00F91E59" w:rsidRDefault="00F91E59" w:rsidP="00D4461E">
      <w:r>
        <w:tab/>
      </w:r>
      <w:r>
        <w:rPr>
          <w:noProof/>
        </w:rPr>
        <w:drawing>
          <wp:inline distT="0" distB="0" distL="0" distR="0" wp14:anchorId="1C7969DD" wp14:editId="2F533746">
            <wp:extent cx="6315956" cy="2715004"/>
            <wp:effectExtent l="0" t="0" r="0" b="9525"/>
            <wp:docPr id="8858753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75385" name="Picture 88587538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878D" w14:textId="4FD88E7A" w:rsidR="00CA62BF" w:rsidRDefault="00CA62BF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ab/>
      </w:r>
      <w:r>
        <w:tab/>
      </w:r>
      <w:r>
        <w:tab/>
      </w:r>
      <w:r>
        <w:tab/>
      </w:r>
      <w:r w:rsidRPr="00CA62BF"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Figura 5: Schema de detaliu a proiectului </w:t>
      </w:r>
    </w:p>
    <w:p w14:paraId="2D178CEE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C9F41DA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836FB31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A842714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3AAC798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1F5D59B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3AA98A6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0DC1574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3BC2C2F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6AFA969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44D41CE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DFB16AC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2C2FBAE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8E869DC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00E6875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B070352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8B40DA4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C8FC066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A993055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EB2E172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2029449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2BA48F3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B01800B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47D177D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A171004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F887678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8700A2F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25DA4B4E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DED18A3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47BD8BE0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97B582D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2927E9E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49A8A5C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772DBEF8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747F62C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1273C9E" w14:textId="77777777" w:rsidR="004466F8" w:rsidRDefault="004466F8" w:rsidP="00D4461E">
      <w:pPr>
        <w:rPr>
          <w:rFonts w:ascii="Times New Roman" w:hAnsi="Times New Roman" w:cs="Times New Roman"/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0C1D683D" w14:textId="62BFDB9C" w:rsidR="00236009" w:rsidRPr="004D74F3" w:rsidRDefault="002D0414" w:rsidP="004D74F3">
      <w:pPr>
        <w:pStyle w:val="Heading3"/>
        <w:numPr>
          <w:ilvl w:val="0"/>
          <w:numId w:val="3"/>
        </w:numPr>
        <w:jc w:val="left"/>
        <w:rPr>
          <w:sz w:val="28"/>
          <w:szCs w:val="28"/>
        </w:rPr>
      </w:pPr>
      <w:bookmarkStart w:id="11" w:name="_Toc168152056"/>
      <w:r w:rsidRPr="002D0414">
        <w:rPr>
          <w:sz w:val="28"/>
          <w:szCs w:val="28"/>
        </w:rPr>
        <w:t>Manual de utilizare și întreținere</w:t>
      </w:r>
      <w:bookmarkEnd w:id="11"/>
    </w:p>
    <w:p w14:paraId="0DC81F11" w14:textId="2872C930" w:rsidR="000E465F" w:rsidRDefault="000E465F" w:rsidP="002D0414">
      <w:pPr>
        <w:ind w:left="1170"/>
        <w:rPr>
          <w:bCs/>
        </w:rPr>
      </w:pPr>
    </w:p>
    <w:p w14:paraId="0C567FBA" w14:textId="7A2D951F" w:rsidR="000E465F" w:rsidRDefault="000E465F" w:rsidP="002D0414">
      <w:pPr>
        <w:ind w:left="1170"/>
        <w:rPr>
          <w:bCs/>
        </w:rPr>
      </w:pPr>
      <w:r>
        <w:rPr>
          <w:bCs/>
        </w:rPr>
        <w:tab/>
      </w:r>
      <w:r w:rsidR="004D74F3" w:rsidRPr="004D74F3">
        <w:rPr>
          <w:bCs/>
          <w:noProof/>
        </w:rPr>
        <w:drawing>
          <wp:inline distT="0" distB="0" distL="0" distR="0" wp14:anchorId="455AC561" wp14:editId="46530682">
            <wp:extent cx="4582164" cy="4334480"/>
            <wp:effectExtent l="0" t="0" r="0" b="9525"/>
            <wp:docPr id="190711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128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3A20" w14:textId="3D339F83" w:rsidR="004D74F3" w:rsidRDefault="004D74F3" w:rsidP="002D0414">
      <w:pPr>
        <w:ind w:left="1170"/>
        <w:rPr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B26C90">
        <w:rPr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Figura 6: harta plăcii</w:t>
      </w:r>
    </w:p>
    <w:p w14:paraId="1131097E" w14:textId="2D683992" w:rsidR="004D74F3" w:rsidRDefault="004D74F3" w:rsidP="002D0414">
      <w:pPr>
        <w:ind w:left="1170"/>
        <w:rPr>
          <w:bCs/>
          <w:color w:val="1C75BC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AE243FC" w14:textId="1D2B059C" w:rsidR="004D74F3" w:rsidRPr="00085B36" w:rsidRDefault="004D74F3" w:rsidP="002A4569">
      <w:pPr>
        <w:ind w:left="1170" w:firstLine="270"/>
        <w:rPr>
          <w:rFonts w:ascii="Times New Roman" w:hAnsi="Times New Roman" w:cs="Times New Roman"/>
        </w:rPr>
      </w:pPr>
      <w:r w:rsidRPr="00085B36">
        <w:rPr>
          <w:rFonts w:ascii="Times New Roman" w:hAnsi="Times New Roman" w:cs="Times New Roman"/>
        </w:rPr>
        <w:t xml:space="preserve">După alimentarea plăcii la curent și ridicarea </w:t>
      </w:r>
      <w:r w:rsidR="00993B24" w:rsidRPr="00085B36">
        <w:rPr>
          <w:rFonts w:ascii="Times New Roman" w:hAnsi="Times New Roman" w:cs="Times New Roman"/>
        </w:rPr>
        <w:t xml:space="preserve">“pornirii”  </w:t>
      </w:r>
      <w:r w:rsidR="004D0121" w:rsidRPr="00085B36">
        <w:rPr>
          <w:rFonts w:ascii="Times New Roman" w:hAnsi="Times New Roman" w:cs="Times New Roman"/>
        </w:rPr>
        <w:t>întreg afișajul ar trebui să arate “0000”.</w:t>
      </w:r>
    </w:p>
    <w:p w14:paraId="3833023E" w14:textId="49B4CF27" w:rsidR="004D0121" w:rsidRPr="00085B36" w:rsidRDefault="004C644B" w:rsidP="002D0414">
      <w:pPr>
        <w:ind w:left="1170"/>
        <w:rPr>
          <w:rFonts w:ascii="Times New Roman" w:hAnsi="Times New Roman" w:cs="Times New Roman"/>
        </w:rPr>
      </w:pPr>
      <w:r w:rsidRPr="00085B36">
        <w:rPr>
          <w:rFonts w:ascii="Times New Roman" w:hAnsi="Times New Roman" w:cs="Times New Roman"/>
        </w:rPr>
        <w:t>Pentru a simplifica limbajul , fiecare component</w:t>
      </w:r>
      <w:r w:rsidR="00635A65">
        <w:rPr>
          <w:rFonts w:ascii="Times New Roman" w:hAnsi="Times New Roman" w:cs="Times New Roman"/>
        </w:rPr>
        <w:t>ă</w:t>
      </w:r>
      <w:r w:rsidRPr="00085B36">
        <w:rPr>
          <w:rFonts w:ascii="Times New Roman" w:hAnsi="Times New Roman" w:cs="Times New Roman"/>
        </w:rPr>
        <w:t xml:space="preserve"> ridicată se numește </w:t>
      </w:r>
      <w:proofErr w:type="spellStart"/>
      <w:r w:rsidRPr="00085B36">
        <w:rPr>
          <w:rFonts w:ascii="Times New Roman" w:hAnsi="Times New Roman" w:cs="Times New Roman"/>
        </w:rPr>
        <w:t>switch</w:t>
      </w:r>
      <w:proofErr w:type="spellEnd"/>
      <w:r w:rsidR="00AD4844" w:rsidRPr="00085B36">
        <w:rPr>
          <w:rFonts w:ascii="Times New Roman" w:hAnsi="Times New Roman" w:cs="Times New Roman"/>
        </w:rPr>
        <w:t>(cele încercuite în figura 6 cu roșu)</w:t>
      </w:r>
      <w:r w:rsidRPr="00085B36">
        <w:rPr>
          <w:rFonts w:ascii="Times New Roman" w:hAnsi="Times New Roman" w:cs="Times New Roman"/>
        </w:rPr>
        <w:t xml:space="preserve"> </w:t>
      </w:r>
      <w:r w:rsidR="009A0771" w:rsidRPr="00085B36">
        <w:rPr>
          <w:rFonts w:ascii="Times New Roman" w:hAnsi="Times New Roman" w:cs="Times New Roman"/>
        </w:rPr>
        <w:t xml:space="preserve"> </w:t>
      </w:r>
      <w:r w:rsidRPr="00085B36">
        <w:rPr>
          <w:rFonts w:ascii="Times New Roman" w:hAnsi="Times New Roman" w:cs="Times New Roman"/>
        </w:rPr>
        <w:t>, iar prin ridicarea sa</w:t>
      </w:r>
      <w:r w:rsidR="009A0771" w:rsidRPr="00085B36">
        <w:rPr>
          <w:rFonts w:ascii="Times New Roman" w:hAnsi="Times New Roman" w:cs="Times New Roman"/>
        </w:rPr>
        <w:t xml:space="preserve"> , pornim o operație .Numele fiecăruia este sugestiv pentru acțiunea pe care o face.</w:t>
      </w:r>
    </w:p>
    <w:p w14:paraId="40E1FA78" w14:textId="7AD0D8FA" w:rsidR="009A0771" w:rsidRPr="00085B36" w:rsidRDefault="009A0771" w:rsidP="002D0414">
      <w:pPr>
        <w:ind w:left="1170"/>
        <w:rPr>
          <w:rFonts w:ascii="Times New Roman" w:hAnsi="Times New Roman" w:cs="Times New Roman"/>
        </w:rPr>
      </w:pPr>
      <w:r w:rsidRPr="00085B36">
        <w:rPr>
          <w:rFonts w:ascii="Times New Roman" w:hAnsi="Times New Roman" w:cs="Times New Roman"/>
        </w:rPr>
        <w:t xml:space="preserve">Dacă sunteți pregătit </w:t>
      </w:r>
      <w:r w:rsidR="00AD4844" w:rsidRPr="00085B36">
        <w:rPr>
          <w:rFonts w:ascii="Times New Roman" w:hAnsi="Times New Roman" w:cs="Times New Roman"/>
        </w:rPr>
        <w:t xml:space="preserve">, puteți porni primul </w:t>
      </w:r>
      <w:proofErr w:type="spellStart"/>
      <w:r w:rsidR="00AD4844" w:rsidRPr="00085B36">
        <w:rPr>
          <w:rFonts w:ascii="Times New Roman" w:hAnsi="Times New Roman" w:cs="Times New Roman"/>
        </w:rPr>
        <w:t>switch</w:t>
      </w:r>
      <w:proofErr w:type="spellEnd"/>
      <w:r w:rsidR="00AD4844" w:rsidRPr="00085B36">
        <w:rPr>
          <w:rFonts w:ascii="Times New Roman" w:hAnsi="Times New Roman" w:cs="Times New Roman"/>
        </w:rPr>
        <w:t xml:space="preserve"> din dreapta,”</w:t>
      </w:r>
      <w:proofErr w:type="spellStart"/>
      <w:r w:rsidR="00AD4844" w:rsidRPr="00085B36">
        <w:rPr>
          <w:rFonts w:ascii="Times New Roman" w:hAnsi="Times New Roman" w:cs="Times New Roman"/>
        </w:rPr>
        <w:t>enable</w:t>
      </w:r>
      <w:proofErr w:type="spellEnd"/>
      <w:r w:rsidR="00AD4844" w:rsidRPr="00085B36">
        <w:rPr>
          <w:rFonts w:ascii="Times New Roman" w:hAnsi="Times New Roman" w:cs="Times New Roman"/>
        </w:rPr>
        <w:t xml:space="preserve">” .Asta înseamnă că termostatul nostru este gata de a fi setat și de a fi </w:t>
      </w:r>
      <w:proofErr w:type="spellStart"/>
      <w:r w:rsidR="00AD4844" w:rsidRPr="00085B36">
        <w:rPr>
          <w:rFonts w:ascii="Times New Roman" w:hAnsi="Times New Roman" w:cs="Times New Roman"/>
        </w:rPr>
        <w:t>folosit.După</w:t>
      </w:r>
      <w:proofErr w:type="spellEnd"/>
      <w:r w:rsidR="00AD4844" w:rsidRPr="00085B36">
        <w:rPr>
          <w:rFonts w:ascii="Times New Roman" w:hAnsi="Times New Roman" w:cs="Times New Roman"/>
        </w:rPr>
        <w:t xml:space="preserve"> fiecare pas , după fiecare alegere de oră ,minute , etc. , trebuie să apăsați pe butonul din centru ,încercuit cu </w:t>
      </w:r>
      <w:proofErr w:type="spellStart"/>
      <w:r w:rsidR="00AD4844" w:rsidRPr="00085B36">
        <w:rPr>
          <w:rFonts w:ascii="Times New Roman" w:hAnsi="Times New Roman" w:cs="Times New Roman"/>
        </w:rPr>
        <w:t>roșu,căruia</w:t>
      </w:r>
      <w:proofErr w:type="spellEnd"/>
      <w:r w:rsidR="00AD4844" w:rsidRPr="00085B36">
        <w:rPr>
          <w:rFonts w:ascii="Times New Roman" w:hAnsi="Times New Roman" w:cs="Times New Roman"/>
        </w:rPr>
        <w:t xml:space="preserve"> îi corespunde numele “set”.</w:t>
      </w:r>
    </w:p>
    <w:p w14:paraId="0CC73145" w14:textId="380212DC" w:rsidR="008C740C" w:rsidRPr="00085B36" w:rsidRDefault="008C740C" w:rsidP="00327B3A">
      <w:pPr>
        <w:ind w:left="1170"/>
        <w:rPr>
          <w:rFonts w:ascii="Times New Roman" w:hAnsi="Times New Roman" w:cs="Times New Roman"/>
        </w:rPr>
      </w:pPr>
      <w:r w:rsidRPr="00085B36">
        <w:rPr>
          <w:rFonts w:ascii="Times New Roman" w:hAnsi="Times New Roman" w:cs="Times New Roman"/>
        </w:rPr>
        <w:tab/>
        <w:t xml:space="preserve">Atenție, dacă nu sunteți mulțumit de alegerea făcută , puteți porni oricând </w:t>
      </w:r>
      <w:proofErr w:type="spellStart"/>
      <w:r w:rsidRPr="00085B36">
        <w:rPr>
          <w:rFonts w:ascii="Times New Roman" w:hAnsi="Times New Roman" w:cs="Times New Roman"/>
        </w:rPr>
        <w:t>reset-ul</w:t>
      </w:r>
      <w:proofErr w:type="spellEnd"/>
      <w:r w:rsidR="00E46D18">
        <w:rPr>
          <w:rFonts w:ascii="Times New Roman" w:hAnsi="Times New Roman" w:cs="Times New Roman"/>
        </w:rPr>
        <w:t xml:space="preserve">(cel mai din stânga </w:t>
      </w:r>
      <w:proofErr w:type="spellStart"/>
      <w:r w:rsidR="00E46D18">
        <w:rPr>
          <w:rFonts w:ascii="Times New Roman" w:hAnsi="Times New Roman" w:cs="Times New Roman"/>
        </w:rPr>
        <w:t>switch</w:t>
      </w:r>
      <w:proofErr w:type="spellEnd"/>
      <w:r w:rsidR="00E46D18">
        <w:rPr>
          <w:rFonts w:ascii="Times New Roman" w:hAnsi="Times New Roman" w:cs="Times New Roman"/>
        </w:rPr>
        <w:t>)</w:t>
      </w:r>
      <w:r w:rsidRPr="00085B36">
        <w:rPr>
          <w:rFonts w:ascii="Times New Roman" w:hAnsi="Times New Roman" w:cs="Times New Roman"/>
        </w:rPr>
        <w:t xml:space="preserve"> </w:t>
      </w:r>
      <w:r w:rsidR="00F61155" w:rsidRPr="00085B36">
        <w:rPr>
          <w:rFonts w:ascii="Times New Roman" w:hAnsi="Times New Roman" w:cs="Times New Roman"/>
        </w:rPr>
        <w:t xml:space="preserve">,iar placa va fi gata de programat </w:t>
      </w:r>
      <w:r w:rsidR="00474657" w:rsidRPr="00085B36">
        <w:rPr>
          <w:rFonts w:ascii="Times New Roman" w:hAnsi="Times New Roman" w:cs="Times New Roman"/>
        </w:rPr>
        <w:t>,din nou.</w:t>
      </w:r>
      <w:r w:rsidR="00311022" w:rsidRPr="00085B36">
        <w:rPr>
          <w:rFonts w:ascii="Times New Roman" w:hAnsi="Times New Roman" w:cs="Times New Roman"/>
        </w:rPr>
        <w:t xml:space="preserve"> </w:t>
      </w:r>
      <w:r w:rsidR="00327B3A">
        <w:rPr>
          <w:rFonts w:ascii="Times New Roman" w:hAnsi="Times New Roman" w:cs="Times New Roman"/>
        </w:rPr>
        <w:t xml:space="preserve">Este de ajuns să ridicați și să coborâți </w:t>
      </w:r>
      <w:proofErr w:type="spellStart"/>
      <w:r w:rsidR="00327B3A">
        <w:rPr>
          <w:rFonts w:ascii="Times New Roman" w:hAnsi="Times New Roman" w:cs="Times New Roman"/>
        </w:rPr>
        <w:t>switch-ul</w:t>
      </w:r>
      <w:proofErr w:type="spellEnd"/>
      <w:r w:rsidR="00327B3A">
        <w:rPr>
          <w:rFonts w:ascii="Times New Roman" w:hAnsi="Times New Roman" w:cs="Times New Roman"/>
        </w:rPr>
        <w:t xml:space="preserve"> corespunzător </w:t>
      </w:r>
      <w:proofErr w:type="spellStart"/>
      <w:r w:rsidR="00327B3A">
        <w:rPr>
          <w:rFonts w:ascii="Times New Roman" w:hAnsi="Times New Roman" w:cs="Times New Roman"/>
        </w:rPr>
        <w:t>resetării.</w:t>
      </w:r>
      <w:r w:rsidR="00474657" w:rsidRPr="00085B36">
        <w:rPr>
          <w:rFonts w:ascii="Times New Roman" w:hAnsi="Times New Roman" w:cs="Times New Roman"/>
        </w:rPr>
        <w:t>Dacă</w:t>
      </w:r>
      <w:proofErr w:type="spellEnd"/>
      <w:r w:rsidR="00474657" w:rsidRPr="00085B36">
        <w:rPr>
          <w:rFonts w:ascii="Times New Roman" w:hAnsi="Times New Roman" w:cs="Times New Roman"/>
        </w:rPr>
        <w:t xml:space="preserve"> cumva, în urma resetării sunt pornite și alte </w:t>
      </w:r>
      <w:proofErr w:type="spellStart"/>
      <w:r w:rsidR="00474657" w:rsidRPr="00085B36">
        <w:rPr>
          <w:rFonts w:ascii="Times New Roman" w:hAnsi="Times New Roman" w:cs="Times New Roman"/>
        </w:rPr>
        <w:t>switch</w:t>
      </w:r>
      <w:proofErr w:type="spellEnd"/>
      <w:r w:rsidR="00474657" w:rsidRPr="00085B36">
        <w:rPr>
          <w:rFonts w:ascii="Times New Roman" w:hAnsi="Times New Roman" w:cs="Times New Roman"/>
        </w:rPr>
        <w:t xml:space="preserve">-uri , </w:t>
      </w:r>
      <w:r w:rsidR="000F70DF" w:rsidRPr="00085B36">
        <w:rPr>
          <w:rFonts w:ascii="Times New Roman" w:hAnsi="Times New Roman" w:cs="Times New Roman"/>
        </w:rPr>
        <w:t>este recomandat să le opriți,</w:t>
      </w:r>
      <w:r w:rsidR="00133020" w:rsidRPr="00085B36">
        <w:rPr>
          <w:rFonts w:ascii="Times New Roman" w:hAnsi="Times New Roman" w:cs="Times New Roman"/>
        </w:rPr>
        <w:t xml:space="preserve"> </w:t>
      </w:r>
      <w:r w:rsidR="000F70DF" w:rsidRPr="00085B36">
        <w:rPr>
          <w:rFonts w:ascii="Times New Roman" w:hAnsi="Times New Roman" w:cs="Times New Roman"/>
        </w:rPr>
        <w:t>dându-le în jos.</w:t>
      </w:r>
    </w:p>
    <w:p w14:paraId="5E429BAC" w14:textId="7F69CDF2" w:rsidR="00A95378" w:rsidRPr="00085B36" w:rsidRDefault="00A95378" w:rsidP="00A95378">
      <w:pPr>
        <w:ind w:left="1170" w:firstLine="270"/>
        <w:rPr>
          <w:rFonts w:ascii="Times New Roman" w:hAnsi="Times New Roman" w:cs="Times New Roman"/>
        </w:rPr>
      </w:pPr>
      <w:r w:rsidRPr="00085B36">
        <w:rPr>
          <w:rFonts w:ascii="Times New Roman" w:hAnsi="Times New Roman" w:cs="Times New Roman"/>
        </w:rPr>
        <w:t xml:space="preserve">După pornirea termostatului, prin ridicarea </w:t>
      </w:r>
      <w:proofErr w:type="spellStart"/>
      <w:r w:rsidRPr="00085B36">
        <w:rPr>
          <w:rFonts w:ascii="Times New Roman" w:hAnsi="Times New Roman" w:cs="Times New Roman"/>
        </w:rPr>
        <w:t>switch</w:t>
      </w:r>
      <w:proofErr w:type="spellEnd"/>
      <w:r w:rsidRPr="00085B36">
        <w:rPr>
          <w:rFonts w:ascii="Times New Roman" w:hAnsi="Times New Roman" w:cs="Times New Roman"/>
        </w:rPr>
        <w:t xml:space="preserve">-ului </w:t>
      </w:r>
      <w:proofErr w:type="spellStart"/>
      <w:r w:rsidRPr="00085B36">
        <w:rPr>
          <w:rFonts w:ascii="Times New Roman" w:hAnsi="Times New Roman" w:cs="Times New Roman"/>
        </w:rPr>
        <w:t>enable</w:t>
      </w:r>
      <w:proofErr w:type="spellEnd"/>
      <w:r w:rsidRPr="00085B36">
        <w:rPr>
          <w:rFonts w:ascii="Times New Roman" w:hAnsi="Times New Roman" w:cs="Times New Roman"/>
        </w:rPr>
        <w:t xml:space="preserve"> ,urmează pasul </w:t>
      </w:r>
      <w:proofErr w:type="spellStart"/>
      <w:r w:rsidRPr="00085B36">
        <w:rPr>
          <w:rFonts w:ascii="Times New Roman" w:hAnsi="Times New Roman" w:cs="Times New Roman"/>
        </w:rPr>
        <w:t>următor,acela</w:t>
      </w:r>
      <w:proofErr w:type="spellEnd"/>
      <w:r w:rsidRPr="00085B36">
        <w:rPr>
          <w:rFonts w:ascii="Times New Roman" w:hAnsi="Times New Roman" w:cs="Times New Roman"/>
        </w:rPr>
        <w:t xml:space="preserve"> de a alege</w:t>
      </w:r>
      <w:r w:rsidR="0091537A" w:rsidRPr="00085B36">
        <w:rPr>
          <w:rFonts w:ascii="Times New Roman" w:hAnsi="Times New Roman" w:cs="Times New Roman"/>
        </w:rPr>
        <w:t xml:space="preserve"> modul în care se dorește să funcționeze </w:t>
      </w:r>
      <w:proofErr w:type="spellStart"/>
      <w:r w:rsidR="0091537A" w:rsidRPr="00085B36">
        <w:rPr>
          <w:rFonts w:ascii="Times New Roman" w:hAnsi="Times New Roman" w:cs="Times New Roman"/>
        </w:rPr>
        <w:t>termostatul.Dacă</w:t>
      </w:r>
      <w:proofErr w:type="spellEnd"/>
      <w:r w:rsidR="0091537A" w:rsidRPr="00085B36">
        <w:rPr>
          <w:rFonts w:ascii="Times New Roman" w:hAnsi="Times New Roman" w:cs="Times New Roman"/>
        </w:rPr>
        <w:t xml:space="preserve"> lăsați cum a fost </w:t>
      </w:r>
      <w:proofErr w:type="spellStart"/>
      <w:r w:rsidR="0091537A" w:rsidRPr="00085B36">
        <w:rPr>
          <w:rFonts w:ascii="Times New Roman" w:hAnsi="Times New Roman" w:cs="Times New Roman"/>
        </w:rPr>
        <w:t>switch-ul</w:t>
      </w:r>
      <w:proofErr w:type="spellEnd"/>
      <w:r w:rsidR="0091537A" w:rsidRPr="00085B36">
        <w:rPr>
          <w:rFonts w:ascii="Times New Roman" w:hAnsi="Times New Roman" w:cs="Times New Roman"/>
        </w:rPr>
        <w:t xml:space="preserve"> </w:t>
      </w:r>
      <w:proofErr w:type="spellStart"/>
      <w:r w:rsidR="0091537A" w:rsidRPr="00085B36">
        <w:rPr>
          <w:rFonts w:ascii="Times New Roman" w:hAnsi="Times New Roman" w:cs="Times New Roman"/>
        </w:rPr>
        <w:t>inițial,în</w:t>
      </w:r>
      <w:proofErr w:type="spellEnd"/>
      <w:r w:rsidR="0091537A" w:rsidRPr="00085B36">
        <w:rPr>
          <w:rFonts w:ascii="Times New Roman" w:hAnsi="Times New Roman" w:cs="Times New Roman"/>
        </w:rPr>
        <w:t xml:space="preserve"> jos , el va încălzi, iar dacă ridicați din el , el va </w:t>
      </w:r>
      <w:proofErr w:type="spellStart"/>
      <w:r w:rsidR="0091537A" w:rsidRPr="00085B36">
        <w:rPr>
          <w:rFonts w:ascii="Times New Roman" w:hAnsi="Times New Roman" w:cs="Times New Roman"/>
        </w:rPr>
        <w:t>răci.După</w:t>
      </w:r>
      <w:proofErr w:type="spellEnd"/>
      <w:r w:rsidR="0091537A" w:rsidRPr="00085B36">
        <w:rPr>
          <w:rFonts w:ascii="Times New Roman" w:hAnsi="Times New Roman" w:cs="Times New Roman"/>
        </w:rPr>
        <w:t xml:space="preserve"> alegerea făcut</w:t>
      </w:r>
      <w:r w:rsidR="00357377" w:rsidRPr="00085B36">
        <w:rPr>
          <w:rFonts w:ascii="Times New Roman" w:hAnsi="Times New Roman" w:cs="Times New Roman"/>
        </w:rPr>
        <w:t>ă și setarea componentei plăcii,</w:t>
      </w:r>
      <w:r w:rsidR="00085B36">
        <w:rPr>
          <w:rFonts w:ascii="Times New Roman" w:hAnsi="Times New Roman" w:cs="Times New Roman"/>
        </w:rPr>
        <w:t xml:space="preserve"> </w:t>
      </w:r>
      <w:r w:rsidR="00357377" w:rsidRPr="00085B36">
        <w:rPr>
          <w:rFonts w:ascii="Times New Roman" w:hAnsi="Times New Roman" w:cs="Times New Roman"/>
        </w:rPr>
        <w:t>treceți la pasul următor.</w:t>
      </w:r>
    </w:p>
    <w:p w14:paraId="4F713677" w14:textId="0B6A77B5" w:rsidR="00E376F0" w:rsidRPr="00085B36" w:rsidRDefault="00E376F0" w:rsidP="002D0414">
      <w:pPr>
        <w:ind w:left="1170"/>
        <w:rPr>
          <w:rFonts w:ascii="Times New Roman" w:hAnsi="Times New Roman" w:cs="Times New Roman"/>
        </w:rPr>
      </w:pPr>
      <w:r w:rsidRPr="00085B36">
        <w:rPr>
          <w:rFonts w:ascii="Times New Roman" w:hAnsi="Times New Roman" w:cs="Times New Roman"/>
        </w:rPr>
        <w:tab/>
        <w:t xml:space="preserve">După </w:t>
      </w:r>
      <w:r w:rsidR="00357377" w:rsidRPr="00085B36">
        <w:rPr>
          <w:rFonts w:ascii="Times New Roman" w:hAnsi="Times New Roman" w:cs="Times New Roman"/>
        </w:rPr>
        <w:t>alegerea modului</w:t>
      </w:r>
      <w:r w:rsidRPr="00085B36">
        <w:rPr>
          <w:rFonts w:ascii="Times New Roman" w:hAnsi="Times New Roman" w:cs="Times New Roman"/>
        </w:rPr>
        <w:t>,</w:t>
      </w:r>
      <w:r w:rsidR="00A131B6" w:rsidRPr="00085B36">
        <w:rPr>
          <w:rFonts w:ascii="Times New Roman" w:hAnsi="Times New Roman" w:cs="Times New Roman"/>
        </w:rPr>
        <w:t xml:space="preserve"> urmează pasul următor , acela de a seta ora termostatului.</w:t>
      </w:r>
      <w:r w:rsidR="00FD3A43" w:rsidRPr="00085B36">
        <w:rPr>
          <w:rFonts w:ascii="Times New Roman" w:hAnsi="Times New Roman" w:cs="Times New Roman"/>
        </w:rPr>
        <w:t xml:space="preserve"> Pentru a face asta, trebuie pornit al </w:t>
      </w:r>
      <w:r w:rsidR="00357377" w:rsidRPr="00085B36">
        <w:rPr>
          <w:rFonts w:ascii="Times New Roman" w:hAnsi="Times New Roman" w:cs="Times New Roman"/>
        </w:rPr>
        <w:t>treilea</w:t>
      </w:r>
      <w:r w:rsidR="00FD3A43" w:rsidRPr="00085B36">
        <w:rPr>
          <w:rFonts w:ascii="Times New Roman" w:hAnsi="Times New Roman" w:cs="Times New Roman"/>
        </w:rPr>
        <w:t xml:space="preserve"> </w:t>
      </w:r>
      <w:proofErr w:type="spellStart"/>
      <w:r w:rsidR="00FD3A43" w:rsidRPr="00085B36">
        <w:rPr>
          <w:rFonts w:ascii="Times New Roman" w:hAnsi="Times New Roman" w:cs="Times New Roman"/>
        </w:rPr>
        <w:t>switch</w:t>
      </w:r>
      <w:proofErr w:type="spellEnd"/>
      <w:r w:rsidR="00FD3A43" w:rsidRPr="00085B36">
        <w:rPr>
          <w:rFonts w:ascii="Times New Roman" w:hAnsi="Times New Roman" w:cs="Times New Roman"/>
        </w:rPr>
        <w:t xml:space="preserve"> din dreapta, pe nume “</w:t>
      </w:r>
      <w:proofErr w:type="spellStart"/>
      <w:r w:rsidR="00FD3A43" w:rsidRPr="00085B36">
        <w:rPr>
          <w:rFonts w:ascii="Times New Roman" w:hAnsi="Times New Roman" w:cs="Times New Roman"/>
        </w:rPr>
        <w:t>start_ora</w:t>
      </w:r>
      <w:proofErr w:type="spellEnd"/>
      <w:r w:rsidR="00FD3A43" w:rsidRPr="00085B36">
        <w:rPr>
          <w:rFonts w:ascii="Times New Roman" w:hAnsi="Times New Roman" w:cs="Times New Roman"/>
        </w:rPr>
        <w:t xml:space="preserve">” (din figura 6) </w:t>
      </w:r>
      <w:r w:rsidR="00A74629" w:rsidRPr="00085B36">
        <w:rPr>
          <w:rFonts w:ascii="Times New Roman" w:hAnsi="Times New Roman" w:cs="Times New Roman"/>
        </w:rPr>
        <w:t xml:space="preserve">.După pornire , va crește singură ora, cu o unitate , o data la 3 </w:t>
      </w:r>
      <w:proofErr w:type="spellStart"/>
      <w:r w:rsidR="00A74629" w:rsidRPr="00085B36">
        <w:rPr>
          <w:rFonts w:ascii="Times New Roman" w:hAnsi="Times New Roman" w:cs="Times New Roman"/>
        </w:rPr>
        <w:t>secunde</w:t>
      </w:r>
      <w:r w:rsidR="005359FF" w:rsidRPr="00085B36">
        <w:rPr>
          <w:rFonts w:ascii="Times New Roman" w:hAnsi="Times New Roman" w:cs="Times New Roman"/>
        </w:rPr>
        <w:t>.Ora</w:t>
      </w:r>
      <w:proofErr w:type="spellEnd"/>
      <w:r w:rsidR="005359FF" w:rsidRPr="00085B36">
        <w:rPr>
          <w:rFonts w:ascii="Times New Roman" w:hAnsi="Times New Roman" w:cs="Times New Roman"/>
        </w:rPr>
        <w:t xml:space="preserve"> va fi reprezentată pe afișaj(vezi figura 6) </w:t>
      </w:r>
      <w:r w:rsidR="001A6D5C" w:rsidRPr="00085B36">
        <w:rPr>
          <w:rFonts w:ascii="Times New Roman" w:hAnsi="Times New Roman" w:cs="Times New Roman"/>
        </w:rPr>
        <w:t xml:space="preserve">,pe primele 2 cifre de la stânga la </w:t>
      </w:r>
      <w:proofErr w:type="spellStart"/>
      <w:r w:rsidR="001A6D5C" w:rsidRPr="00085B36">
        <w:rPr>
          <w:rFonts w:ascii="Times New Roman" w:hAnsi="Times New Roman" w:cs="Times New Roman"/>
        </w:rPr>
        <w:t>dreapta.Când</w:t>
      </w:r>
      <w:proofErr w:type="spellEnd"/>
      <w:r w:rsidR="001A6D5C" w:rsidRPr="00085B36">
        <w:rPr>
          <w:rFonts w:ascii="Times New Roman" w:hAnsi="Times New Roman" w:cs="Times New Roman"/>
        </w:rPr>
        <w:t xml:space="preserve"> </w:t>
      </w:r>
      <w:r w:rsidR="00F668E7" w:rsidRPr="00085B36">
        <w:rPr>
          <w:rFonts w:ascii="Times New Roman" w:hAnsi="Times New Roman" w:cs="Times New Roman"/>
        </w:rPr>
        <w:t>ora ajunge la cea dorită de dumneavoastră , apăsați butonul set,</w:t>
      </w:r>
      <w:r w:rsidR="00A00172" w:rsidRPr="00085B36">
        <w:rPr>
          <w:rFonts w:ascii="Times New Roman" w:hAnsi="Times New Roman" w:cs="Times New Roman"/>
        </w:rPr>
        <w:t xml:space="preserve"> iar </w:t>
      </w:r>
      <w:proofErr w:type="spellStart"/>
      <w:r w:rsidR="00A00172" w:rsidRPr="00085B36">
        <w:rPr>
          <w:rFonts w:ascii="Times New Roman" w:hAnsi="Times New Roman" w:cs="Times New Roman"/>
        </w:rPr>
        <w:t>switch-ul</w:t>
      </w:r>
      <w:proofErr w:type="spellEnd"/>
      <w:r w:rsidR="00A00172" w:rsidRPr="00085B36">
        <w:rPr>
          <w:rFonts w:ascii="Times New Roman" w:hAnsi="Times New Roman" w:cs="Times New Roman"/>
        </w:rPr>
        <w:t xml:space="preserve"> lăsați-l cum a fost , adică </w:t>
      </w:r>
      <w:proofErr w:type="spellStart"/>
      <w:r w:rsidR="00A00172" w:rsidRPr="00085B36">
        <w:rPr>
          <w:rFonts w:ascii="Times New Roman" w:hAnsi="Times New Roman" w:cs="Times New Roman"/>
        </w:rPr>
        <w:t>pornit.</w:t>
      </w:r>
      <w:r w:rsidR="00085B36">
        <w:rPr>
          <w:rFonts w:ascii="Times New Roman" w:hAnsi="Times New Roman" w:cs="Times New Roman"/>
        </w:rPr>
        <w:t>Pe</w:t>
      </w:r>
      <w:proofErr w:type="spellEnd"/>
      <w:r w:rsidR="00085B36">
        <w:rPr>
          <w:rFonts w:ascii="Times New Roman" w:hAnsi="Times New Roman" w:cs="Times New Roman"/>
        </w:rPr>
        <w:t xml:space="preserve"> afișaj ar trebui să rămână ora dorită de </w:t>
      </w:r>
      <w:r w:rsidR="00085B36">
        <w:rPr>
          <w:rFonts w:ascii="Times New Roman" w:hAnsi="Times New Roman" w:cs="Times New Roman"/>
        </w:rPr>
        <w:lastRenderedPageBreak/>
        <w:t>dumneavoastră</w:t>
      </w:r>
      <w:r w:rsidR="00514BDC">
        <w:rPr>
          <w:rFonts w:ascii="Times New Roman" w:hAnsi="Times New Roman" w:cs="Times New Roman"/>
        </w:rPr>
        <w:t>,</w:t>
      </w:r>
      <w:r w:rsidR="00514BDC" w:rsidRPr="00514BDC">
        <w:rPr>
          <w:rFonts w:ascii="Times New Roman" w:hAnsi="Times New Roman" w:cs="Times New Roman"/>
        </w:rPr>
        <w:t xml:space="preserve"> </w:t>
      </w:r>
      <w:r w:rsidR="00514BDC">
        <w:rPr>
          <w:rFonts w:ascii="Times New Roman" w:hAnsi="Times New Roman" w:cs="Times New Roman"/>
        </w:rPr>
        <w:t>urmată de 2 de 0</w:t>
      </w:r>
      <w:r w:rsidR="00085B36">
        <w:rPr>
          <w:rFonts w:ascii="Times New Roman" w:hAnsi="Times New Roman" w:cs="Times New Roman"/>
        </w:rPr>
        <w:t>.</w:t>
      </w:r>
      <w:r w:rsidR="00514BDC">
        <w:rPr>
          <w:rFonts w:ascii="Times New Roman" w:hAnsi="Times New Roman" w:cs="Times New Roman"/>
        </w:rPr>
        <w:t xml:space="preserve"> </w:t>
      </w:r>
      <w:r w:rsidR="00A00172" w:rsidRPr="00085B36">
        <w:rPr>
          <w:rFonts w:ascii="Times New Roman" w:hAnsi="Times New Roman" w:cs="Times New Roman"/>
        </w:rPr>
        <w:t xml:space="preserve">Dacă cumva ați trecut de ora dorită </w:t>
      </w:r>
      <w:r w:rsidR="00A95378" w:rsidRPr="00085B36">
        <w:rPr>
          <w:rFonts w:ascii="Times New Roman" w:hAnsi="Times New Roman" w:cs="Times New Roman"/>
        </w:rPr>
        <w:t xml:space="preserve">și nu a-ți apucat să apăsați butonul de </w:t>
      </w:r>
      <w:proofErr w:type="spellStart"/>
      <w:r w:rsidR="00A95378" w:rsidRPr="00085B36">
        <w:rPr>
          <w:rFonts w:ascii="Times New Roman" w:hAnsi="Times New Roman" w:cs="Times New Roman"/>
        </w:rPr>
        <w:t>setare,puteți</w:t>
      </w:r>
      <w:proofErr w:type="spellEnd"/>
      <w:r w:rsidR="00A95378" w:rsidRPr="00085B36">
        <w:rPr>
          <w:rFonts w:ascii="Times New Roman" w:hAnsi="Times New Roman" w:cs="Times New Roman"/>
        </w:rPr>
        <w:t xml:space="preserve"> aștepta și când ora va ajunge la 23,va reîncepe ,din nou, de la 00.</w:t>
      </w:r>
    </w:p>
    <w:p w14:paraId="2861D34D" w14:textId="654294F6" w:rsidR="00085B36" w:rsidRDefault="00085B36" w:rsidP="002A4569">
      <w:pPr>
        <w:ind w:left="1170" w:firstLine="270"/>
        <w:rPr>
          <w:rFonts w:ascii="Times New Roman" w:hAnsi="Times New Roman" w:cs="Times New Roman"/>
        </w:rPr>
      </w:pPr>
      <w:r w:rsidRPr="00085B36">
        <w:rPr>
          <w:rFonts w:ascii="Times New Roman" w:hAnsi="Times New Roman" w:cs="Times New Roman"/>
        </w:rPr>
        <w:t xml:space="preserve">După alegerea </w:t>
      </w:r>
      <w:r w:rsidR="00771F03">
        <w:rPr>
          <w:rFonts w:ascii="Times New Roman" w:hAnsi="Times New Roman" w:cs="Times New Roman"/>
        </w:rPr>
        <w:t>orei</w:t>
      </w:r>
      <w:r w:rsidRPr="00085B36">
        <w:rPr>
          <w:rFonts w:ascii="Times New Roman" w:hAnsi="Times New Roman" w:cs="Times New Roman"/>
        </w:rPr>
        <w:t xml:space="preserve">, urmează pasul următor , acela de a seta </w:t>
      </w:r>
      <w:r>
        <w:rPr>
          <w:rFonts w:ascii="Times New Roman" w:hAnsi="Times New Roman" w:cs="Times New Roman"/>
        </w:rPr>
        <w:t xml:space="preserve">minutele </w:t>
      </w:r>
      <w:r w:rsidRPr="00085B36">
        <w:rPr>
          <w:rFonts w:ascii="Times New Roman" w:hAnsi="Times New Roman" w:cs="Times New Roman"/>
        </w:rPr>
        <w:t xml:space="preserve"> termostatului. Pentru a face asta, trebuie pornit al </w:t>
      </w:r>
      <w:r>
        <w:rPr>
          <w:rFonts w:ascii="Times New Roman" w:hAnsi="Times New Roman" w:cs="Times New Roman"/>
        </w:rPr>
        <w:t>patrulea</w:t>
      </w:r>
      <w:r w:rsidRPr="00085B36">
        <w:rPr>
          <w:rFonts w:ascii="Times New Roman" w:hAnsi="Times New Roman" w:cs="Times New Roman"/>
        </w:rPr>
        <w:t xml:space="preserve"> </w:t>
      </w:r>
      <w:proofErr w:type="spellStart"/>
      <w:r w:rsidRPr="00085B36">
        <w:rPr>
          <w:rFonts w:ascii="Times New Roman" w:hAnsi="Times New Roman" w:cs="Times New Roman"/>
        </w:rPr>
        <w:t>switch</w:t>
      </w:r>
      <w:proofErr w:type="spellEnd"/>
      <w:r w:rsidRPr="00085B36">
        <w:rPr>
          <w:rFonts w:ascii="Times New Roman" w:hAnsi="Times New Roman" w:cs="Times New Roman"/>
        </w:rPr>
        <w:t xml:space="preserve"> din dreapta, pe nume “</w:t>
      </w:r>
      <w:proofErr w:type="spellStart"/>
      <w:r w:rsidRPr="00085B36">
        <w:rPr>
          <w:rFonts w:ascii="Times New Roman" w:hAnsi="Times New Roman" w:cs="Times New Roman"/>
        </w:rPr>
        <w:t>start_</w:t>
      </w:r>
      <w:r>
        <w:rPr>
          <w:rFonts w:ascii="Times New Roman" w:hAnsi="Times New Roman" w:cs="Times New Roman"/>
        </w:rPr>
        <w:t>minute</w:t>
      </w:r>
      <w:proofErr w:type="spellEnd"/>
      <w:r w:rsidRPr="00085B36">
        <w:rPr>
          <w:rFonts w:ascii="Times New Roman" w:hAnsi="Times New Roman" w:cs="Times New Roman"/>
        </w:rPr>
        <w:t xml:space="preserve">” (din figura 6) .După pornire , </w:t>
      </w:r>
      <w:r>
        <w:rPr>
          <w:rFonts w:ascii="Times New Roman" w:hAnsi="Times New Roman" w:cs="Times New Roman"/>
        </w:rPr>
        <w:t>vor crește singure minutele</w:t>
      </w:r>
      <w:r w:rsidRPr="00085B36">
        <w:rPr>
          <w:rFonts w:ascii="Times New Roman" w:hAnsi="Times New Roman" w:cs="Times New Roman"/>
        </w:rPr>
        <w:t xml:space="preserve">, cu o unitate , o data la 3 </w:t>
      </w:r>
      <w:proofErr w:type="spellStart"/>
      <w:r w:rsidRPr="00085B36">
        <w:rPr>
          <w:rFonts w:ascii="Times New Roman" w:hAnsi="Times New Roman" w:cs="Times New Roman"/>
        </w:rPr>
        <w:t>secunde.</w:t>
      </w:r>
      <w:r>
        <w:rPr>
          <w:rFonts w:ascii="Times New Roman" w:hAnsi="Times New Roman" w:cs="Times New Roman"/>
        </w:rPr>
        <w:t>Minutele</w:t>
      </w:r>
      <w:proofErr w:type="spellEnd"/>
      <w:r w:rsidRPr="00085B36">
        <w:rPr>
          <w:rFonts w:ascii="Times New Roman" w:hAnsi="Times New Roman" w:cs="Times New Roman"/>
        </w:rPr>
        <w:t xml:space="preserve"> v</w:t>
      </w:r>
      <w:r>
        <w:rPr>
          <w:rFonts w:ascii="Times New Roman" w:hAnsi="Times New Roman" w:cs="Times New Roman"/>
        </w:rPr>
        <w:t>or</w:t>
      </w:r>
      <w:r w:rsidRPr="00085B36">
        <w:rPr>
          <w:rFonts w:ascii="Times New Roman" w:hAnsi="Times New Roman" w:cs="Times New Roman"/>
        </w:rPr>
        <w:t xml:space="preserve"> fi </w:t>
      </w:r>
      <w:r>
        <w:rPr>
          <w:rFonts w:ascii="Times New Roman" w:hAnsi="Times New Roman" w:cs="Times New Roman"/>
        </w:rPr>
        <w:t>reprezentate</w:t>
      </w:r>
      <w:r w:rsidRPr="00085B36">
        <w:rPr>
          <w:rFonts w:ascii="Times New Roman" w:hAnsi="Times New Roman" w:cs="Times New Roman"/>
        </w:rPr>
        <w:t xml:space="preserve"> pe afișaj(vezi figura 6) ,</w:t>
      </w:r>
      <w:r>
        <w:rPr>
          <w:rFonts w:ascii="Times New Roman" w:hAnsi="Times New Roman" w:cs="Times New Roman"/>
        </w:rPr>
        <w:t xml:space="preserve">pe următoarele 2 </w:t>
      </w:r>
      <w:proofErr w:type="spellStart"/>
      <w:r w:rsidR="006F0FDF">
        <w:rPr>
          <w:rFonts w:ascii="Times New Roman" w:hAnsi="Times New Roman" w:cs="Times New Roman"/>
        </w:rPr>
        <w:t>cifre,după</w:t>
      </w:r>
      <w:proofErr w:type="spellEnd"/>
      <w:r w:rsidR="006F0FDF">
        <w:rPr>
          <w:rFonts w:ascii="Times New Roman" w:hAnsi="Times New Roman" w:cs="Times New Roman"/>
        </w:rPr>
        <w:t xml:space="preserve"> </w:t>
      </w:r>
      <w:proofErr w:type="spellStart"/>
      <w:r w:rsidR="006F0FDF">
        <w:rPr>
          <w:rFonts w:ascii="Times New Roman" w:hAnsi="Times New Roman" w:cs="Times New Roman"/>
        </w:rPr>
        <w:t>ore.</w:t>
      </w:r>
      <w:r w:rsidRPr="00085B36">
        <w:rPr>
          <w:rFonts w:ascii="Times New Roman" w:hAnsi="Times New Roman" w:cs="Times New Roman"/>
        </w:rPr>
        <w:t>Când</w:t>
      </w:r>
      <w:proofErr w:type="spellEnd"/>
      <w:r w:rsidRPr="00085B36">
        <w:rPr>
          <w:rFonts w:ascii="Times New Roman" w:hAnsi="Times New Roman" w:cs="Times New Roman"/>
        </w:rPr>
        <w:t xml:space="preserve"> </w:t>
      </w:r>
      <w:r w:rsidR="006F0FDF">
        <w:rPr>
          <w:rFonts w:ascii="Times New Roman" w:hAnsi="Times New Roman" w:cs="Times New Roman"/>
        </w:rPr>
        <w:t>minutele</w:t>
      </w:r>
      <w:r w:rsidRPr="00085B36">
        <w:rPr>
          <w:rFonts w:ascii="Times New Roman" w:hAnsi="Times New Roman" w:cs="Times New Roman"/>
        </w:rPr>
        <w:t xml:space="preserve"> ajung la ce</w:t>
      </w:r>
      <w:r w:rsidR="00176A54">
        <w:rPr>
          <w:rFonts w:ascii="Times New Roman" w:hAnsi="Times New Roman" w:cs="Times New Roman"/>
        </w:rPr>
        <w:t>le</w:t>
      </w:r>
      <w:r w:rsidRPr="00085B36">
        <w:rPr>
          <w:rFonts w:ascii="Times New Roman" w:hAnsi="Times New Roman" w:cs="Times New Roman"/>
        </w:rPr>
        <w:t xml:space="preserve"> dorit</w:t>
      </w:r>
      <w:r w:rsidR="00176A54">
        <w:rPr>
          <w:rFonts w:ascii="Times New Roman" w:hAnsi="Times New Roman" w:cs="Times New Roman"/>
        </w:rPr>
        <w:t>e</w:t>
      </w:r>
      <w:r w:rsidRPr="00085B36">
        <w:rPr>
          <w:rFonts w:ascii="Times New Roman" w:hAnsi="Times New Roman" w:cs="Times New Roman"/>
        </w:rPr>
        <w:t xml:space="preserve"> de dumneavoastră , apăsați butonul set, iar </w:t>
      </w:r>
      <w:proofErr w:type="spellStart"/>
      <w:r w:rsidRPr="00085B36">
        <w:rPr>
          <w:rFonts w:ascii="Times New Roman" w:hAnsi="Times New Roman" w:cs="Times New Roman"/>
        </w:rPr>
        <w:t>switch-ul</w:t>
      </w:r>
      <w:proofErr w:type="spellEnd"/>
      <w:r w:rsidRPr="00085B36">
        <w:rPr>
          <w:rFonts w:ascii="Times New Roman" w:hAnsi="Times New Roman" w:cs="Times New Roman"/>
        </w:rPr>
        <w:t xml:space="preserve"> lăsați-l cum a fost , adică </w:t>
      </w:r>
      <w:proofErr w:type="spellStart"/>
      <w:r w:rsidRPr="00085B36">
        <w:rPr>
          <w:rFonts w:ascii="Times New Roman" w:hAnsi="Times New Roman" w:cs="Times New Roman"/>
        </w:rPr>
        <w:t>pornit.</w:t>
      </w:r>
      <w:r w:rsidR="00176A54">
        <w:rPr>
          <w:rFonts w:ascii="Times New Roman" w:hAnsi="Times New Roman" w:cs="Times New Roman"/>
        </w:rPr>
        <w:t>După</w:t>
      </w:r>
      <w:proofErr w:type="spellEnd"/>
      <w:r w:rsidR="00176A54">
        <w:rPr>
          <w:rFonts w:ascii="Times New Roman" w:hAnsi="Times New Roman" w:cs="Times New Roman"/>
        </w:rPr>
        <w:t xml:space="preserve"> apăsarea butonului de set,</w:t>
      </w:r>
      <w:r w:rsidR="00672347">
        <w:rPr>
          <w:rFonts w:ascii="Times New Roman" w:hAnsi="Times New Roman" w:cs="Times New Roman"/>
        </w:rPr>
        <w:t xml:space="preserve"> în locul orei și a minutelor ar trebui să fie reprezentați 4 de 0</w:t>
      </w:r>
      <w:r w:rsidR="00F114C5">
        <w:rPr>
          <w:rFonts w:ascii="Times New Roman" w:hAnsi="Times New Roman" w:cs="Times New Roman"/>
        </w:rPr>
        <w:t>,iar minutele vor fi cele care erau afișate când ați apăsat butonul de set</w:t>
      </w:r>
      <w:r w:rsidR="00672347">
        <w:rPr>
          <w:rFonts w:ascii="Times New Roman" w:hAnsi="Times New Roman" w:cs="Times New Roman"/>
        </w:rPr>
        <w:t>.</w:t>
      </w:r>
      <w:r w:rsidR="00176A54" w:rsidRPr="00085B36">
        <w:rPr>
          <w:rFonts w:ascii="Times New Roman" w:hAnsi="Times New Roman" w:cs="Times New Roman"/>
        </w:rPr>
        <w:t xml:space="preserve"> </w:t>
      </w:r>
      <w:r w:rsidRPr="00085B36">
        <w:rPr>
          <w:rFonts w:ascii="Times New Roman" w:hAnsi="Times New Roman" w:cs="Times New Roman"/>
        </w:rPr>
        <w:t xml:space="preserve">Dacă cumva ați trecut de </w:t>
      </w:r>
      <w:r w:rsidR="00672347">
        <w:rPr>
          <w:rFonts w:ascii="Times New Roman" w:hAnsi="Times New Roman" w:cs="Times New Roman"/>
        </w:rPr>
        <w:t>minutele</w:t>
      </w:r>
      <w:r w:rsidRPr="00085B36">
        <w:rPr>
          <w:rFonts w:ascii="Times New Roman" w:hAnsi="Times New Roman" w:cs="Times New Roman"/>
        </w:rPr>
        <w:t xml:space="preserve"> dorit</w:t>
      </w:r>
      <w:r w:rsidR="00672347">
        <w:rPr>
          <w:rFonts w:ascii="Times New Roman" w:hAnsi="Times New Roman" w:cs="Times New Roman"/>
        </w:rPr>
        <w:t>e</w:t>
      </w:r>
      <w:r w:rsidRPr="00085B36">
        <w:rPr>
          <w:rFonts w:ascii="Times New Roman" w:hAnsi="Times New Roman" w:cs="Times New Roman"/>
        </w:rPr>
        <w:t xml:space="preserve"> și nu a-ți apucat să apăsați butonul de setare</w:t>
      </w:r>
      <w:r w:rsidR="00672347">
        <w:rPr>
          <w:rFonts w:ascii="Times New Roman" w:hAnsi="Times New Roman" w:cs="Times New Roman"/>
        </w:rPr>
        <w:t xml:space="preserve"> </w:t>
      </w:r>
      <w:r w:rsidRPr="00085B36">
        <w:rPr>
          <w:rFonts w:ascii="Times New Roman" w:hAnsi="Times New Roman" w:cs="Times New Roman"/>
        </w:rPr>
        <w:t xml:space="preserve">,puteți aștepta și când </w:t>
      </w:r>
      <w:r w:rsidR="00672347">
        <w:rPr>
          <w:rFonts w:ascii="Times New Roman" w:hAnsi="Times New Roman" w:cs="Times New Roman"/>
        </w:rPr>
        <w:t xml:space="preserve">vor </w:t>
      </w:r>
      <w:r w:rsidRPr="00085B36">
        <w:rPr>
          <w:rFonts w:ascii="Times New Roman" w:hAnsi="Times New Roman" w:cs="Times New Roman"/>
        </w:rPr>
        <w:t xml:space="preserve"> ajunge la</w:t>
      </w:r>
      <w:r w:rsidR="008A63E4">
        <w:rPr>
          <w:rFonts w:ascii="Times New Roman" w:hAnsi="Times New Roman" w:cs="Times New Roman"/>
        </w:rPr>
        <w:t xml:space="preserve"> </w:t>
      </w:r>
      <w:r w:rsidR="00672347">
        <w:rPr>
          <w:rFonts w:ascii="Times New Roman" w:hAnsi="Times New Roman" w:cs="Times New Roman"/>
        </w:rPr>
        <w:t>59</w:t>
      </w:r>
      <w:r w:rsidRPr="00085B36">
        <w:rPr>
          <w:rFonts w:ascii="Times New Roman" w:hAnsi="Times New Roman" w:cs="Times New Roman"/>
        </w:rPr>
        <w:t>,v</w:t>
      </w:r>
      <w:r w:rsidR="00672347">
        <w:rPr>
          <w:rFonts w:ascii="Times New Roman" w:hAnsi="Times New Roman" w:cs="Times New Roman"/>
        </w:rPr>
        <w:t>or</w:t>
      </w:r>
      <w:r w:rsidRPr="00085B36">
        <w:rPr>
          <w:rFonts w:ascii="Times New Roman" w:hAnsi="Times New Roman" w:cs="Times New Roman"/>
        </w:rPr>
        <w:t xml:space="preserve"> reîncepe ,din nou, de la 00.</w:t>
      </w:r>
    </w:p>
    <w:p w14:paraId="627E8D4A" w14:textId="2DFCD0DE" w:rsidR="00DF381B" w:rsidRDefault="00DF381B" w:rsidP="002A4569">
      <w:pPr>
        <w:ind w:left="1170" w:firstLine="270"/>
        <w:rPr>
          <w:rFonts w:ascii="Times New Roman" w:hAnsi="Times New Roman" w:cs="Times New Roman"/>
        </w:rPr>
      </w:pPr>
      <w:r w:rsidRPr="00085B36">
        <w:rPr>
          <w:rFonts w:ascii="Times New Roman" w:hAnsi="Times New Roman" w:cs="Times New Roman"/>
        </w:rPr>
        <w:t xml:space="preserve">După alegerea </w:t>
      </w:r>
      <w:r>
        <w:rPr>
          <w:rFonts w:ascii="Times New Roman" w:hAnsi="Times New Roman" w:cs="Times New Roman"/>
        </w:rPr>
        <w:t xml:space="preserve">minutelor </w:t>
      </w:r>
      <w:r w:rsidRPr="00085B36">
        <w:rPr>
          <w:rFonts w:ascii="Times New Roman" w:hAnsi="Times New Roman" w:cs="Times New Roman"/>
        </w:rPr>
        <w:t xml:space="preserve">, urmează pasul următor , acela de a seta </w:t>
      </w:r>
      <w:r>
        <w:rPr>
          <w:rFonts w:ascii="Times New Roman" w:hAnsi="Times New Roman" w:cs="Times New Roman"/>
        </w:rPr>
        <w:t>temperatura minimă a</w:t>
      </w:r>
      <w:r w:rsidRPr="00085B36">
        <w:rPr>
          <w:rFonts w:ascii="Times New Roman" w:hAnsi="Times New Roman" w:cs="Times New Roman"/>
        </w:rPr>
        <w:t xml:space="preserve"> </w:t>
      </w:r>
      <w:proofErr w:type="spellStart"/>
      <w:r w:rsidRPr="00085B36">
        <w:rPr>
          <w:rFonts w:ascii="Times New Roman" w:hAnsi="Times New Roman" w:cs="Times New Roman"/>
        </w:rPr>
        <w:t>termostatului.</w:t>
      </w:r>
      <w:r>
        <w:rPr>
          <w:rFonts w:ascii="Times New Roman" w:hAnsi="Times New Roman" w:cs="Times New Roman"/>
        </w:rPr>
        <w:t>Pe</w:t>
      </w:r>
      <w:proofErr w:type="spellEnd"/>
      <w:r>
        <w:rPr>
          <w:rFonts w:ascii="Times New Roman" w:hAnsi="Times New Roman" w:cs="Times New Roman"/>
        </w:rPr>
        <w:t xml:space="preserve"> afi</w:t>
      </w:r>
      <w:r w:rsidR="00F40FDE">
        <w:rPr>
          <w:rFonts w:ascii="Times New Roman" w:hAnsi="Times New Roman" w:cs="Times New Roman"/>
        </w:rPr>
        <w:t>șaj ar trebui în continuare să arate 4 de 0.</w:t>
      </w:r>
      <w:r w:rsidRPr="00085B36">
        <w:rPr>
          <w:rFonts w:ascii="Times New Roman" w:hAnsi="Times New Roman" w:cs="Times New Roman"/>
        </w:rPr>
        <w:t xml:space="preserve"> Pentru a face </w:t>
      </w:r>
      <w:r w:rsidR="00F40FDE">
        <w:rPr>
          <w:rFonts w:ascii="Times New Roman" w:hAnsi="Times New Roman" w:cs="Times New Roman"/>
        </w:rPr>
        <w:t>seta temperatura</w:t>
      </w:r>
      <w:r w:rsidRPr="00085B36">
        <w:rPr>
          <w:rFonts w:ascii="Times New Roman" w:hAnsi="Times New Roman" w:cs="Times New Roman"/>
        </w:rPr>
        <w:t xml:space="preserve">, trebuie pornit al </w:t>
      </w:r>
      <w:r w:rsidR="00F40FDE">
        <w:rPr>
          <w:rFonts w:ascii="Times New Roman" w:hAnsi="Times New Roman" w:cs="Times New Roman"/>
        </w:rPr>
        <w:t>cinci</w:t>
      </w:r>
      <w:r w:rsidR="007A7E51">
        <w:rPr>
          <w:rFonts w:ascii="Times New Roman" w:hAnsi="Times New Roman" w:cs="Times New Roman"/>
        </w:rPr>
        <w:t>lea</w:t>
      </w:r>
      <w:r w:rsidRPr="00085B36">
        <w:rPr>
          <w:rFonts w:ascii="Times New Roman" w:hAnsi="Times New Roman" w:cs="Times New Roman"/>
        </w:rPr>
        <w:t xml:space="preserve"> </w:t>
      </w:r>
      <w:proofErr w:type="spellStart"/>
      <w:r w:rsidRPr="00085B36">
        <w:rPr>
          <w:rFonts w:ascii="Times New Roman" w:hAnsi="Times New Roman" w:cs="Times New Roman"/>
        </w:rPr>
        <w:t>switch</w:t>
      </w:r>
      <w:proofErr w:type="spellEnd"/>
      <w:r w:rsidRPr="00085B36">
        <w:rPr>
          <w:rFonts w:ascii="Times New Roman" w:hAnsi="Times New Roman" w:cs="Times New Roman"/>
        </w:rPr>
        <w:t xml:space="preserve"> din dreapta, pe nume “</w:t>
      </w:r>
      <w:proofErr w:type="spellStart"/>
      <w:r w:rsidRPr="00085B36">
        <w:rPr>
          <w:rFonts w:ascii="Times New Roman" w:hAnsi="Times New Roman" w:cs="Times New Roman"/>
        </w:rPr>
        <w:t>start_</w:t>
      </w:r>
      <w:r w:rsidR="00514BDC">
        <w:rPr>
          <w:rFonts w:ascii="Times New Roman" w:hAnsi="Times New Roman" w:cs="Times New Roman"/>
        </w:rPr>
        <w:t>t_min</w:t>
      </w:r>
      <w:proofErr w:type="spellEnd"/>
      <w:r w:rsidRPr="00085B36">
        <w:rPr>
          <w:rFonts w:ascii="Times New Roman" w:hAnsi="Times New Roman" w:cs="Times New Roman"/>
        </w:rPr>
        <w:t xml:space="preserve"> (din figura 6) .După pornire , va crește singură </w:t>
      </w:r>
      <w:r w:rsidR="00514BDC">
        <w:rPr>
          <w:rFonts w:ascii="Times New Roman" w:hAnsi="Times New Roman" w:cs="Times New Roman"/>
        </w:rPr>
        <w:t>temperatura</w:t>
      </w:r>
      <w:r w:rsidRPr="00085B36">
        <w:rPr>
          <w:rFonts w:ascii="Times New Roman" w:hAnsi="Times New Roman" w:cs="Times New Roman"/>
        </w:rPr>
        <w:t>, cu o unitate , o data la 3 secunde.</w:t>
      </w:r>
      <w:r w:rsidR="00514BDC">
        <w:rPr>
          <w:rFonts w:ascii="Times New Roman" w:hAnsi="Times New Roman" w:cs="Times New Roman"/>
        </w:rPr>
        <w:t xml:space="preserve"> Minimul </w:t>
      </w:r>
      <w:r w:rsidRPr="00085B36">
        <w:rPr>
          <w:rFonts w:ascii="Times New Roman" w:hAnsi="Times New Roman" w:cs="Times New Roman"/>
        </w:rPr>
        <w:t xml:space="preserve"> va fi reprezentată pe afișaj(vezi figura 6) ,pe primele 2 cifre de la stânga la dreapta.</w:t>
      </w:r>
      <w:r w:rsidR="00514BDC">
        <w:rPr>
          <w:rFonts w:ascii="Times New Roman" w:hAnsi="Times New Roman" w:cs="Times New Roman"/>
        </w:rPr>
        <w:t xml:space="preserve"> </w:t>
      </w:r>
      <w:r w:rsidRPr="00085B36">
        <w:rPr>
          <w:rFonts w:ascii="Times New Roman" w:hAnsi="Times New Roman" w:cs="Times New Roman"/>
        </w:rPr>
        <w:t xml:space="preserve">Când </w:t>
      </w:r>
      <w:r w:rsidR="00514BDC">
        <w:rPr>
          <w:rFonts w:ascii="Times New Roman" w:hAnsi="Times New Roman" w:cs="Times New Roman"/>
        </w:rPr>
        <w:t xml:space="preserve">temperatura </w:t>
      </w:r>
      <w:r w:rsidRPr="00085B36">
        <w:rPr>
          <w:rFonts w:ascii="Times New Roman" w:hAnsi="Times New Roman" w:cs="Times New Roman"/>
        </w:rPr>
        <w:t xml:space="preserve">ajunge la cea dorită de dumneavoastră , apăsați butonul set, iar </w:t>
      </w:r>
      <w:proofErr w:type="spellStart"/>
      <w:r w:rsidRPr="00085B36">
        <w:rPr>
          <w:rFonts w:ascii="Times New Roman" w:hAnsi="Times New Roman" w:cs="Times New Roman"/>
        </w:rPr>
        <w:t>switch-ul</w:t>
      </w:r>
      <w:proofErr w:type="spellEnd"/>
      <w:r w:rsidRPr="00085B36">
        <w:rPr>
          <w:rFonts w:ascii="Times New Roman" w:hAnsi="Times New Roman" w:cs="Times New Roman"/>
        </w:rPr>
        <w:t xml:space="preserve"> lăsați-l cum a fost , adică pornit.</w:t>
      </w:r>
      <w:r w:rsidR="00514BD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Pe afișaj ar trebui să rămână </w:t>
      </w:r>
      <w:r w:rsidR="00514BDC">
        <w:rPr>
          <w:rFonts w:ascii="Times New Roman" w:hAnsi="Times New Roman" w:cs="Times New Roman"/>
        </w:rPr>
        <w:t>temperatura</w:t>
      </w:r>
      <w:r>
        <w:rPr>
          <w:rFonts w:ascii="Times New Roman" w:hAnsi="Times New Roman" w:cs="Times New Roman"/>
        </w:rPr>
        <w:t xml:space="preserve"> dorită de dumneavoastră</w:t>
      </w:r>
      <w:r w:rsidR="00514BDC">
        <w:rPr>
          <w:rFonts w:ascii="Times New Roman" w:hAnsi="Times New Roman" w:cs="Times New Roman"/>
        </w:rPr>
        <w:t xml:space="preserve">, urmată de 2 de 0. </w:t>
      </w:r>
      <w:r w:rsidRPr="00085B36">
        <w:rPr>
          <w:rFonts w:ascii="Times New Roman" w:hAnsi="Times New Roman" w:cs="Times New Roman"/>
        </w:rPr>
        <w:t xml:space="preserve">Dacă cumva ați trecut de </w:t>
      </w:r>
      <w:r w:rsidR="00D87368">
        <w:rPr>
          <w:rFonts w:ascii="Times New Roman" w:hAnsi="Times New Roman" w:cs="Times New Roman"/>
        </w:rPr>
        <w:t>temperatura</w:t>
      </w:r>
      <w:r w:rsidRPr="00085B36">
        <w:rPr>
          <w:rFonts w:ascii="Times New Roman" w:hAnsi="Times New Roman" w:cs="Times New Roman"/>
        </w:rPr>
        <w:t xml:space="preserve"> dorită și nu a-ți apucat să apăsați butonul de </w:t>
      </w:r>
      <w:proofErr w:type="spellStart"/>
      <w:r w:rsidRPr="00085B36">
        <w:rPr>
          <w:rFonts w:ascii="Times New Roman" w:hAnsi="Times New Roman" w:cs="Times New Roman"/>
        </w:rPr>
        <w:t>setare,puteți</w:t>
      </w:r>
      <w:proofErr w:type="spellEnd"/>
      <w:r w:rsidRPr="00085B36">
        <w:rPr>
          <w:rFonts w:ascii="Times New Roman" w:hAnsi="Times New Roman" w:cs="Times New Roman"/>
        </w:rPr>
        <w:t xml:space="preserve"> aștepta și când </w:t>
      </w:r>
      <w:r w:rsidR="00D87368">
        <w:rPr>
          <w:rFonts w:ascii="Times New Roman" w:hAnsi="Times New Roman" w:cs="Times New Roman"/>
        </w:rPr>
        <w:t>minimul</w:t>
      </w:r>
      <w:r w:rsidRPr="00085B36">
        <w:rPr>
          <w:rFonts w:ascii="Times New Roman" w:hAnsi="Times New Roman" w:cs="Times New Roman"/>
        </w:rPr>
        <w:t xml:space="preserve"> va ajunge la </w:t>
      </w:r>
      <w:r w:rsidR="00D87368">
        <w:rPr>
          <w:rFonts w:ascii="Times New Roman" w:hAnsi="Times New Roman" w:cs="Times New Roman"/>
        </w:rPr>
        <w:t>31</w:t>
      </w:r>
      <w:r w:rsidRPr="00085B36">
        <w:rPr>
          <w:rFonts w:ascii="Times New Roman" w:hAnsi="Times New Roman" w:cs="Times New Roman"/>
        </w:rPr>
        <w:t>,va reîncepe ,din nou, de la 00.</w:t>
      </w:r>
      <w:r w:rsidR="00D87368">
        <w:rPr>
          <w:rFonts w:ascii="Times New Roman" w:hAnsi="Times New Roman" w:cs="Times New Roman"/>
        </w:rPr>
        <w:t>Atenție , dacă temperatura minimă este destul de ridicată și doriți ca termostatul să răcească, există posibilitatea foarte mare să nu se în</w:t>
      </w:r>
      <w:r w:rsidR="00042CDC">
        <w:rPr>
          <w:rFonts w:ascii="Times New Roman" w:hAnsi="Times New Roman" w:cs="Times New Roman"/>
        </w:rPr>
        <w:t>tâmple nimic, deoarece temperatura din cameră este sub minim.</w:t>
      </w:r>
    </w:p>
    <w:p w14:paraId="3E579D1B" w14:textId="181171C6" w:rsidR="002A4569" w:rsidRPr="00085B36" w:rsidRDefault="002A4569" w:rsidP="002A4569">
      <w:pPr>
        <w:ind w:left="1170" w:firstLine="270"/>
        <w:rPr>
          <w:rFonts w:ascii="Times New Roman" w:hAnsi="Times New Roman" w:cs="Times New Roman"/>
        </w:rPr>
      </w:pPr>
      <w:r w:rsidRPr="00085B36">
        <w:rPr>
          <w:rFonts w:ascii="Times New Roman" w:hAnsi="Times New Roman" w:cs="Times New Roman"/>
        </w:rPr>
        <w:t xml:space="preserve">După alegerea </w:t>
      </w:r>
      <w:r>
        <w:rPr>
          <w:rFonts w:ascii="Times New Roman" w:hAnsi="Times New Roman" w:cs="Times New Roman"/>
        </w:rPr>
        <w:t xml:space="preserve">temperaturii minime </w:t>
      </w:r>
      <w:r w:rsidRPr="00085B36">
        <w:rPr>
          <w:rFonts w:ascii="Times New Roman" w:hAnsi="Times New Roman" w:cs="Times New Roman"/>
        </w:rPr>
        <w:t xml:space="preserve">, urmează pasul următor , acela de a seta </w:t>
      </w:r>
      <w:r>
        <w:rPr>
          <w:rFonts w:ascii="Times New Roman" w:hAnsi="Times New Roman" w:cs="Times New Roman"/>
        </w:rPr>
        <w:t>temperatura maximă a</w:t>
      </w:r>
      <w:r w:rsidRPr="00085B36">
        <w:rPr>
          <w:rFonts w:ascii="Times New Roman" w:hAnsi="Times New Roman" w:cs="Times New Roman"/>
        </w:rPr>
        <w:t xml:space="preserve"> termostatului.</w:t>
      </w:r>
      <w:r w:rsidR="007A7E5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Pe afișaj ar trebui</w:t>
      </w:r>
      <w:r w:rsidR="007A7E51">
        <w:rPr>
          <w:rFonts w:ascii="Times New Roman" w:hAnsi="Times New Roman" w:cs="Times New Roman"/>
        </w:rPr>
        <w:t xml:space="preserve"> să fie afișată temperatura minimă</w:t>
      </w:r>
      <w:r>
        <w:rPr>
          <w:rFonts w:ascii="Times New Roman" w:hAnsi="Times New Roman" w:cs="Times New Roman"/>
        </w:rPr>
        <w:t>.</w:t>
      </w:r>
      <w:r w:rsidRPr="00085B36">
        <w:rPr>
          <w:rFonts w:ascii="Times New Roman" w:hAnsi="Times New Roman" w:cs="Times New Roman"/>
        </w:rPr>
        <w:t xml:space="preserve"> Pentru a face </w:t>
      </w:r>
      <w:r>
        <w:rPr>
          <w:rFonts w:ascii="Times New Roman" w:hAnsi="Times New Roman" w:cs="Times New Roman"/>
        </w:rPr>
        <w:t>seta temperatura</w:t>
      </w:r>
      <w:r w:rsidRPr="00085B36">
        <w:rPr>
          <w:rFonts w:ascii="Times New Roman" w:hAnsi="Times New Roman" w:cs="Times New Roman"/>
        </w:rPr>
        <w:t xml:space="preserve">, trebuie pornit al </w:t>
      </w:r>
      <w:r w:rsidR="007A7E51">
        <w:rPr>
          <w:rFonts w:ascii="Times New Roman" w:hAnsi="Times New Roman" w:cs="Times New Roman"/>
        </w:rPr>
        <w:t>șaselea</w:t>
      </w:r>
      <w:r w:rsidRPr="00085B36">
        <w:rPr>
          <w:rFonts w:ascii="Times New Roman" w:hAnsi="Times New Roman" w:cs="Times New Roman"/>
        </w:rPr>
        <w:t xml:space="preserve"> </w:t>
      </w:r>
      <w:proofErr w:type="spellStart"/>
      <w:r w:rsidRPr="00085B36">
        <w:rPr>
          <w:rFonts w:ascii="Times New Roman" w:hAnsi="Times New Roman" w:cs="Times New Roman"/>
        </w:rPr>
        <w:t>switch</w:t>
      </w:r>
      <w:proofErr w:type="spellEnd"/>
      <w:r w:rsidRPr="00085B36">
        <w:rPr>
          <w:rFonts w:ascii="Times New Roman" w:hAnsi="Times New Roman" w:cs="Times New Roman"/>
        </w:rPr>
        <w:t xml:space="preserve"> din dreapta, pe nume “</w:t>
      </w:r>
      <w:proofErr w:type="spellStart"/>
      <w:r w:rsidRPr="00085B36">
        <w:rPr>
          <w:rFonts w:ascii="Times New Roman" w:hAnsi="Times New Roman" w:cs="Times New Roman"/>
        </w:rPr>
        <w:t>start_</w:t>
      </w:r>
      <w:r>
        <w:rPr>
          <w:rFonts w:ascii="Times New Roman" w:hAnsi="Times New Roman" w:cs="Times New Roman"/>
        </w:rPr>
        <w:t>t_</w:t>
      </w:r>
      <w:r w:rsidR="007A7E51">
        <w:rPr>
          <w:rFonts w:ascii="Times New Roman" w:hAnsi="Times New Roman" w:cs="Times New Roman"/>
        </w:rPr>
        <w:t>max</w:t>
      </w:r>
      <w:proofErr w:type="spellEnd"/>
      <w:r w:rsidRPr="00085B36">
        <w:rPr>
          <w:rFonts w:ascii="Times New Roman" w:hAnsi="Times New Roman" w:cs="Times New Roman"/>
        </w:rPr>
        <w:t xml:space="preserve"> (din figura 6) .După pornire , va crește singură </w:t>
      </w:r>
      <w:r>
        <w:rPr>
          <w:rFonts w:ascii="Times New Roman" w:hAnsi="Times New Roman" w:cs="Times New Roman"/>
        </w:rPr>
        <w:t>temperatura</w:t>
      </w:r>
      <w:r w:rsidRPr="00085B36">
        <w:rPr>
          <w:rFonts w:ascii="Times New Roman" w:hAnsi="Times New Roman" w:cs="Times New Roman"/>
        </w:rPr>
        <w:t>, cu o unitate , o data la 3 secunde.</w:t>
      </w:r>
      <w:r>
        <w:rPr>
          <w:rFonts w:ascii="Times New Roman" w:hAnsi="Times New Roman" w:cs="Times New Roman"/>
        </w:rPr>
        <w:t xml:space="preserve"> </w:t>
      </w:r>
      <w:r w:rsidR="007A7E51">
        <w:rPr>
          <w:rFonts w:ascii="Times New Roman" w:hAnsi="Times New Roman" w:cs="Times New Roman"/>
        </w:rPr>
        <w:t>Maximul</w:t>
      </w:r>
      <w:r>
        <w:rPr>
          <w:rFonts w:ascii="Times New Roman" w:hAnsi="Times New Roman" w:cs="Times New Roman"/>
        </w:rPr>
        <w:t xml:space="preserve"> </w:t>
      </w:r>
      <w:r w:rsidRPr="00085B36">
        <w:rPr>
          <w:rFonts w:ascii="Times New Roman" w:hAnsi="Times New Roman" w:cs="Times New Roman"/>
        </w:rPr>
        <w:t xml:space="preserve"> va fi reprezentată pe afișaj(vezi figura 6)</w:t>
      </w:r>
      <w:r w:rsidR="007A7E51">
        <w:rPr>
          <w:rFonts w:ascii="Times New Roman" w:hAnsi="Times New Roman" w:cs="Times New Roman"/>
        </w:rPr>
        <w:t xml:space="preserve">,pe </w:t>
      </w:r>
      <w:r w:rsidRPr="00085B36">
        <w:rPr>
          <w:rFonts w:ascii="Times New Roman" w:hAnsi="Times New Roman" w:cs="Times New Roman"/>
        </w:rPr>
        <w:t xml:space="preserve"> </w:t>
      </w:r>
      <w:r w:rsidR="007A7E51">
        <w:rPr>
          <w:rFonts w:ascii="Times New Roman" w:hAnsi="Times New Roman" w:cs="Times New Roman"/>
        </w:rPr>
        <w:t xml:space="preserve">ultimele </w:t>
      </w:r>
      <w:r w:rsidRPr="00085B36">
        <w:rPr>
          <w:rFonts w:ascii="Times New Roman" w:hAnsi="Times New Roman" w:cs="Times New Roman"/>
        </w:rPr>
        <w:t xml:space="preserve"> 2 cifre de la stânga la dreapta.</w:t>
      </w:r>
      <w:r>
        <w:rPr>
          <w:rFonts w:ascii="Times New Roman" w:hAnsi="Times New Roman" w:cs="Times New Roman"/>
        </w:rPr>
        <w:t xml:space="preserve"> </w:t>
      </w:r>
      <w:r w:rsidRPr="00085B36">
        <w:rPr>
          <w:rFonts w:ascii="Times New Roman" w:hAnsi="Times New Roman" w:cs="Times New Roman"/>
        </w:rPr>
        <w:t xml:space="preserve">Când </w:t>
      </w:r>
      <w:r>
        <w:rPr>
          <w:rFonts w:ascii="Times New Roman" w:hAnsi="Times New Roman" w:cs="Times New Roman"/>
        </w:rPr>
        <w:t xml:space="preserve">temperatura </w:t>
      </w:r>
      <w:r w:rsidRPr="00085B36">
        <w:rPr>
          <w:rFonts w:ascii="Times New Roman" w:hAnsi="Times New Roman" w:cs="Times New Roman"/>
        </w:rPr>
        <w:t xml:space="preserve">ajunge la cea dorită de dumneavoastră , apăsați butonul set, iar </w:t>
      </w:r>
      <w:proofErr w:type="spellStart"/>
      <w:r w:rsidRPr="00085B36">
        <w:rPr>
          <w:rFonts w:ascii="Times New Roman" w:hAnsi="Times New Roman" w:cs="Times New Roman"/>
        </w:rPr>
        <w:t>switch-ul</w:t>
      </w:r>
      <w:proofErr w:type="spellEnd"/>
      <w:r w:rsidRPr="00085B36">
        <w:rPr>
          <w:rFonts w:ascii="Times New Roman" w:hAnsi="Times New Roman" w:cs="Times New Roman"/>
        </w:rPr>
        <w:t xml:space="preserve"> lăsați-l cum a fost , adică pornit.</w:t>
      </w:r>
      <w:r>
        <w:rPr>
          <w:rFonts w:ascii="Times New Roman" w:hAnsi="Times New Roman" w:cs="Times New Roman"/>
        </w:rPr>
        <w:t xml:space="preserve"> Pe afișaj </w:t>
      </w:r>
      <w:r w:rsidR="0090655F">
        <w:rPr>
          <w:rFonts w:ascii="Times New Roman" w:hAnsi="Times New Roman" w:cs="Times New Roman"/>
        </w:rPr>
        <w:t xml:space="preserve">ar trebui să se </w:t>
      </w:r>
      <w:r w:rsidR="00E743F8">
        <w:rPr>
          <w:rFonts w:ascii="Times New Roman" w:hAnsi="Times New Roman" w:cs="Times New Roman"/>
        </w:rPr>
        <w:t>apară ,din nou, 4 de 0 ,pentru scurt timp,</w:t>
      </w:r>
      <w:r w:rsidR="00582086">
        <w:rPr>
          <w:rFonts w:ascii="Times New Roman" w:hAnsi="Times New Roman" w:cs="Times New Roman"/>
        </w:rPr>
        <w:t xml:space="preserve"> iar după va apărea temperatura din încăpere</w:t>
      </w:r>
      <w:r>
        <w:rPr>
          <w:rFonts w:ascii="Times New Roman" w:hAnsi="Times New Roman" w:cs="Times New Roman"/>
        </w:rPr>
        <w:t xml:space="preserve">. </w:t>
      </w:r>
      <w:r w:rsidRPr="00085B36">
        <w:rPr>
          <w:rFonts w:ascii="Times New Roman" w:hAnsi="Times New Roman" w:cs="Times New Roman"/>
        </w:rPr>
        <w:t xml:space="preserve">Dacă cumva ați trecut de </w:t>
      </w:r>
      <w:r>
        <w:rPr>
          <w:rFonts w:ascii="Times New Roman" w:hAnsi="Times New Roman" w:cs="Times New Roman"/>
        </w:rPr>
        <w:t>temperatura</w:t>
      </w:r>
      <w:r w:rsidRPr="00085B36">
        <w:rPr>
          <w:rFonts w:ascii="Times New Roman" w:hAnsi="Times New Roman" w:cs="Times New Roman"/>
        </w:rPr>
        <w:t xml:space="preserve"> dorită și nu a-ți apucat să apăsați butonul de setare,</w:t>
      </w:r>
      <w:r w:rsidR="005B0419">
        <w:rPr>
          <w:rFonts w:ascii="Times New Roman" w:hAnsi="Times New Roman" w:cs="Times New Roman"/>
        </w:rPr>
        <w:t xml:space="preserve"> </w:t>
      </w:r>
      <w:r w:rsidRPr="00085B36">
        <w:rPr>
          <w:rFonts w:ascii="Times New Roman" w:hAnsi="Times New Roman" w:cs="Times New Roman"/>
        </w:rPr>
        <w:t xml:space="preserve">puteți aștepta și când </w:t>
      </w:r>
      <w:r w:rsidR="005B0419">
        <w:rPr>
          <w:rFonts w:ascii="Times New Roman" w:hAnsi="Times New Roman" w:cs="Times New Roman"/>
        </w:rPr>
        <w:t>maximul</w:t>
      </w:r>
      <w:r w:rsidRPr="00085B36">
        <w:rPr>
          <w:rFonts w:ascii="Times New Roman" w:hAnsi="Times New Roman" w:cs="Times New Roman"/>
        </w:rPr>
        <w:t xml:space="preserve"> va ajunge la </w:t>
      </w:r>
      <w:r>
        <w:rPr>
          <w:rFonts w:ascii="Times New Roman" w:hAnsi="Times New Roman" w:cs="Times New Roman"/>
        </w:rPr>
        <w:t>31</w:t>
      </w:r>
      <w:r w:rsidRPr="00085B36">
        <w:rPr>
          <w:rFonts w:ascii="Times New Roman" w:hAnsi="Times New Roman" w:cs="Times New Roman"/>
        </w:rPr>
        <w:t>,va reîncepe ,din nou, de la 00.</w:t>
      </w:r>
      <w:r>
        <w:rPr>
          <w:rFonts w:ascii="Times New Roman" w:hAnsi="Times New Roman" w:cs="Times New Roman"/>
        </w:rPr>
        <w:t xml:space="preserve">Atenție , dacă temperatura </w:t>
      </w:r>
      <w:r w:rsidR="005B0419">
        <w:rPr>
          <w:rFonts w:ascii="Times New Roman" w:hAnsi="Times New Roman" w:cs="Times New Roman"/>
        </w:rPr>
        <w:t>maximă</w:t>
      </w:r>
      <w:r>
        <w:rPr>
          <w:rFonts w:ascii="Times New Roman" w:hAnsi="Times New Roman" w:cs="Times New Roman"/>
        </w:rPr>
        <w:t xml:space="preserve"> este destul de </w:t>
      </w:r>
      <w:r w:rsidR="005B0419">
        <w:rPr>
          <w:rFonts w:ascii="Times New Roman" w:hAnsi="Times New Roman" w:cs="Times New Roman"/>
        </w:rPr>
        <w:t>joasă</w:t>
      </w:r>
      <w:r>
        <w:rPr>
          <w:rFonts w:ascii="Times New Roman" w:hAnsi="Times New Roman" w:cs="Times New Roman"/>
        </w:rPr>
        <w:t xml:space="preserve"> și doriți ca termostatul să </w:t>
      </w:r>
      <w:r w:rsidR="005B0419">
        <w:rPr>
          <w:rFonts w:ascii="Times New Roman" w:hAnsi="Times New Roman" w:cs="Times New Roman"/>
        </w:rPr>
        <w:t>încălzească</w:t>
      </w:r>
      <w:r>
        <w:rPr>
          <w:rFonts w:ascii="Times New Roman" w:hAnsi="Times New Roman" w:cs="Times New Roman"/>
        </w:rPr>
        <w:t xml:space="preserve">, există posibilitatea foarte mare să nu se întâmple nimic, deoarece temperatura din cameră este </w:t>
      </w:r>
      <w:r w:rsidR="005B0419">
        <w:rPr>
          <w:rFonts w:ascii="Times New Roman" w:hAnsi="Times New Roman" w:cs="Times New Roman"/>
        </w:rPr>
        <w:t>peste</w:t>
      </w:r>
      <w:r>
        <w:rPr>
          <w:rFonts w:ascii="Times New Roman" w:hAnsi="Times New Roman" w:cs="Times New Roman"/>
        </w:rPr>
        <w:t xml:space="preserve"> </w:t>
      </w:r>
      <w:r w:rsidR="005B0419">
        <w:rPr>
          <w:rFonts w:ascii="Times New Roman" w:hAnsi="Times New Roman" w:cs="Times New Roman"/>
        </w:rPr>
        <w:t>maxim</w:t>
      </w:r>
      <w:r>
        <w:rPr>
          <w:rFonts w:ascii="Times New Roman" w:hAnsi="Times New Roman" w:cs="Times New Roman"/>
        </w:rPr>
        <w:t>.</w:t>
      </w:r>
    </w:p>
    <w:p w14:paraId="40637110" w14:textId="0EA0637C" w:rsidR="002A4569" w:rsidRDefault="0021702A" w:rsidP="002A4569">
      <w:pPr>
        <w:ind w:left="1170" w:firstLine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După ce va apărea temperatura de la ora respectivă , din încăpere, </w:t>
      </w:r>
      <w:r w:rsidR="00696571">
        <w:rPr>
          <w:rFonts w:ascii="Times New Roman" w:hAnsi="Times New Roman" w:cs="Times New Roman"/>
        </w:rPr>
        <w:t xml:space="preserve">o data la 3 secunde , se va modifica </w:t>
      </w:r>
      <w:r w:rsidR="00EF0737">
        <w:rPr>
          <w:rFonts w:ascii="Times New Roman" w:hAnsi="Times New Roman" w:cs="Times New Roman"/>
        </w:rPr>
        <w:t>temperatura cu 1, în funcție de modul ales. Dacă nu se modifică temperatura, înseamnă ca ea nu trebuie modificată.</w:t>
      </w:r>
      <w:r w:rsidR="003D0BDD">
        <w:rPr>
          <w:rFonts w:ascii="Times New Roman" w:hAnsi="Times New Roman" w:cs="Times New Roman"/>
        </w:rPr>
        <w:t xml:space="preserve"> </w:t>
      </w:r>
    </w:p>
    <w:p w14:paraId="5E4C512B" w14:textId="7997856D" w:rsidR="003D0BDD" w:rsidRDefault="003D0BDD" w:rsidP="002A4569">
      <w:pPr>
        <w:ind w:left="1170" w:firstLine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Vă puteți da seama dacă s-a terminat modificarea temperaturii, până la final ,daca se va aprinde o singură lumină verde.</w:t>
      </w:r>
    </w:p>
    <w:p w14:paraId="468F8649" w14:textId="74803CD7" w:rsidR="005A3459" w:rsidRPr="00085B36" w:rsidRDefault="005A3459" w:rsidP="002A4569">
      <w:pPr>
        <w:ind w:left="1170" w:firstLine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Dacă doriți </w:t>
      </w:r>
      <w:r w:rsidR="00A73B91">
        <w:rPr>
          <w:rFonts w:ascii="Times New Roman" w:hAnsi="Times New Roman" w:cs="Times New Roman"/>
        </w:rPr>
        <w:t xml:space="preserve">să mai repetați o operație ,cu altă </w:t>
      </w:r>
      <w:proofErr w:type="spellStart"/>
      <w:r w:rsidR="00A73B91">
        <w:rPr>
          <w:rFonts w:ascii="Times New Roman" w:hAnsi="Times New Roman" w:cs="Times New Roman"/>
        </w:rPr>
        <w:t>oră,minute</w:t>
      </w:r>
      <w:proofErr w:type="spellEnd"/>
      <w:r w:rsidR="00A73B91">
        <w:rPr>
          <w:rFonts w:ascii="Times New Roman" w:hAnsi="Times New Roman" w:cs="Times New Roman"/>
        </w:rPr>
        <w:t xml:space="preserve"> și temperaturi , resetați dispozitivul, cum este specificat la începutul manualului de instrucțiuni.</w:t>
      </w:r>
    </w:p>
    <w:p w14:paraId="2A282E22" w14:textId="77777777" w:rsidR="00DF381B" w:rsidRPr="00085B36" w:rsidRDefault="00DF381B" w:rsidP="00085B36">
      <w:pPr>
        <w:ind w:left="1170"/>
        <w:rPr>
          <w:rFonts w:ascii="Times New Roman" w:hAnsi="Times New Roman" w:cs="Times New Roman"/>
        </w:rPr>
      </w:pPr>
    </w:p>
    <w:p w14:paraId="65CA58BE" w14:textId="77777777" w:rsidR="00AD4844" w:rsidRPr="00AD4844" w:rsidRDefault="00AD4844" w:rsidP="002D0414">
      <w:pPr>
        <w:ind w:left="1170"/>
        <w:rPr>
          <w:rFonts w:ascii="Times New Roman" w:hAnsi="Times New Roman" w:cs="Times New Roman"/>
        </w:rPr>
      </w:pPr>
    </w:p>
    <w:p w14:paraId="205ECEC0" w14:textId="119ABD4F" w:rsidR="009A0771" w:rsidRDefault="009A0771" w:rsidP="009A07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75EF9071" w14:textId="77777777" w:rsidR="00E249E2" w:rsidRDefault="00E249E2" w:rsidP="009A0771">
      <w:pPr>
        <w:rPr>
          <w:rFonts w:ascii="Times New Roman" w:hAnsi="Times New Roman" w:cs="Times New Roman"/>
        </w:rPr>
      </w:pPr>
    </w:p>
    <w:p w14:paraId="4A7FAD77" w14:textId="77777777" w:rsidR="00E249E2" w:rsidRDefault="00E249E2" w:rsidP="009A0771">
      <w:pPr>
        <w:rPr>
          <w:rFonts w:ascii="Times New Roman" w:hAnsi="Times New Roman" w:cs="Times New Roman"/>
        </w:rPr>
      </w:pPr>
    </w:p>
    <w:p w14:paraId="5604B046" w14:textId="77777777" w:rsidR="00E249E2" w:rsidRDefault="00E249E2" w:rsidP="009A0771">
      <w:pPr>
        <w:rPr>
          <w:rFonts w:ascii="Times New Roman" w:hAnsi="Times New Roman" w:cs="Times New Roman"/>
        </w:rPr>
      </w:pPr>
    </w:p>
    <w:p w14:paraId="3C8F4BE8" w14:textId="77777777" w:rsidR="00E249E2" w:rsidRDefault="00E249E2" w:rsidP="009A0771">
      <w:pPr>
        <w:rPr>
          <w:rFonts w:ascii="Times New Roman" w:hAnsi="Times New Roman" w:cs="Times New Roman"/>
        </w:rPr>
      </w:pPr>
    </w:p>
    <w:p w14:paraId="58230666" w14:textId="77777777" w:rsidR="00E249E2" w:rsidRDefault="00E249E2" w:rsidP="009A0771">
      <w:pPr>
        <w:rPr>
          <w:rFonts w:ascii="Times New Roman" w:hAnsi="Times New Roman" w:cs="Times New Roman"/>
        </w:rPr>
      </w:pPr>
    </w:p>
    <w:p w14:paraId="2C721B12" w14:textId="77777777" w:rsidR="00E249E2" w:rsidRDefault="00E249E2" w:rsidP="009A0771">
      <w:pPr>
        <w:rPr>
          <w:rFonts w:ascii="Times New Roman" w:hAnsi="Times New Roman" w:cs="Times New Roman"/>
        </w:rPr>
      </w:pPr>
    </w:p>
    <w:p w14:paraId="02975D63" w14:textId="77777777" w:rsidR="00E249E2" w:rsidRDefault="00E249E2" w:rsidP="009A0771">
      <w:pPr>
        <w:rPr>
          <w:rFonts w:ascii="Times New Roman" w:hAnsi="Times New Roman" w:cs="Times New Roman"/>
        </w:rPr>
      </w:pPr>
    </w:p>
    <w:p w14:paraId="347A1BCC" w14:textId="77777777" w:rsidR="00E249E2" w:rsidRDefault="00E249E2" w:rsidP="009A0771">
      <w:pPr>
        <w:rPr>
          <w:rFonts w:ascii="Times New Roman" w:hAnsi="Times New Roman" w:cs="Times New Roman"/>
        </w:rPr>
      </w:pPr>
    </w:p>
    <w:p w14:paraId="6950E15D" w14:textId="77777777" w:rsidR="00E249E2" w:rsidRDefault="00E249E2" w:rsidP="009A0771">
      <w:pPr>
        <w:rPr>
          <w:rFonts w:ascii="Times New Roman" w:hAnsi="Times New Roman" w:cs="Times New Roman"/>
        </w:rPr>
      </w:pPr>
    </w:p>
    <w:p w14:paraId="56145979" w14:textId="77777777" w:rsidR="00973B37" w:rsidRDefault="00973B37" w:rsidP="00973B37"/>
    <w:p w14:paraId="77771913" w14:textId="77777777" w:rsidR="00973B37" w:rsidRPr="00973B37" w:rsidRDefault="00973B37" w:rsidP="00973B37">
      <w:pPr>
        <w:rPr>
          <w:sz w:val="28"/>
          <w:szCs w:val="28"/>
        </w:rPr>
      </w:pPr>
    </w:p>
    <w:p w14:paraId="78C7027D" w14:textId="3B2217EE" w:rsidR="00E249E2" w:rsidRPr="00973B37" w:rsidRDefault="00E249E2" w:rsidP="00E249E2">
      <w:pPr>
        <w:pStyle w:val="Heading3"/>
        <w:numPr>
          <w:ilvl w:val="0"/>
          <w:numId w:val="3"/>
        </w:numPr>
        <w:jc w:val="left"/>
        <w:rPr>
          <w:rFonts w:ascii="Times New Roman" w:hAnsi="Times New Roman" w:cs="Times New Roman"/>
          <w:sz w:val="28"/>
          <w:szCs w:val="28"/>
        </w:rPr>
      </w:pPr>
      <w:bookmarkStart w:id="12" w:name="_Toc168152057"/>
      <w:r w:rsidRPr="00973B37">
        <w:rPr>
          <w:rFonts w:ascii="Times New Roman" w:hAnsi="Times New Roman" w:cs="Times New Roman"/>
          <w:sz w:val="28"/>
          <w:szCs w:val="28"/>
        </w:rPr>
        <w:t>Justificarea soluției alese</w:t>
      </w:r>
      <w:bookmarkEnd w:id="12"/>
    </w:p>
    <w:p w14:paraId="7B2BC747" w14:textId="4FE25E91" w:rsidR="001B20D4" w:rsidRPr="00973B37" w:rsidRDefault="00BF7BB2" w:rsidP="00C32020">
      <w:pPr>
        <w:ind w:left="810" w:firstLine="630"/>
        <w:rPr>
          <w:rFonts w:ascii="Times New Roman" w:hAnsi="Times New Roman" w:cs="Times New Roman"/>
        </w:rPr>
      </w:pPr>
      <w:r w:rsidRPr="00973B37">
        <w:rPr>
          <w:rFonts w:ascii="Times New Roman" w:hAnsi="Times New Roman" w:cs="Times New Roman"/>
        </w:rPr>
        <w:t>Aceas</w:t>
      </w:r>
      <w:r w:rsidR="00A801C5" w:rsidRPr="00973B37">
        <w:rPr>
          <w:rFonts w:ascii="Times New Roman" w:hAnsi="Times New Roman" w:cs="Times New Roman"/>
        </w:rPr>
        <w:t>t</w:t>
      </w:r>
      <w:r w:rsidRPr="00973B37">
        <w:rPr>
          <w:rFonts w:ascii="Times New Roman" w:hAnsi="Times New Roman" w:cs="Times New Roman"/>
        </w:rPr>
        <w:t xml:space="preserve">ă variantă finală a fost aleasă , deoarece </w:t>
      </w:r>
      <w:r w:rsidR="00A801C5" w:rsidRPr="00973B37">
        <w:rPr>
          <w:rFonts w:ascii="Times New Roman" w:hAnsi="Times New Roman" w:cs="Times New Roman"/>
        </w:rPr>
        <w:t xml:space="preserve">am </w:t>
      </w:r>
      <w:r w:rsidR="00081B05" w:rsidRPr="00973B37">
        <w:rPr>
          <w:rFonts w:ascii="Times New Roman" w:hAnsi="Times New Roman" w:cs="Times New Roman"/>
        </w:rPr>
        <w:t>decis</w:t>
      </w:r>
      <w:r w:rsidR="00A801C5" w:rsidRPr="00973B37">
        <w:rPr>
          <w:rFonts w:ascii="Times New Roman" w:hAnsi="Times New Roman" w:cs="Times New Roman"/>
        </w:rPr>
        <w:t xml:space="preserve"> să fie cât mai simplă și optimă. </w:t>
      </w:r>
    </w:p>
    <w:p w14:paraId="74DA03D2" w14:textId="514554E1" w:rsidR="00570CA4" w:rsidRPr="00973B37" w:rsidRDefault="00A801C5" w:rsidP="00570CA4">
      <w:pPr>
        <w:ind w:left="810"/>
        <w:rPr>
          <w:rFonts w:ascii="Times New Roman" w:hAnsi="Times New Roman" w:cs="Times New Roman"/>
        </w:rPr>
      </w:pPr>
      <w:r w:rsidRPr="00973B37">
        <w:rPr>
          <w:rFonts w:ascii="Times New Roman" w:hAnsi="Times New Roman" w:cs="Times New Roman"/>
        </w:rPr>
        <w:t xml:space="preserve">Inițial , </w:t>
      </w:r>
      <w:r w:rsidR="00011285" w:rsidRPr="00973B37">
        <w:rPr>
          <w:rFonts w:ascii="Times New Roman" w:hAnsi="Times New Roman" w:cs="Times New Roman"/>
        </w:rPr>
        <w:t xml:space="preserve">o altă variantă ,din timpul proiectării , </w:t>
      </w:r>
      <w:r w:rsidR="00F24781" w:rsidRPr="00973B37">
        <w:rPr>
          <w:rFonts w:ascii="Times New Roman" w:hAnsi="Times New Roman" w:cs="Times New Roman"/>
        </w:rPr>
        <w:t xml:space="preserve">a fost </w:t>
      </w:r>
      <w:r w:rsidR="006058AE">
        <w:rPr>
          <w:rFonts w:ascii="Times New Roman" w:hAnsi="Times New Roman" w:cs="Times New Roman"/>
        </w:rPr>
        <w:t>următoarea</w:t>
      </w:r>
      <w:r w:rsidR="00F24781" w:rsidRPr="00973B37">
        <w:rPr>
          <w:rFonts w:ascii="Times New Roman" w:hAnsi="Times New Roman" w:cs="Times New Roman"/>
        </w:rPr>
        <w:t xml:space="preserve"> : </w:t>
      </w:r>
      <w:r w:rsidR="006058AE">
        <w:rPr>
          <w:rFonts w:ascii="Times New Roman" w:hAnsi="Times New Roman" w:cs="Times New Roman"/>
        </w:rPr>
        <w:t>să</w:t>
      </w:r>
      <w:r w:rsidR="00F24781" w:rsidRPr="00973B37">
        <w:rPr>
          <w:rFonts w:ascii="Times New Roman" w:hAnsi="Times New Roman" w:cs="Times New Roman"/>
        </w:rPr>
        <w:t xml:space="preserve"> cit</w:t>
      </w:r>
      <w:r w:rsidR="006058AE">
        <w:rPr>
          <w:rFonts w:ascii="Times New Roman" w:hAnsi="Times New Roman" w:cs="Times New Roman"/>
        </w:rPr>
        <w:t>ească</w:t>
      </w:r>
      <w:r w:rsidR="00F24781" w:rsidRPr="00973B37">
        <w:rPr>
          <w:rFonts w:ascii="Times New Roman" w:hAnsi="Times New Roman" w:cs="Times New Roman"/>
        </w:rPr>
        <w:t xml:space="preserve"> dintr-o memorie</w:t>
      </w:r>
      <w:r w:rsidR="00B16F60" w:rsidRPr="00973B37">
        <w:rPr>
          <w:rFonts w:ascii="Times New Roman" w:hAnsi="Times New Roman" w:cs="Times New Roman"/>
        </w:rPr>
        <w:t xml:space="preserve"> RAM </w:t>
      </w:r>
      <w:r w:rsidR="00FE0D34" w:rsidRPr="00973B37">
        <w:rPr>
          <w:rFonts w:ascii="Times New Roman" w:hAnsi="Times New Roman" w:cs="Times New Roman"/>
        </w:rPr>
        <w:t xml:space="preserve">,cu 23 de adrese, de lungime dubla, de 10 biți ,unde primii 5 cei mai semnificativi ar fi temperatura de la ora respectivă, iar inițial, pe ultimii 5 sa fie 0.Apoi , după fiecare modificare cu un grad Celsius, </w:t>
      </w:r>
      <w:r w:rsidR="007F2081" w:rsidRPr="00973B37">
        <w:rPr>
          <w:rFonts w:ascii="Times New Roman" w:hAnsi="Times New Roman" w:cs="Times New Roman"/>
        </w:rPr>
        <w:t>să fie scrisă în locul celor 5 de 0 , în memoria RAM.</w:t>
      </w:r>
      <w:r w:rsidR="0008272A" w:rsidRPr="00973B37">
        <w:rPr>
          <w:rFonts w:ascii="Times New Roman" w:hAnsi="Times New Roman" w:cs="Times New Roman"/>
        </w:rPr>
        <w:t xml:space="preserve"> Lucrarea cu o memorie RAM, cu care citim și sc</w:t>
      </w:r>
      <w:r w:rsidR="005F074D" w:rsidRPr="00973B37">
        <w:rPr>
          <w:rFonts w:ascii="Times New Roman" w:hAnsi="Times New Roman" w:cs="Times New Roman"/>
        </w:rPr>
        <w:t>riem ,ar fi îngreunat proiectarea.</w:t>
      </w:r>
    </w:p>
    <w:p w14:paraId="172D7190" w14:textId="7ED22306" w:rsidR="00FE6A27" w:rsidRPr="00973B37" w:rsidRDefault="00FE6A27" w:rsidP="00570CA4">
      <w:pPr>
        <w:ind w:left="810"/>
        <w:rPr>
          <w:rFonts w:ascii="Times New Roman" w:hAnsi="Times New Roman" w:cs="Times New Roman"/>
        </w:rPr>
      </w:pPr>
      <w:r w:rsidRPr="00973B37">
        <w:rPr>
          <w:rFonts w:ascii="Times New Roman" w:hAnsi="Times New Roman" w:cs="Times New Roman"/>
        </w:rPr>
        <w:tab/>
        <w:t xml:space="preserve">Inițial , prima variantă </w:t>
      </w:r>
      <w:r w:rsidR="0047765F" w:rsidRPr="00973B37">
        <w:rPr>
          <w:rFonts w:ascii="Times New Roman" w:hAnsi="Times New Roman" w:cs="Times New Roman"/>
        </w:rPr>
        <w:t xml:space="preserve">finală </w:t>
      </w:r>
      <w:r w:rsidRPr="00973B37">
        <w:rPr>
          <w:rFonts w:ascii="Times New Roman" w:hAnsi="Times New Roman" w:cs="Times New Roman"/>
        </w:rPr>
        <w:t xml:space="preserve">a proiectului , a constat ca </w:t>
      </w:r>
      <w:r w:rsidR="000E31C2" w:rsidRPr="00973B37">
        <w:rPr>
          <w:rFonts w:ascii="Times New Roman" w:hAnsi="Times New Roman" w:cs="Times New Roman"/>
        </w:rPr>
        <w:t>Unitatea de Control să fie descrisă structural</w:t>
      </w:r>
      <w:r w:rsidR="0047765F" w:rsidRPr="00973B37">
        <w:rPr>
          <w:rFonts w:ascii="Times New Roman" w:hAnsi="Times New Roman" w:cs="Times New Roman"/>
        </w:rPr>
        <w:t xml:space="preserve"> </w:t>
      </w:r>
      <w:r w:rsidR="000E31C2" w:rsidRPr="00973B37">
        <w:rPr>
          <w:rFonts w:ascii="Times New Roman" w:hAnsi="Times New Roman" w:cs="Times New Roman"/>
        </w:rPr>
        <w:t>,în componente</w:t>
      </w:r>
      <w:r w:rsidR="0047765F" w:rsidRPr="00973B37">
        <w:rPr>
          <w:rFonts w:ascii="Times New Roman" w:hAnsi="Times New Roman" w:cs="Times New Roman"/>
        </w:rPr>
        <w:t xml:space="preserve">, fără stări, cum este acum ,în varianta finală care </w:t>
      </w:r>
      <w:proofErr w:type="spellStart"/>
      <w:r w:rsidR="0047765F" w:rsidRPr="00973B37">
        <w:rPr>
          <w:rFonts w:ascii="Times New Roman" w:hAnsi="Times New Roman" w:cs="Times New Roman"/>
        </w:rPr>
        <w:t>functionează</w:t>
      </w:r>
      <w:proofErr w:type="spellEnd"/>
      <w:r w:rsidR="006F162C" w:rsidRPr="00973B37">
        <w:rPr>
          <w:rFonts w:ascii="Times New Roman" w:hAnsi="Times New Roman" w:cs="Times New Roman"/>
        </w:rPr>
        <w:t xml:space="preserve">, însă nici în acest mod nu am reușit să </w:t>
      </w:r>
      <w:r w:rsidR="009842C8" w:rsidRPr="00973B37">
        <w:rPr>
          <w:rFonts w:ascii="Times New Roman" w:hAnsi="Times New Roman" w:cs="Times New Roman"/>
        </w:rPr>
        <w:t>implementez corect automatul.</w:t>
      </w:r>
    </w:p>
    <w:p w14:paraId="736A69E8" w14:textId="769FBDE6" w:rsidR="00C32020" w:rsidRPr="00973B37" w:rsidRDefault="00C32020" w:rsidP="00570CA4">
      <w:pPr>
        <w:ind w:left="810"/>
        <w:rPr>
          <w:rFonts w:ascii="Times New Roman" w:hAnsi="Times New Roman" w:cs="Times New Roman"/>
        </w:rPr>
      </w:pPr>
      <w:r w:rsidRPr="00973B37">
        <w:rPr>
          <w:rFonts w:ascii="Times New Roman" w:hAnsi="Times New Roman" w:cs="Times New Roman"/>
        </w:rPr>
        <w:tab/>
        <w:t xml:space="preserve">O alta modalitate de proiectare , ar fi fost ca , în locul citirii din memoria ROM temperatura </w:t>
      </w:r>
      <w:r w:rsidR="00884D72" w:rsidRPr="00973B37">
        <w:rPr>
          <w:rFonts w:ascii="Times New Roman" w:hAnsi="Times New Roman" w:cs="Times New Roman"/>
        </w:rPr>
        <w:t xml:space="preserve">care trebuie modificată, să fie citite pentru fiecare oră o temperatură minimă și una maximă, iar doar temperatura </w:t>
      </w:r>
      <w:r w:rsidR="00BA1AA0" w:rsidRPr="00973B37">
        <w:rPr>
          <w:rFonts w:ascii="Times New Roman" w:hAnsi="Times New Roman" w:cs="Times New Roman"/>
        </w:rPr>
        <w:t xml:space="preserve">care se modifică în funcție de parametrii să fie introdusă de către utilizator. Însă ,după </w:t>
      </w:r>
      <w:proofErr w:type="spellStart"/>
      <w:r w:rsidR="00BA1AA0" w:rsidRPr="00973B37">
        <w:rPr>
          <w:rFonts w:ascii="Times New Roman" w:hAnsi="Times New Roman" w:cs="Times New Roman"/>
        </w:rPr>
        <w:t>parerea</w:t>
      </w:r>
      <w:proofErr w:type="spellEnd"/>
      <w:r w:rsidR="00BA1AA0" w:rsidRPr="00973B37">
        <w:rPr>
          <w:rFonts w:ascii="Times New Roman" w:hAnsi="Times New Roman" w:cs="Times New Roman"/>
        </w:rPr>
        <w:t xml:space="preserve"> mea, prin setarea </w:t>
      </w:r>
      <w:r w:rsidR="00F47BDB" w:rsidRPr="00973B37">
        <w:rPr>
          <w:rFonts w:ascii="Times New Roman" w:hAnsi="Times New Roman" w:cs="Times New Roman"/>
        </w:rPr>
        <w:t xml:space="preserve">temperaturilor minime si maxime , reprezintă o metodă mult mai apropiată </w:t>
      </w:r>
      <w:r w:rsidR="00DD0A18" w:rsidRPr="00973B37">
        <w:rPr>
          <w:rFonts w:ascii="Times New Roman" w:hAnsi="Times New Roman" w:cs="Times New Roman"/>
        </w:rPr>
        <w:t>de termostatul real</w:t>
      </w:r>
      <w:r w:rsidR="008F746E" w:rsidRPr="00973B37">
        <w:rPr>
          <w:rFonts w:ascii="Times New Roman" w:hAnsi="Times New Roman" w:cs="Times New Roman"/>
        </w:rPr>
        <w:t>.</w:t>
      </w:r>
    </w:p>
    <w:p w14:paraId="57D6380D" w14:textId="77777777" w:rsidR="00B81E45" w:rsidRDefault="00B81E45" w:rsidP="00570CA4">
      <w:pPr>
        <w:ind w:left="810"/>
      </w:pPr>
    </w:p>
    <w:p w14:paraId="08181CB4" w14:textId="77777777" w:rsidR="00B81E45" w:rsidRDefault="00B81E45" w:rsidP="00B81E45">
      <w:pPr>
        <w:pStyle w:val="Heading3"/>
        <w:rPr>
          <w:sz w:val="28"/>
          <w:szCs w:val="28"/>
        </w:rPr>
      </w:pPr>
    </w:p>
    <w:p w14:paraId="3C1F9680" w14:textId="77777777" w:rsidR="00973B37" w:rsidRDefault="00973B37" w:rsidP="00973B37"/>
    <w:p w14:paraId="2601DA17" w14:textId="77777777" w:rsidR="00973B37" w:rsidRDefault="00973B37" w:rsidP="00973B37"/>
    <w:p w14:paraId="366918F1" w14:textId="77777777" w:rsidR="00973B37" w:rsidRDefault="00973B37" w:rsidP="00973B37"/>
    <w:p w14:paraId="7245D7F3" w14:textId="77777777" w:rsidR="00B81E45" w:rsidRPr="00B81E45" w:rsidRDefault="00B81E45" w:rsidP="00B81E45"/>
    <w:p w14:paraId="6920DE27" w14:textId="34F44612" w:rsidR="00B81E45" w:rsidRDefault="00B81E45" w:rsidP="00B81E45">
      <w:pPr>
        <w:pStyle w:val="Heading3"/>
        <w:numPr>
          <w:ilvl w:val="0"/>
          <w:numId w:val="3"/>
        </w:numPr>
        <w:jc w:val="left"/>
        <w:rPr>
          <w:rFonts w:ascii="Times New Roman" w:hAnsi="Times New Roman" w:cs="Times New Roman"/>
          <w:sz w:val="28"/>
          <w:szCs w:val="28"/>
        </w:rPr>
      </w:pPr>
      <w:bookmarkStart w:id="13" w:name="_Toc168152058"/>
      <w:r w:rsidRPr="00B81E45">
        <w:rPr>
          <w:rFonts w:ascii="Times New Roman" w:hAnsi="Times New Roman" w:cs="Times New Roman"/>
          <w:sz w:val="28"/>
          <w:szCs w:val="28"/>
        </w:rPr>
        <w:t>Posibilități de dezvoltare ulterioare</w:t>
      </w:r>
      <w:bookmarkEnd w:id="13"/>
    </w:p>
    <w:p w14:paraId="0DE19E67" w14:textId="635035AA" w:rsidR="00CA32C5" w:rsidRDefault="00F96D6F" w:rsidP="00640EEC">
      <w:pPr>
        <w:ind w:left="1170" w:firstLine="270"/>
        <w:rPr>
          <w:rFonts w:ascii="Times New Roman" w:hAnsi="Times New Roman" w:cs="Times New Roman"/>
        </w:rPr>
      </w:pPr>
      <w:r w:rsidRPr="008D1E74">
        <w:rPr>
          <w:rFonts w:ascii="Times New Roman" w:hAnsi="Times New Roman" w:cs="Times New Roman"/>
        </w:rPr>
        <w:t>O posibilitate de dezvoltare a automatului  ar fi ca setarea temperaturilo</w:t>
      </w:r>
      <w:r w:rsidR="007F546F" w:rsidRPr="008D1E74">
        <w:rPr>
          <w:rFonts w:ascii="Times New Roman" w:hAnsi="Times New Roman" w:cs="Times New Roman"/>
        </w:rPr>
        <w:t xml:space="preserve">r minimă și maximă să se realizeze altfel. Aceasta ar consta în </w:t>
      </w:r>
      <w:r w:rsidR="001462CE" w:rsidRPr="008D1E74">
        <w:rPr>
          <w:rFonts w:ascii="Times New Roman" w:hAnsi="Times New Roman" w:cs="Times New Roman"/>
        </w:rPr>
        <w:t xml:space="preserve">adăugarea a încă 2 </w:t>
      </w:r>
      <w:proofErr w:type="spellStart"/>
      <w:r w:rsidR="00973B37">
        <w:rPr>
          <w:rFonts w:ascii="Times New Roman" w:hAnsi="Times New Roman" w:cs="Times New Roman"/>
        </w:rPr>
        <w:t>debouncer</w:t>
      </w:r>
      <w:proofErr w:type="spellEnd"/>
      <w:r w:rsidR="001462CE" w:rsidRPr="008D1E74">
        <w:rPr>
          <w:rFonts w:ascii="Times New Roman" w:hAnsi="Times New Roman" w:cs="Times New Roman"/>
        </w:rPr>
        <w:t>-e , prin filtrarea a 2 butoane</w:t>
      </w:r>
      <w:r w:rsidR="00F64256" w:rsidRPr="008D1E74">
        <w:rPr>
          <w:rFonts w:ascii="Times New Roman" w:hAnsi="Times New Roman" w:cs="Times New Roman"/>
        </w:rPr>
        <w:t xml:space="preserve"> , cel din stânga și cel din dreapta </w:t>
      </w:r>
      <w:r w:rsidR="00BF4C92" w:rsidRPr="008D1E74">
        <w:rPr>
          <w:rFonts w:ascii="Times New Roman" w:hAnsi="Times New Roman" w:cs="Times New Roman"/>
        </w:rPr>
        <w:t xml:space="preserve">,pentru a seta </w:t>
      </w:r>
      <w:r w:rsidR="00130318" w:rsidRPr="008D1E74">
        <w:rPr>
          <w:rFonts w:ascii="Times New Roman" w:hAnsi="Times New Roman" w:cs="Times New Roman"/>
        </w:rPr>
        <w:t xml:space="preserve"> </w:t>
      </w:r>
      <w:r w:rsidR="009D3282" w:rsidRPr="008D1E74">
        <w:rPr>
          <w:rFonts w:ascii="Times New Roman" w:hAnsi="Times New Roman" w:cs="Times New Roman"/>
        </w:rPr>
        <w:t xml:space="preserve">temperaturile. Cel din stânga reprezintă “-“  de pe un termostat </w:t>
      </w:r>
      <w:r w:rsidR="00E679BC" w:rsidRPr="008D1E74">
        <w:rPr>
          <w:rFonts w:ascii="Times New Roman" w:hAnsi="Times New Roman" w:cs="Times New Roman"/>
        </w:rPr>
        <w:t>,iar prin apăsarea sa</w:t>
      </w:r>
      <w:r w:rsidR="008E7B4A" w:rsidRPr="008D1E74">
        <w:rPr>
          <w:rFonts w:ascii="Times New Roman" w:hAnsi="Times New Roman" w:cs="Times New Roman"/>
        </w:rPr>
        <w:t xml:space="preserve"> se decrementeze</w:t>
      </w:r>
      <w:r w:rsidR="00E679BC" w:rsidRPr="008D1E74">
        <w:rPr>
          <w:rFonts w:ascii="Times New Roman" w:hAnsi="Times New Roman" w:cs="Times New Roman"/>
        </w:rPr>
        <w:t xml:space="preserve"> ,în funcție </w:t>
      </w:r>
      <w:r w:rsidR="002172F0" w:rsidRPr="008D1E74">
        <w:rPr>
          <w:rFonts w:ascii="Times New Roman" w:hAnsi="Times New Roman" w:cs="Times New Roman"/>
        </w:rPr>
        <w:t xml:space="preserve">de ce stare este automatul ,în cea </w:t>
      </w:r>
      <w:r w:rsidR="00324AF2">
        <w:rPr>
          <w:rFonts w:ascii="Times New Roman" w:hAnsi="Times New Roman" w:cs="Times New Roman"/>
        </w:rPr>
        <w:t>d</w:t>
      </w:r>
      <w:r w:rsidR="002172F0" w:rsidRPr="008D1E74">
        <w:rPr>
          <w:rFonts w:ascii="Times New Roman" w:hAnsi="Times New Roman" w:cs="Times New Roman"/>
        </w:rPr>
        <w:t>e setare a temperaturii minime sau maxime</w:t>
      </w:r>
      <w:r w:rsidR="008E7B4A" w:rsidRPr="008D1E74">
        <w:rPr>
          <w:rFonts w:ascii="Times New Roman" w:hAnsi="Times New Roman" w:cs="Times New Roman"/>
        </w:rPr>
        <w:t xml:space="preserve">. Cel din dreapta reprezintă “+” de pe un termostat , iar prin </w:t>
      </w:r>
      <w:r w:rsidR="000B46F4" w:rsidRPr="008D1E74">
        <w:rPr>
          <w:rFonts w:ascii="Times New Roman" w:hAnsi="Times New Roman" w:cs="Times New Roman"/>
        </w:rPr>
        <w:t xml:space="preserve">apăsarea sa  se incrementează </w:t>
      </w:r>
      <w:r w:rsidR="008D1E74" w:rsidRPr="008D1E74">
        <w:rPr>
          <w:rFonts w:ascii="Times New Roman" w:hAnsi="Times New Roman" w:cs="Times New Roman"/>
        </w:rPr>
        <w:t>.</w:t>
      </w:r>
    </w:p>
    <w:p w14:paraId="3A6EAA00" w14:textId="1740FCFD" w:rsidR="00147149" w:rsidRDefault="00A12830" w:rsidP="00640EEC">
      <w:pPr>
        <w:ind w:left="1170" w:firstLine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 altă posibilitate de îmbunătățire </w:t>
      </w:r>
      <w:r w:rsidR="00712AEB">
        <w:rPr>
          <w:rFonts w:ascii="Times New Roman" w:hAnsi="Times New Roman" w:cs="Times New Roman"/>
        </w:rPr>
        <w:t xml:space="preserve">ar fi ca </w:t>
      </w:r>
      <w:r w:rsidR="00640EEC">
        <w:rPr>
          <w:rFonts w:ascii="Times New Roman" w:hAnsi="Times New Roman" w:cs="Times New Roman"/>
        </w:rPr>
        <w:t>în locul memoriei ROM, din care sunt citite diverse temperaturi , să fie implementat un generator de secvențe pseudo-</w:t>
      </w:r>
      <w:proofErr w:type="spellStart"/>
      <w:r w:rsidR="00640EEC">
        <w:rPr>
          <w:rFonts w:ascii="Times New Roman" w:hAnsi="Times New Roman" w:cs="Times New Roman"/>
        </w:rPr>
        <w:t>aleatoare</w:t>
      </w:r>
      <w:proofErr w:type="spellEnd"/>
      <w:r w:rsidR="00640EEC">
        <w:rPr>
          <w:rFonts w:ascii="Times New Roman" w:hAnsi="Times New Roman" w:cs="Times New Roman"/>
        </w:rPr>
        <w:t xml:space="preserve"> </w:t>
      </w:r>
      <w:r w:rsidR="000A0D9E">
        <w:rPr>
          <w:rFonts w:ascii="Times New Roman" w:hAnsi="Times New Roman" w:cs="Times New Roman"/>
        </w:rPr>
        <w:t xml:space="preserve"> și să se genereze o temperatură </w:t>
      </w:r>
      <w:proofErr w:type="spellStart"/>
      <w:r w:rsidR="00ED4787">
        <w:rPr>
          <w:rFonts w:ascii="Times New Roman" w:hAnsi="Times New Roman" w:cs="Times New Roman"/>
        </w:rPr>
        <w:t>aleatoare</w:t>
      </w:r>
      <w:proofErr w:type="spellEnd"/>
      <w:r w:rsidR="00ED4787">
        <w:rPr>
          <w:rFonts w:ascii="Times New Roman" w:hAnsi="Times New Roman" w:cs="Times New Roman"/>
        </w:rPr>
        <w:t xml:space="preserve">, la fiecare utilizare a </w:t>
      </w:r>
      <w:proofErr w:type="spellStart"/>
      <w:r w:rsidR="00ED4787">
        <w:rPr>
          <w:rFonts w:ascii="Times New Roman" w:hAnsi="Times New Roman" w:cs="Times New Roman"/>
        </w:rPr>
        <w:t>termostatului,iar</w:t>
      </w:r>
      <w:proofErr w:type="spellEnd"/>
      <w:r w:rsidR="00ED4787">
        <w:rPr>
          <w:rFonts w:ascii="Times New Roman" w:hAnsi="Times New Roman" w:cs="Times New Roman"/>
        </w:rPr>
        <w:t xml:space="preserve"> setarea temperaturii minime și maxime să ră</w:t>
      </w:r>
      <w:r w:rsidR="009121ED">
        <w:rPr>
          <w:rFonts w:ascii="Times New Roman" w:hAnsi="Times New Roman" w:cs="Times New Roman"/>
        </w:rPr>
        <w:t>mână la fel.</w:t>
      </w:r>
    </w:p>
    <w:p w14:paraId="2CD64A72" w14:textId="77777777" w:rsidR="006C2FE8" w:rsidRDefault="006C2FE8" w:rsidP="00640EEC">
      <w:pPr>
        <w:ind w:left="1170" w:firstLine="270"/>
        <w:rPr>
          <w:rFonts w:ascii="Times New Roman" w:hAnsi="Times New Roman" w:cs="Times New Roman"/>
        </w:rPr>
      </w:pPr>
    </w:p>
    <w:p w14:paraId="7E5A7151" w14:textId="77777777" w:rsidR="006C2FE8" w:rsidRDefault="006C2FE8" w:rsidP="00640EEC">
      <w:pPr>
        <w:ind w:left="1170" w:firstLine="270"/>
        <w:rPr>
          <w:rFonts w:ascii="Times New Roman" w:hAnsi="Times New Roman" w:cs="Times New Roman"/>
        </w:rPr>
      </w:pPr>
    </w:p>
    <w:p w14:paraId="0308D9B9" w14:textId="77777777" w:rsidR="00973B37" w:rsidRPr="00973B37" w:rsidRDefault="00973B37" w:rsidP="00973B37">
      <w:pPr>
        <w:pStyle w:val="Heading3"/>
        <w:jc w:val="left"/>
        <w:rPr>
          <w:sz w:val="28"/>
          <w:szCs w:val="28"/>
        </w:rPr>
      </w:pPr>
      <w:bookmarkStart w:id="14" w:name="_Toc168152059"/>
    </w:p>
    <w:p w14:paraId="4B199BD5" w14:textId="77777777" w:rsidR="00973B37" w:rsidRDefault="00973B37" w:rsidP="00973B37">
      <w:pPr>
        <w:pStyle w:val="Heading3"/>
        <w:jc w:val="left"/>
        <w:rPr>
          <w:sz w:val="28"/>
          <w:szCs w:val="28"/>
        </w:rPr>
      </w:pPr>
    </w:p>
    <w:p w14:paraId="22739E7C" w14:textId="77777777" w:rsidR="00973B37" w:rsidRDefault="00973B37" w:rsidP="00973B37"/>
    <w:p w14:paraId="17A37676" w14:textId="77777777" w:rsidR="00973B37" w:rsidRDefault="00973B37" w:rsidP="00973B37"/>
    <w:p w14:paraId="49C82497" w14:textId="77777777" w:rsidR="00A71BBF" w:rsidRDefault="00A71BBF" w:rsidP="00973B37"/>
    <w:p w14:paraId="48CAC9BB" w14:textId="77777777" w:rsidR="00A71BBF" w:rsidRDefault="00A71BBF" w:rsidP="00973B37"/>
    <w:p w14:paraId="5FC2C5B4" w14:textId="77777777" w:rsidR="00A71BBF" w:rsidRDefault="00A71BBF" w:rsidP="00973B37"/>
    <w:p w14:paraId="58D8361F" w14:textId="77777777" w:rsidR="00A71BBF" w:rsidRDefault="00A71BBF" w:rsidP="00973B37"/>
    <w:p w14:paraId="35FA33B4" w14:textId="77777777" w:rsidR="00A71BBF" w:rsidRDefault="00A71BBF" w:rsidP="00973B37"/>
    <w:p w14:paraId="0620F052" w14:textId="77777777" w:rsidR="00A71BBF" w:rsidRDefault="00A71BBF" w:rsidP="00973B37"/>
    <w:p w14:paraId="424FDD2C" w14:textId="77777777" w:rsidR="00973B37" w:rsidRPr="00973B37" w:rsidRDefault="00973B37" w:rsidP="00973B37"/>
    <w:p w14:paraId="41C33018" w14:textId="059548E1" w:rsidR="006C2FE8" w:rsidRPr="00973B37" w:rsidRDefault="006C2FE8" w:rsidP="006C2FE8">
      <w:pPr>
        <w:pStyle w:val="Heading3"/>
        <w:numPr>
          <w:ilvl w:val="0"/>
          <w:numId w:val="3"/>
        </w:numPr>
        <w:jc w:val="left"/>
        <w:rPr>
          <w:rFonts w:ascii="Times New Roman" w:hAnsi="Times New Roman" w:cs="Times New Roman"/>
          <w:sz w:val="28"/>
          <w:szCs w:val="28"/>
        </w:rPr>
      </w:pPr>
      <w:r w:rsidRPr="00973B37">
        <w:rPr>
          <w:rFonts w:ascii="Times New Roman" w:hAnsi="Times New Roman" w:cs="Times New Roman"/>
          <w:sz w:val="28"/>
          <w:szCs w:val="28"/>
        </w:rPr>
        <w:t>Bibliografie</w:t>
      </w:r>
      <w:bookmarkEnd w:id="14"/>
    </w:p>
    <w:p w14:paraId="4A30A310" w14:textId="54BD2AD8" w:rsidR="00EE27F5" w:rsidRPr="00973B37" w:rsidRDefault="00000000" w:rsidP="00EE27F5">
      <w:pPr>
        <w:ind w:left="1170"/>
        <w:rPr>
          <w:rFonts w:ascii="Times New Roman" w:hAnsi="Times New Roman" w:cs="Times New Roman"/>
        </w:rPr>
      </w:pPr>
      <w:hyperlink r:id="rId35" w:history="1">
        <w:r w:rsidR="00C9431B" w:rsidRPr="00973B37">
          <w:rPr>
            <w:rStyle w:val="Hyperlink"/>
            <w:rFonts w:ascii="Times New Roman" w:hAnsi="Times New Roman" w:cs="Times New Roman"/>
          </w:rPr>
          <w:t>https://www.xilinx.com/products/boards-and-kits/1-54wqge.html</w:t>
        </w:r>
      </w:hyperlink>
    </w:p>
    <w:p w14:paraId="1E2A96C4" w14:textId="77777777" w:rsidR="00C9431B" w:rsidRPr="00973B37" w:rsidRDefault="00C9431B" w:rsidP="00EE27F5">
      <w:pPr>
        <w:ind w:left="1170"/>
        <w:rPr>
          <w:rFonts w:ascii="Times New Roman" w:hAnsi="Times New Roman" w:cs="Times New Roman"/>
        </w:rPr>
      </w:pPr>
    </w:p>
    <w:p w14:paraId="01E462C3" w14:textId="0DA61F66" w:rsidR="00C9431B" w:rsidRPr="00973B37" w:rsidRDefault="00000000" w:rsidP="00EE27F5">
      <w:pPr>
        <w:ind w:left="1170"/>
        <w:rPr>
          <w:rFonts w:ascii="Times New Roman" w:hAnsi="Times New Roman" w:cs="Times New Roman"/>
        </w:rPr>
      </w:pPr>
      <w:hyperlink r:id="rId36" w:history="1">
        <w:r w:rsidR="00C9431B" w:rsidRPr="00973B37">
          <w:rPr>
            <w:rStyle w:val="Hyperlink"/>
            <w:rFonts w:ascii="Times New Roman" w:hAnsi="Times New Roman" w:cs="Times New Roman"/>
          </w:rPr>
          <w:t>https://digilent.com/reference/programmable-logic/basys-3/reference-manual</w:t>
        </w:r>
      </w:hyperlink>
    </w:p>
    <w:p w14:paraId="45E79788" w14:textId="77777777" w:rsidR="001846C8" w:rsidRPr="00973B37" w:rsidRDefault="001846C8" w:rsidP="00EE27F5">
      <w:pPr>
        <w:ind w:left="1170"/>
        <w:rPr>
          <w:rFonts w:ascii="Times New Roman" w:hAnsi="Times New Roman" w:cs="Times New Roman"/>
        </w:rPr>
      </w:pPr>
    </w:p>
    <w:p w14:paraId="173C7181" w14:textId="798377B4" w:rsidR="000E0308" w:rsidRPr="00973B37" w:rsidRDefault="00000000" w:rsidP="00EE27F5">
      <w:pPr>
        <w:ind w:left="1170"/>
        <w:rPr>
          <w:rFonts w:ascii="Times New Roman" w:hAnsi="Times New Roman" w:cs="Times New Roman"/>
        </w:rPr>
      </w:pPr>
      <w:hyperlink r:id="rId37" w:history="1">
        <w:r w:rsidR="00973B37" w:rsidRPr="00973B37">
          <w:rPr>
            <w:rStyle w:val="Hyperlink"/>
            <w:rFonts w:ascii="Times New Roman" w:hAnsi="Times New Roman" w:cs="Times New Roman"/>
          </w:rPr>
          <w:t>https://didatec.sharepoint.com/:b:/r/sites/PSN2023-2024SeriaA/Shared%20Documents/General/Exemplu%20proiect%20PSN.pdf?csf=1&amp;web=1&amp;e=REGWy1</w:t>
        </w:r>
      </w:hyperlink>
    </w:p>
    <w:p w14:paraId="6D6207AA" w14:textId="77777777" w:rsidR="00973B37" w:rsidRPr="00973B37" w:rsidRDefault="00973B37" w:rsidP="00EE27F5">
      <w:pPr>
        <w:ind w:left="1170"/>
        <w:rPr>
          <w:rFonts w:ascii="Times New Roman" w:hAnsi="Times New Roman" w:cs="Times New Roman"/>
        </w:rPr>
      </w:pPr>
    </w:p>
    <w:p w14:paraId="574B4D65" w14:textId="5948AD32" w:rsidR="000202BA" w:rsidRPr="00973B37" w:rsidRDefault="00000000" w:rsidP="00EE27F5">
      <w:pPr>
        <w:ind w:left="1170"/>
        <w:rPr>
          <w:rFonts w:ascii="Times New Roman" w:hAnsi="Times New Roman" w:cs="Times New Roman"/>
        </w:rPr>
      </w:pPr>
      <w:hyperlink r:id="rId38" w:history="1">
        <w:r w:rsidR="00973B37" w:rsidRPr="00973B37">
          <w:rPr>
            <w:rStyle w:val="Hyperlink"/>
            <w:rFonts w:ascii="Times New Roman" w:hAnsi="Times New Roman" w:cs="Times New Roman"/>
          </w:rPr>
          <w:t>https://didatec.sharepoint.com/:b:/r/sites/PSN2023-2024SeriaA/Class%20Materials/Cursuri/Curs5(UEcablataImpartitor).pdf?csf=1&amp;web=1&amp;e=qmMHQG</w:t>
        </w:r>
      </w:hyperlink>
    </w:p>
    <w:p w14:paraId="0ED00F2F" w14:textId="77777777" w:rsidR="00973B37" w:rsidRPr="00973B37" w:rsidRDefault="00973B37" w:rsidP="00EE27F5">
      <w:pPr>
        <w:ind w:left="1170"/>
        <w:rPr>
          <w:rFonts w:ascii="Times New Roman" w:hAnsi="Times New Roman" w:cs="Times New Roman"/>
        </w:rPr>
      </w:pPr>
    </w:p>
    <w:p w14:paraId="7E9FFA6E" w14:textId="2D1F9E97" w:rsidR="00C9431B" w:rsidRPr="00973B37" w:rsidRDefault="00000000" w:rsidP="00EE27F5">
      <w:pPr>
        <w:ind w:left="1170"/>
        <w:rPr>
          <w:rFonts w:ascii="Times New Roman" w:hAnsi="Times New Roman" w:cs="Times New Roman"/>
        </w:rPr>
      </w:pPr>
      <w:hyperlink r:id="rId39" w:history="1">
        <w:r w:rsidR="00973B37" w:rsidRPr="00973B37">
          <w:rPr>
            <w:rStyle w:val="Hyperlink"/>
            <w:rFonts w:ascii="Times New Roman" w:hAnsi="Times New Roman" w:cs="Times New Roman"/>
          </w:rPr>
          <w:t>https://didatec.sharepoint.com/:b:/r/sites/PSN2023-2024SeriaA/Class%20Materials/Lucrari%20de%20laborator/Lucrarea%206/Lab8VHDL.pdf?csf=1&amp;web=1&amp;e=eeuK4v</w:t>
        </w:r>
      </w:hyperlink>
    </w:p>
    <w:p w14:paraId="3261AFF1" w14:textId="77777777" w:rsidR="00973B37" w:rsidRPr="00EE27F5" w:rsidRDefault="00973B37" w:rsidP="00EE27F5">
      <w:pPr>
        <w:ind w:left="1170"/>
      </w:pPr>
    </w:p>
    <w:p w14:paraId="5160C2BF" w14:textId="7881295B" w:rsidR="00570CA4" w:rsidRPr="00570CA4" w:rsidRDefault="00570CA4" w:rsidP="00570CA4">
      <w:r>
        <w:tab/>
      </w:r>
    </w:p>
    <w:p w14:paraId="2B0830F1" w14:textId="1076E738" w:rsidR="009A0771" w:rsidRPr="009A0771" w:rsidRDefault="0004014D" w:rsidP="009A0771">
      <w:pPr>
        <w:rPr>
          <w:bCs/>
        </w:rPr>
      </w:pPr>
      <w:r>
        <w:rPr>
          <w:bCs/>
        </w:rPr>
        <w:tab/>
      </w:r>
    </w:p>
    <w:sectPr w:rsidR="009A0771" w:rsidRPr="009A0771" w:rsidSect="00A61A31">
      <w:footerReference w:type="default" r:id="rId40"/>
      <w:footerReference w:type="first" r:id="rId41"/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231DCD" w14:textId="77777777" w:rsidR="007809FF" w:rsidRPr="001A13BB" w:rsidRDefault="007809FF" w:rsidP="00E74B29">
      <w:r w:rsidRPr="001A13BB">
        <w:separator/>
      </w:r>
    </w:p>
  </w:endnote>
  <w:endnote w:type="continuationSeparator" w:id="0">
    <w:p w14:paraId="6E3D361A" w14:textId="77777777" w:rsidR="007809FF" w:rsidRPr="001A13BB" w:rsidRDefault="007809FF" w:rsidP="00E74B29">
      <w:r w:rsidRPr="001A13B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20432118"/>
      <w:docPartObj>
        <w:docPartGallery w:val="Page Numbers (Bottom of Page)"/>
        <w:docPartUnique/>
      </w:docPartObj>
    </w:sdtPr>
    <w:sdtContent>
      <w:p w14:paraId="60614B69" w14:textId="3B7F5193" w:rsidR="002D3AC8" w:rsidRPr="001A13BB" w:rsidRDefault="002D3AC8">
        <w:pPr>
          <w:pStyle w:val="Footer"/>
          <w:jc w:val="right"/>
        </w:pPr>
        <w:r w:rsidRPr="001A13BB">
          <w:t xml:space="preserve">Page | </w:t>
        </w:r>
        <w:r w:rsidRPr="001A13BB">
          <w:fldChar w:fldCharType="begin"/>
        </w:r>
        <w:r w:rsidRPr="001A13BB">
          <w:instrText xml:space="preserve"> PAGE   \* MERGEFORMAT </w:instrText>
        </w:r>
        <w:r w:rsidRPr="001A13BB">
          <w:fldChar w:fldCharType="separate"/>
        </w:r>
        <w:r w:rsidRPr="001A13BB">
          <w:t>2</w:t>
        </w:r>
        <w:r w:rsidRPr="001A13BB">
          <w:fldChar w:fldCharType="end"/>
        </w:r>
        <w:r w:rsidRPr="001A13BB">
          <w:t xml:space="preserve"> </w:t>
        </w:r>
      </w:p>
    </w:sdtContent>
  </w:sdt>
  <w:p w14:paraId="59C4FA33" w14:textId="77777777" w:rsidR="002D3AC8" w:rsidRPr="001A13BB" w:rsidRDefault="002D3A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70865203"/>
      <w:docPartObj>
        <w:docPartGallery w:val="Page Numbers (Bottom of Page)"/>
        <w:docPartUnique/>
      </w:docPartObj>
    </w:sdtPr>
    <w:sdtContent>
      <w:p w14:paraId="3D72568F" w14:textId="2FFD2131" w:rsidR="00F300AB" w:rsidRPr="001A13BB" w:rsidRDefault="00F300AB">
        <w:pPr>
          <w:pStyle w:val="Footer"/>
          <w:jc w:val="right"/>
        </w:pPr>
        <w:r w:rsidRPr="001A13BB">
          <w:t xml:space="preserve">Page | </w:t>
        </w:r>
        <w:r w:rsidRPr="001A13BB">
          <w:fldChar w:fldCharType="begin"/>
        </w:r>
        <w:r w:rsidRPr="001A13BB">
          <w:instrText xml:space="preserve"> PAGE   \* MERGEFORMAT </w:instrText>
        </w:r>
        <w:r w:rsidRPr="001A13BB">
          <w:fldChar w:fldCharType="separate"/>
        </w:r>
        <w:r w:rsidRPr="001A13BB">
          <w:t>2</w:t>
        </w:r>
        <w:r w:rsidRPr="001A13BB">
          <w:fldChar w:fldCharType="end"/>
        </w:r>
        <w:r w:rsidRPr="001A13BB">
          <w:t xml:space="preserve"> </w:t>
        </w:r>
      </w:p>
    </w:sdtContent>
  </w:sdt>
  <w:p w14:paraId="46A4DB00" w14:textId="77777777" w:rsidR="00F300AB" w:rsidRPr="001A13BB" w:rsidRDefault="00F300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E672AB" w14:textId="77777777" w:rsidR="007809FF" w:rsidRPr="001A13BB" w:rsidRDefault="007809FF" w:rsidP="00E74B29">
      <w:r w:rsidRPr="001A13BB">
        <w:separator/>
      </w:r>
    </w:p>
  </w:footnote>
  <w:footnote w:type="continuationSeparator" w:id="0">
    <w:p w14:paraId="44073CDB" w14:textId="77777777" w:rsidR="007809FF" w:rsidRPr="001A13BB" w:rsidRDefault="007809FF" w:rsidP="00E74B29">
      <w:r w:rsidRPr="001A13BB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650F0"/>
    <w:multiLevelType w:val="hybridMultilevel"/>
    <w:tmpl w:val="3D5C4F08"/>
    <w:lvl w:ilvl="0" w:tplc="667619DE">
      <w:start w:val="1"/>
      <w:numFmt w:val="decimal"/>
      <w:lvlText w:val="%1."/>
      <w:lvlJc w:val="left"/>
      <w:pPr>
        <w:ind w:left="117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7201F3"/>
    <w:multiLevelType w:val="hybridMultilevel"/>
    <w:tmpl w:val="D10E8998"/>
    <w:lvl w:ilvl="0" w:tplc="0590BD0E">
      <w:start w:val="1"/>
      <w:numFmt w:val="decimal"/>
      <w:lvlText w:val="%1."/>
      <w:lvlJc w:val="left"/>
      <w:pPr>
        <w:ind w:left="1890" w:hanging="360"/>
      </w:pPr>
      <w:rPr>
        <w:rFonts w:hint="default"/>
        <w:sz w:val="24"/>
        <w:szCs w:val="22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" w15:restartNumberingAfterBreak="0">
    <w:nsid w:val="50411408"/>
    <w:multiLevelType w:val="hybridMultilevel"/>
    <w:tmpl w:val="4CAE2DD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59140BD5"/>
    <w:multiLevelType w:val="multilevel"/>
    <w:tmpl w:val="92F2FB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2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 w16cid:durableId="1892495468">
    <w:abstractNumId w:val="0"/>
  </w:num>
  <w:num w:numId="2" w16cid:durableId="1483081393">
    <w:abstractNumId w:val="4"/>
  </w:num>
  <w:num w:numId="3" w16cid:durableId="1552882015">
    <w:abstractNumId w:val="1"/>
  </w:num>
  <w:num w:numId="4" w16cid:durableId="985624541">
    <w:abstractNumId w:val="3"/>
  </w:num>
  <w:num w:numId="5" w16cid:durableId="16087322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0AB"/>
    <w:rsid w:val="00011285"/>
    <w:rsid w:val="00015B88"/>
    <w:rsid w:val="000202BA"/>
    <w:rsid w:val="00022FD8"/>
    <w:rsid w:val="000235FC"/>
    <w:rsid w:val="0002476B"/>
    <w:rsid w:val="00027672"/>
    <w:rsid w:val="0004014D"/>
    <w:rsid w:val="00042CDC"/>
    <w:rsid w:val="0004393D"/>
    <w:rsid w:val="00055AB5"/>
    <w:rsid w:val="0006626D"/>
    <w:rsid w:val="00081B05"/>
    <w:rsid w:val="0008272A"/>
    <w:rsid w:val="00085B36"/>
    <w:rsid w:val="00086FA5"/>
    <w:rsid w:val="000A0D9E"/>
    <w:rsid w:val="000A4D3B"/>
    <w:rsid w:val="000B46F4"/>
    <w:rsid w:val="000B7ACE"/>
    <w:rsid w:val="000C0313"/>
    <w:rsid w:val="000D62D6"/>
    <w:rsid w:val="000E0308"/>
    <w:rsid w:val="000E31C2"/>
    <w:rsid w:val="000E3F03"/>
    <w:rsid w:val="000E4641"/>
    <w:rsid w:val="000E465F"/>
    <w:rsid w:val="000E792D"/>
    <w:rsid w:val="000F70DF"/>
    <w:rsid w:val="000F7892"/>
    <w:rsid w:val="00101577"/>
    <w:rsid w:val="00111675"/>
    <w:rsid w:val="001160CF"/>
    <w:rsid w:val="001276B1"/>
    <w:rsid w:val="00130318"/>
    <w:rsid w:val="00133020"/>
    <w:rsid w:val="001372DC"/>
    <w:rsid w:val="00144D45"/>
    <w:rsid w:val="001462CE"/>
    <w:rsid w:val="00147149"/>
    <w:rsid w:val="00151F66"/>
    <w:rsid w:val="00152180"/>
    <w:rsid w:val="00174BAC"/>
    <w:rsid w:val="00175526"/>
    <w:rsid w:val="00176A54"/>
    <w:rsid w:val="00177F8D"/>
    <w:rsid w:val="00183A9A"/>
    <w:rsid w:val="001846C8"/>
    <w:rsid w:val="00185F4A"/>
    <w:rsid w:val="0018683B"/>
    <w:rsid w:val="001A13BB"/>
    <w:rsid w:val="001A2302"/>
    <w:rsid w:val="001A6D5C"/>
    <w:rsid w:val="001B20D4"/>
    <w:rsid w:val="001B5387"/>
    <w:rsid w:val="001B6792"/>
    <w:rsid w:val="001D72FA"/>
    <w:rsid w:val="001E097E"/>
    <w:rsid w:val="001E39B7"/>
    <w:rsid w:val="001F0CAB"/>
    <w:rsid w:val="001F30EB"/>
    <w:rsid w:val="001F4B42"/>
    <w:rsid w:val="001F6FA5"/>
    <w:rsid w:val="0021702A"/>
    <w:rsid w:val="002172F0"/>
    <w:rsid w:val="00220296"/>
    <w:rsid w:val="0022360C"/>
    <w:rsid w:val="00224E34"/>
    <w:rsid w:val="00236009"/>
    <w:rsid w:val="0027621B"/>
    <w:rsid w:val="0028288B"/>
    <w:rsid w:val="002932C6"/>
    <w:rsid w:val="002A4569"/>
    <w:rsid w:val="002B6C3A"/>
    <w:rsid w:val="002C1EA5"/>
    <w:rsid w:val="002C666C"/>
    <w:rsid w:val="002D0414"/>
    <w:rsid w:val="002D2200"/>
    <w:rsid w:val="002D3AC8"/>
    <w:rsid w:val="002E5B4A"/>
    <w:rsid w:val="002F7B60"/>
    <w:rsid w:val="00311022"/>
    <w:rsid w:val="003203D1"/>
    <w:rsid w:val="00324AF2"/>
    <w:rsid w:val="00327B3A"/>
    <w:rsid w:val="00340C5B"/>
    <w:rsid w:val="0034352E"/>
    <w:rsid w:val="00357377"/>
    <w:rsid w:val="00360F79"/>
    <w:rsid w:val="00361D2E"/>
    <w:rsid w:val="00382105"/>
    <w:rsid w:val="00394F9C"/>
    <w:rsid w:val="00395A23"/>
    <w:rsid w:val="003A3AFA"/>
    <w:rsid w:val="003A59AD"/>
    <w:rsid w:val="003C0139"/>
    <w:rsid w:val="003C2B65"/>
    <w:rsid w:val="003D0BDD"/>
    <w:rsid w:val="003E5BBF"/>
    <w:rsid w:val="003F0D9F"/>
    <w:rsid w:val="00400203"/>
    <w:rsid w:val="00402D12"/>
    <w:rsid w:val="0040564B"/>
    <w:rsid w:val="004204A3"/>
    <w:rsid w:val="00432112"/>
    <w:rsid w:val="004466F8"/>
    <w:rsid w:val="00454D62"/>
    <w:rsid w:val="00455FA4"/>
    <w:rsid w:val="0045660D"/>
    <w:rsid w:val="00474657"/>
    <w:rsid w:val="00474A75"/>
    <w:rsid w:val="004751D1"/>
    <w:rsid w:val="00476252"/>
    <w:rsid w:val="00476A6D"/>
    <w:rsid w:val="0047765F"/>
    <w:rsid w:val="0048120C"/>
    <w:rsid w:val="004909D9"/>
    <w:rsid w:val="00494E61"/>
    <w:rsid w:val="004C5781"/>
    <w:rsid w:val="004C644B"/>
    <w:rsid w:val="004D0121"/>
    <w:rsid w:val="004D74F3"/>
    <w:rsid w:val="00514BDC"/>
    <w:rsid w:val="00521481"/>
    <w:rsid w:val="005226F4"/>
    <w:rsid w:val="00530B6B"/>
    <w:rsid w:val="005359FF"/>
    <w:rsid w:val="00541FB9"/>
    <w:rsid w:val="00543E7C"/>
    <w:rsid w:val="00560A3A"/>
    <w:rsid w:val="00570CA4"/>
    <w:rsid w:val="005804AF"/>
    <w:rsid w:val="00580F16"/>
    <w:rsid w:val="00582086"/>
    <w:rsid w:val="005A3459"/>
    <w:rsid w:val="005B0419"/>
    <w:rsid w:val="005B0C23"/>
    <w:rsid w:val="005C59EA"/>
    <w:rsid w:val="005D0EBF"/>
    <w:rsid w:val="005E598B"/>
    <w:rsid w:val="005F074D"/>
    <w:rsid w:val="005F3507"/>
    <w:rsid w:val="005F6005"/>
    <w:rsid w:val="006058AE"/>
    <w:rsid w:val="006103E3"/>
    <w:rsid w:val="00614291"/>
    <w:rsid w:val="0062744A"/>
    <w:rsid w:val="00635A65"/>
    <w:rsid w:val="00640EEC"/>
    <w:rsid w:val="00645D8A"/>
    <w:rsid w:val="00654C59"/>
    <w:rsid w:val="00654E93"/>
    <w:rsid w:val="00661ECA"/>
    <w:rsid w:val="00665110"/>
    <w:rsid w:val="006709F1"/>
    <w:rsid w:val="00672347"/>
    <w:rsid w:val="00696571"/>
    <w:rsid w:val="0069748E"/>
    <w:rsid w:val="006A0BC6"/>
    <w:rsid w:val="006B380E"/>
    <w:rsid w:val="006C2FE8"/>
    <w:rsid w:val="006C60E6"/>
    <w:rsid w:val="006F0FDF"/>
    <w:rsid w:val="006F162C"/>
    <w:rsid w:val="006F1B77"/>
    <w:rsid w:val="00700E3D"/>
    <w:rsid w:val="00712AEB"/>
    <w:rsid w:val="0072777C"/>
    <w:rsid w:val="0073090A"/>
    <w:rsid w:val="007377E5"/>
    <w:rsid w:val="00742EED"/>
    <w:rsid w:val="00752F0A"/>
    <w:rsid w:val="00771F03"/>
    <w:rsid w:val="007809FF"/>
    <w:rsid w:val="00787A71"/>
    <w:rsid w:val="007968BF"/>
    <w:rsid w:val="007A730A"/>
    <w:rsid w:val="007A7E51"/>
    <w:rsid w:val="007C0C6B"/>
    <w:rsid w:val="007C4E9E"/>
    <w:rsid w:val="007D2A9C"/>
    <w:rsid w:val="007D78AD"/>
    <w:rsid w:val="007E7573"/>
    <w:rsid w:val="007E797E"/>
    <w:rsid w:val="007F0693"/>
    <w:rsid w:val="007F2081"/>
    <w:rsid w:val="007F384C"/>
    <w:rsid w:val="007F546F"/>
    <w:rsid w:val="007F63EC"/>
    <w:rsid w:val="00816922"/>
    <w:rsid w:val="00822ABA"/>
    <w:rsid w:val="00837914"/>
    <w:rsid w:val="00840594"/>
    <w:rsid w:val="0085259E"/>
    <w:rsid w:val="00856F70"/>
    <w:rsid w:val="00860C15"/>
    <w:rsid w:val="00864EFE"/>
    <w:rsid w:val="00865635"/>
    <w:rsid w:val="0087179F"/>
    <w:rsid w:val="00874FE7"/>
    <w:rsid w:val="00884D72"/>
    <w:rsid w:val="00885D91"/>
    <w:rsid w:val="008870AE"/>
    <w:rsid w:val="00895255"/>
    <w:rsid w:val="00896B99"/>
    <w:rsid w:val="008A40CF"/>
    <w:rsid w:val="008A63E4"/>
    <w:rsid w:val="008C740C"/>
    <w:rsid w:val="008D0297"/>
    <w:rsid w:val="008D1E74"/>
    <w:rsid w:val="008D2021"/>
    <w:rsid w:val="008D7987"/>
    <w:rsid w:val="008E7B4A"/>
    <w:rsid w:val="008F746E"/>
    <w:rsid w:val="00902B7C"/>
    <w:rsid w:val="0090655F"/>
    <w:rsid w:val="009121ED"/>
    <w:rsid w:val="009139EF"/>
    <w:rsid w:val="0091537A"/>
    <w:rsid w:val="00920383"/>
    <w:rsid w:val="00926366"/>
    <w:rsid w:val="00927812"/>
    <w:rsid w:val="009442AE"/>
    <w:rsid w:val="0094790D"/>
    <w:rsid w:val="00952F7D"/>
    <w:rsid w:val="00973B37"/>
    <w:rsid w:val="009802D9"/>
    <w:rsid w:val="009842C8"/>
    <w:rsid w:val="00987CC1"/>
    <w:rsid w:val="00993B24"/>
    <w:rsid w:val="009A0771"/>
    <w:rsid w:val="009A25CA"/>
    <w:rsid w:val="009A38BA"/>
    <w:rsid w:val="009A5128"/>
    <w:rsid w:val="009A774C"/>
    <w:rsid w:val="009B322C"/>
    <w:rsid w:val="009C4357"/>
    <w:rsid w:val="009C459D"/>
    <w:rsid w:val="009D3282"/>
    <w:rsid w:val="009F00B3"/>
    <w:rsid w:val="009F2EA8"/>
    <w:rsid w:val="00A00172"/>
    <w:rsid w:val="00A00DBB"/>
    <w:rsid w:val="00A05DB4"/>
    <w:rsid w:val="00A12830"/>
    <w:rsid w:val="00A131B6"/>
    <w:rsid w:val="00A24439"/>
    <w:rsid w:val="00A4455E"/>
    <w:rsid w:val="00A5264E"/>
    <w:rsid w:val="00A546C7"/>
    <w:rsid w:val="00A60C51"/>
    <w:rsid w:val="00A61A31"/>
    <w:rsid w:val="00A6312A"/>
    <w:rsid w:val="00A70D70"/>
    <w:rsid w:val="00A71BBF"/>
    <w:rsid w:val="00A73B91"/>
    <w:rsid w:val="00A74629"/>
    <w:rsid w:val="00A801C5"/>
    <w:rsid w:val="00A80A66"/>
    <w:rsid w:val="00A84F12"/>
    <w:rsid w:val="00A859AA"/>
    <w:rsid w:val="00A95378"/>
    <w:rsid w:val="00AB5625"/>
    <w:rsid w:val="00AC156F"/>
    <w:rsid w:val="00AC6B28"/>
    <w:rsid w:val="00AD4844"/>
    <w:rsid w:val="00AF20C6"/>
    <w:rsid w:val="00AF6C9E"/>
    <w:rsid w:val="00B11273"/>
    <w:rsid w:val="00B16F60"/>
    <w:rsid w:val="00B23F5F"/>
    <w:rsid w:val="00B26C90"/>
    <w:rsid w:val="00B403BC"/>
    <w:rsid w:val="00B41840"/>
    <w:rsid w:val="00B43E11"/>
    <w:rsid w:val="00B47F11"/>
    <w:rsid w:val="00B55B90"/>
    <w:rsid w:val="00B7092B"/>
    <w:rsid w:val="00B71936"/>
    <w:rsid w:val="00B77ECF"/>
    <w:rsid w:val="00B81E45"/>
    <w:rsid w:val="00BA06A1"/>
    <w:rsid w:val="00BA1123"/>
    <w:rsid w:val="00BA1AA0"/>
    <w:rsid w:val="00BA3BCF"/>
    <w:rsid w:val="00BB2DCD"/>
    <w:rsid w:val="00BB448D"/>
    <w:rsid w:val="00BC1E80"/>
    <w:rsid w:val="00BC4449"/>
    <w:rsid w:val="00BC6568"/>
    <w:rsid w:val="00BE2F07"/>
    <w:rsid w:val="00BE53A3"/>
    <w:rsid w:val="00BF2CA2"/>
    <w:rsid w:val="00BF4C92"/>
    <w:rsid w:val="00BF5F80"/>
    <w:rsid w:val="00BF7526"/>
    <w:rsid w:val="00BF7BB2"/>
    <w:rsid w:val="00C0369B"/>
    <w:rsid w:val="00C174F0"/>
    <w:rsid w:val="00C24DED"/>
    <w:rsid w:val="00C27155"/>
    <w:rsid w:val="00C32020"/>
    <w:rsid w:val="00C32C62"/>
    <w:rsid w:val="00C50900"/>
    <w:rsid w:val="00C52705"/>
    <w:rsid w:val="00C54694"/>
    <w:rsid w:val="00C740E5"/>
    <w:rsid w:val="00C80785"/>
    <w:rsid w:val="00C9431B"/>
    <w:rsid w:val="00CA098E"/>
    <w:rsid w:val="00CA32C5"/>
    <w:rsid w:val="00CA62BF"/>
    <w:rsid w:val="00CB6B08"/>
    <w:rsid w:val="00CC1E50"/>
    <w:rsid w:val="00CD089D"/>
    <w:rsid w:val="00CD7AC7"/>
    <w:rsid w:val="00CF50D2"/>
    <w:rsid w:val="00D05A39"/>
    <w:rsid w:val="00D07113"/>
    <w:rsid w:val="00D24A45"/>
    <w:rsid w:val="00D343E9"/>
    <w:rsid w:val="00D416C6"/>
    <w:rsid w:val="00D43125"/>
    <w:rsid w:val="00D4461E"/>
    <w:rsid w:val="00D4750B"/>
    <w:rsid w:val="00D66A3A"/>
    <w:rsid w:val="00D7156E"/>
    <w:rsid w:val="00D747CA"/>
    <w:rsid w:val="00D768A1"/>
    <w:rsid w:val="00D82869"/>
    <w:rsid w:val="00D87368"/>
    <w:rsid w:val="00D94909"/>
    <w:rsid w:val="00DA3123"/>
    <w:rsid w:val="00DB386D"/>
    <w:rsid w:val="00DC09EC"/>
    <w:rsid w:val="00DC6AB0"/>
    <w:rsid w:val="00DD0A18"/>
    <w:rsid w:val="00DD3716"/>
    <w:rsid w:val="00DE06CC"/>
    <w:rsid w:val="00DF198B"/>
    <w:rsid w:val="00DF381B"/>
    <w:rsid w:val="00E02902"/>
    <w:rsid w:val="00E02BEC"/>
    <w:rsid w:val="00E03211"/>
    <w:rsid w:val="00E210EF"/>
    <w:rsid w:val="00E249E2"/>
    <w:rsid w:val="00E376F0"/>
    <w:rsid w:val="00E46D18"/>
    <w:rsid w:val="00E5759E"/>
    <w:rsid w:val="00E60CB4"/>
    <w:rsid w:val="00E679BC"/>
    <w:rsid w:val="00E743F8"/>
    <w:rsid w:val="00E74B29"/>
    <w:rsid w:val="00EB7C2B"/>
    <w:rsid w:val="00EC2C04"/>
    <w:rsid w:val="00ED4787"/>
    <w:rsid w:val="00EE27F5"/>
    <w:rsid w:val="00EE37B7"/>
    <w:rsid w:val="00EF0737"/>
    <w:rsid w:val="00EF3435"/>
    <w:rsid w:val="00F01BC7"/>
    <w:rsid w:val="00F02A2C"/>
    <w:rsid w:val="00F072C0"/>
    <w:rsid w:val="00F114C5"/>
    <w:rsid w:val="00F167DB"/>
    <w:rsid w:val="00F2166D"/>
    <w:rsid w:val="00F21834"/>
    <w:rsid w:val="00F24781"/>
    <w:rsid w:val="00F300AB"/>
    <w:rsid w:val="00F306AC"/>
    <w:rsid w:val="00F331D5"/>
    <w:rsid w:val="00F40FDE"/>
    <w:rsid w:val="00F43D9E"/>
    <w:rsid w:val="00F46955"/>
    <w:rsid w:val="00F47BDB"/>
    <w:rsid w:val="00F61155"/>
    <w:rsid w:val="00F64256"/>
    <w:rsid w:val="00F668E7"/>
    <w:rsid w:val="00F67E7D"/>
    <w:rsid w:val="00F7395F"/>
    <w:rsid w:val="00F761AB"/>
    <w:rsid w:val="00F7716F"/>
    <w:rsid w:val="00F91E59"/>
    <w:rsid w:val="00F91FA3"/>
    <w:rsid w:val="00F96D6F"/>
    <w:rsid w:val="00FA60C6"/>
    <w:rsid w:val="00FA65B8"/>
    <w:rsid w:val="00FB2F1A"/>
    <w:rsid w:val="00FC1BD5"/>
    <w:rsid w:val="00FC3691"/>
    <w:rsid w:val="00FC656F"/>
    <w:rsid w:val="00FD1FDD"/>
    <w:rsid w:val="00FD3A43"/>
    <w:rsid w:val="00FE0D34"/>
    <w:rsid w:val="00FE25E4"/>
    <w:rsid w:val="00FE6A27"/>
    <w:rsid w:val="00FE773B"/>
    <w:rsid w:val="00FF253C"/>
    <w:rsid w:val="00FF33D9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48FEF2"/>
  <w15:chartTrackingRefBased/>
  <w15:docId w15:val="{CAB3A6B5-F93D-4AE0-8C99-1508F0E25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  <w:rPr>
      <w:lang w:val="ro-RO"/>
    </w:rPr>
  </w:style>
  <w:style w:type="paragraph" w:styleId="Heading1">
    <w:name w:val="heading 1"/>
    <w:basedOn w:val="Normal"/>
    <w:next w:val="Normal"/>
    <w:link w:val="Heading1Char"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2D3AC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26366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926366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92636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926366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2636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43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didatec.sharepoint.com/:b:/r/sites/PSN2023-2024SeriaA/Class%20Materials/Lucrari%20de%20laborator/Lucrarea%206/Lab8VHDL.pdf?csf=1&amp;web=1&amp;e=eeuK4v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didatec.sharepoint.com/:b:/r/sites/PSN2023-2024SeriaA/Shared%20Documents/General/Exemplu%20proiect%20PSN.pdf?csf=1&amp;web=1&amp;e=REGWy1" TargetMode="External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igilent.com/reference/programmable-logic/basys-3/reference-manual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xilinx.com/products/boards-and-kits/1-54wqge.html" TargetMode="External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didatec.sharepoint.com/:b:/r/sites/PSN2023-2024SeriaA/Class%20Materials/Cursuri/Curs5(UEcablataImpartitor).pdf?csf=1&amp;web=1&amp;e=qmMHQG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zva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C1E112C-88C5-4C42-B2E2-AC49C18AD42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625</TotalTime>
  <Pages>19</Pages>
  <Words>3019</Words>
  <Characters>17211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Razvan Barna</dc:creator>
  <cp:keywords/>
  <dc:description/>
  <cp:lastModifiedBy>Razvan Barna</cp:lastModifiedBy>
  <cp:revision>341</cp:revision>
  <dcterms:created xsi:type="dcterms:W3CDTF">2024-05-31T19:13:00Z</dcterms:created>
  <dcterms:modified xsi:type="dcterms:W3CDTF">2024-06-03T09:12:00Z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